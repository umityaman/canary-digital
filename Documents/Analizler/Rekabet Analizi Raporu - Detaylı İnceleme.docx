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1F2E" w14:textId="21639954" w:rsidR="0004494E" w:rsidRDefault="00F822D5" w:rsidP="00F822D5">
      <w:pPr>
        <w:pStyle w:val="Balk1"/>
        <w:ind w:left="720" w:firstLine="720"/>
      </w:pPr>
      <w:proofErr w:type="spellStart"/>
      <w:r>
        <w:t>Rekabet</w:t>
      </w:r>
      <w:proofErr w:type="spellEnd"/>
      <w:r>
        <w:t xml:space="preserve"> Analiz </w:t>
      </w:r>
      <w:proofErr w:type="spellStart"/>
      <w:r w:rsidR="00000000">
        <w:t>Rapor</w:t>
      </w:r>
      <w:r>
        <w:t>u</w:t>
      </w:r>
      <w:proofErr w:type="spellEnd"/>
    </w:p>
    <w:p w14:paraId="24530E37" w14:textId="77777777" w:rsidR="0004494E" w:rsidRPr="00F822D5" w:rsidRDefault="00000000">
      <w:pPr>
        <w:pStyle w:val="Balk2"/>
        <w:rPr>
          <w:noProof/>
          <w:lang w:val="tr-TR"/>
        </w:rPr>
      </w:pPr>
      <w:r w:rsidRPr="00F822D5">
        <w:rPr>
          <w:noProof/>
          <w:lang w:val="tr-TR"/>
        </w:rPr>
        <w:t>Giriş</w:t>
      </w:r>
    </w:p>
    <w:p w14:paraId="21551A0A" w14:textId="77777777" w:rsidR="0004494E" w:rsidRDefault="00000000">
      <w:pPr>
        <w:numPr>
          <w:ilvl w:val="0"/>
          <w:numId w:val="1"/>
        </w:numPr>
      </w:pPr>
      <w:r>
        <w:t>Bu rapor, CANARY Rental Software için Türkiye pazarında faaliyet gösteren beş önde gelen ekipman kiralama yazılımının rekabet analizini kapsamlı şekilde sunmaktadır.</w:t>
      </w:r>
    </w:p>
    <w:p w14:paraId="58D4C51A" w14:textId="77777777" w:rsidR="0004494E" w:rsidRDefault="00000000">
      <w:pPr>
        <w:numPr>
          <w:ilvl w:val="0"/>
          <w:numId w:val="1"/>
        </w:numPr>
      </w:pPr>
      <w:r>
        <w:t>Amaç, CANARY sisteminin mevcut durumunu rakiplerle karşılaştırmak, kritik eksiklikleri belirlemek ve rekabetçi bir yol haritası oluşturmaktır.</w:t>
      </w:r>
    </w:p>
    <w:p w14:paraId="759A5D9E" w14:textId="77777777" w:rsidR="0004494E" w:rsidRDefault="00000000">
      <w:pPr>
        <w:numPr>
          <w:ilvl w:val="0"/>
          <w:numId w:val="1"/>
        </w:numPr>
      </w:pPr>
      <w:r>
        <w:t>Rapor, 47 kritik özellik üzerinden değerlendirme yapmış, sistemimizde 32 önemli özelliğin eksik olduğunu ortaya koymuştur.</w:t>
      </w:r>
    </w:p>
    <w:p w14:paraId="3E067B2C" w14:textId="77777777" w:rsidR="0004494E" w:rsidRDefault="00000000">
      <w:pPr>
        <w:numPr>
          <w:ilvl w:val="0"/>
          <w:numId w:val="1"/>
        </w:numPr>
      </w:pPr>
      <w:r>
        <w:t>Öne çıkan sonuçlar; mobil uygulama, online rezervasyon ve QR/Barcode sistemlerinin acil geliştirilmesi gerektiği, dashboard ve prodüksiyon modülünde ise rekabetçi avantajlarımızın olduğu yönündedir.</w:t>
      </w:r>
    </w:p>
    <w:p w14:paraId="19B01BBB" w14:textId="77777777" w:rsidR="0004494E" w:rsidRPr="00F822D5" w:rsidRDefault="00000000">
      <w:pPr>
        <w:pStyle w:val="Balk2"/>
        <w:rPr>
          <w:lang w:val="tr-TR"/>
        </w:rPr>
      </w:pPr>
      <w:r w:rsidRPr="00F822D5">
        <w:rPr>
          <w:lang w:val="tr-TR"/>
        </w:rPr>
        <w:t>Bölüm 1: Rakip Analizi ve Özellik Karşılaştırması</w:t>
      </w:r>
    </w:p>
    <w:p w14:paraId="1424991F" w14:textId="77777777" w:rsidR="0004494E" w:rsidRDefault="00000000">
      <w:pPr>
        <w:numPr>
          <w:ilvl w:val="0"/>
          <w:numId w:val="2"/>
        </w:numPr>
      </w:pPr>
      <w:r>
        <w:t>Analiz edilen rakipler: Booqable, Rentman, Cheqroom, EZRentOut ve LendItems.</w:t>
      </w:r>
    </w:p>
    <w:p w14:paraId="5B12F8FA" w14:textId="77777777" w:rsidR="0004494E" w:rsidRDefault="00000000">
      <w:pPr>
        <w:numPr>
          <w:ilvl w:val="0"/>
          <w:numId w:val="2"/>
        </w:numPr>
      </w:pPr>
      <w:r>
        <w:t>Her rakibin hedef kitlesi, güçlü yönleri ve fiyatlandırma stratejileri detaylıca incelenmiştir.</w:t>
      </w:r>
    </w:p>
    <w:p w14:paraId="01E669F0" w14:textId="77777777" w:rsidR="0004494E" w:rsidRDefault="00000000">
      <w:pPr>
        <w:numPr>
          <w:ilvl w:val="0"/>
          <w:numId w:val="2"/>
        </w:numPr>
      </w:pPr>
      <w:r>
        <w:t>Booqable, kapsamlı website builder, mobil uygulama ve ödeme sistemleriyle en güçlü rakip olarak öne çıkmakta.</w:t>
      </w:r>
    </w:p>
    <w:p w14:paraId="7F7ACADD" w14:textId="77777777" w:rsidR="0004494E" w:rsidRDefault="00000000">
      <w:pPr>
        <w:numPr>
          <w:ilvl w:val="0"/>
          <w:numId w:val="2"/>
        </w:numPr>
      </w:pPr>
      <w:r>
        <w:t>Rentman, etkinlik ve medya prodüksiyonuna odaklanarak ekip planlama ve timeline görünümü gibi gelişmiş özellikler sunuyor.</w:t>
      </w:r>
    </w:p>
    <w:p w14:paraId="24C586B6" w14:textId="77777777" w:rsidR="0004494E" w:rsidRDefault="00000000">
      <w:pPr>
        <w:numPr>
          <w:ilvl w:val="0"/>
          <w:numId w:val="2"/>
        </w:numPr>
      </w:pPr>
      <w:r>
        <w:t>Cheqroom, ekip işbirliği ve workflow özelleştirmeleriyle kurumsal müşterilere hitap ediyor.</w:t>
      </w:r>
    </w:p>
    <w:p w14:paraId="48CDB96D" w14:textId="77777777" w:rsidR="0004494E" w:rsidRDefault="00000000">
      <w:pPr>
        <w:numPr>
          <w:ilvl w:val="0"/>
          <w:numId w:val="2"/>
        </w:numPr>
      </w:pPr>
      <w:r>
        <w:t>EZRentOut, sektör-spesifik çözümler ve finans entegrasyonları ile geniş bir kullanıcı tabanına sahip.</w:t>
      </w:r>
    </w:p>
    <w:p w14:paraId="174F651D" w14:textId="77777777" w:rsidR="0004494E" w:rsidRDefault="00000000">
      <w:pPr>
        <w:numPr>
          <w:ilvl w:val="0"/>
          <w:numId w:val="2"/>
        </w:numPr>
      </w:pPr>
      <w:r>
        <w:t>LendItems, basitlik ve uygun fiyat odaklı küçük işletmeler için ideal bir çözüm sunuyor.</w:t>
      </w:r>
    </w:p>
    <w:p w14:paraId="5BE6CD32" w14:textId="77777777" w:rsidR="0004494E" w:rsidRDefault="00000000">
      <w:pPr>
        <w:numPr>
          <w:ilvl w:val="0"/>
          <w:numId w:val="2"/>
        </w:numPr>
      </w:pPr>
      <w:r>
        <w:t>CANARY sisteminin güçlü olduğu alanlar: Dashboard, sipariş ve envanter yönetimi, müşteri ve tedarikçi yönetimi.</w:t>
      </w:r>
    </w:p>
    <w:p w14:paraId="405AD1D4" w14:textId="77777777" w:rsidR="0004494E" w:rsidRDefault="00000000">
      <w:pPr>
        <w:numPr>
          <w:ilvl w:val="0"/>
          <w:numId w:val="2"/>
        </w:numPr>
      </w:pPr>
      <w:r>
        <w:t>Eksik kalan kritik özellikler: Mobil uygulama, online booking, QR/Barcode, ödeme entegrasyonları, otomatik bildirimler ve gelişmiş entegrasyonlar.</w:t>
      </w:r>
    </w:p>
    <w:p w14:paraId="7730839C" w14:textId="77777777" w:rsidR="0004494E" w:rsidRDefault="00000000">
      <w:pPr>
        <w:pStyle w:val="Balk2"/>
      </w:pPr>
      <w:proofErr w:type="spellStart"/>
      <w:r>
        <w:t>Bölüm</w:t>
      </w:r>
      <w:proofErr w:type="spellEnd"/>
      <w:r>
        <w:t xml:space="preserve"> 2: CANARY </w:t>
      </w:r>
      <w:proofErr w:type="spellStart"/>
      <w:r>
        <w:t>Sistemindeki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Durum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Eksiklikler</w:t>
      </w:r>
      <w:proofErr w:type="spellEnd"/>
    </w:p>
    <w:p w14:paraId="1B35F075" w14:textId="77777777" w:rsidR="0004494E" w:rsidRDefault="00000000">
      <w:pPr>
        <w:numPr>
          <w:ilvl w:val="0"/>
          <w:numId w:val="3"/>
        </w:numPr>
      </w:pPr>
      <w:r>
        <w:t>CANARY'de mevcut 15 temel özellik detaylandırılmış; bunlar arasında dashboard, sipariş yönetimi, CRM, teknik destek ve sosyal medya yönetimi gibi modüller yer almakta.</w:t>
      </w:r>
    </w:p>
    <w:p w14:paraId="7F568AD9" w14:textId="77777777" w:rsidR="0004494E" w:rsidRDefault="00000000">
      <w:pPr>
        <w:numPr>
          <w:ilvl w:val="0"/>
          <w:numId w:val="3"/>
        </w:numPr>
      </w:pPr>
      <w:r>
        <w:lastRenderedPageBreak/>
        <w:t>Eksik olan 32 özellik, önceliklerine göre kritik (1-3 ay), önemli (3-6 ay) ve iyileştirme (6-12 ay) olarak sınıflandırılmıştır.</w:t>
      </w:r>
    </w:p>
    <w:p w14:paraId="36199893" w14:textId="77777777" w:rsidR="0004494E" w:rsidRDefault="00000000">
      <w:pPr>
        <w:numPr>
          <w:ilvl w:val="0"/>
          <w:numId w:val="3"/>
        </w:numPr>
      </w:pPr>
      <w:r>
        <w:t>Kritik eksiklikler arasında QR kod &amp; barcode sistemi, otomatik bildirimler, akıllı fiyatlandırma, rezervasyon sistemi ve ödeme entegrasyonları bulunmaktadır.</w:t>
      </w:r>
    </w:p>
    <w:p w14:paraId="0EFF0F0E" w14:textId="77777777" w:rsidR="0004494E" w:rsidRDefault="00000000">
      <w:pPr>
        <w:numPr>
          <w:ilvl w:val="0"/>
          <w:numId w:val="3"/>
        </w:numPr>
      </w:pPr>
      <w:r>
        <w:t>Orta vadede teslimat yönetimi, ekip planlama, rol bazlı erişim kontrolleri ve self-service portal gibi özelliklerin geliştirilmesi önerilmektedir.</w:t>
      </w:r>
    </w:p>
    <w:p w14:paraId="69F142C8" w14:textId="77777777" w:rsidR="0004494E" w:rsidRDefault="00000000">
      <w:pPr>
        <w:numPr>
          <w:ilvl w:val="0"/>
          <w:numId w:val="3"/>
        </w:numPr>
      </w:pPr>
      <w:r>
        <w:t>Uzun vadede ise Zapier entegrasyonu, white-label özelleştirme, kurumsal güvenlik ve gelişmiş raporlama gibi kurumsal özelliklere odaklanılmalıdır.</w:t>
      </w:r>
    </w:p>
    <w:p w14:paraId="679BE36C" w14:textId="77777777" w:rsidR="0004494E" w:rsidRPr="00F822D5" w:rsidRDefault="00000000">
      <w:pPr>
        <w:pStyle w:val="Balk2"/>
        <w:rPr>
          <w:lang w:val="de-DE"/>
        </w:rPr>
      </w:pPr>
      <w:proofErr w:type="spellStart"/>
      <w:r w:rsidRPr="00F822D5">
        <w:rPr>
          <w:lang w:val="de-DE"/>
        </w:rPr>
        <w:t>Bölüm</w:t>
      </w:r>
      <w:proofErr w:type="spellEnd"/>
      <w:r w:rsidRPr="00F822D5">
        <w:rPr>
          <w:lang w:val="de-DE"/>
        </w:rPr>
        <w:t xml:space="preserve"> 3: </w:t>
      </w:r>
      <w:proofErr w:type="spellStart"/>
      <w:r w:rsidRPr="00F822D5">
        <w:rPr>
          <w:lang w:val="de-DE"/>
        </w:rPr>
        <w:t>Yol</w:t>
      </w:r>
      <w:proofErr w:type="spellEnd"/>
      <w:r w:rsidRPr="00F822D5">
        <w:rPr>
          <w:lang w:val="de-DE"/>
        </w:rPr>
        <w:t xml:space="preserve"> </w:t>
      </w:r>
      <w:proofErr w:type="spellStart"/>
      <w:r w:rsidRPr="00F822D5">
        <w:rPr>
          <w:lang w:val="de-DE"/>
        </w:rPr>
        <w:t>Haritası</w:t>
      </w:r>
      <w:proofErr w:type="spellEnd"/>
      <w:r w:rsidRPr="00F822D5">
        <w:rPr>
          <w:lang w:val="de-DE"/>
        </w:rPr>
        <w:t xml:space="preserve"> </w:t>
      </w:r>
      <w:proofErr w:type="spellStart"/>
      <w:r w:rsidRPr="00F822D5">
        <w:rPr>
          <w:lang w:val="de-DE"/>
        </w:rPr>
        <w:t>ve</w:t>
      </w:r>
      <w:proofErr w:type="spellEnd"/>
      <w:r w:rsidRPr="00F822D5">
        <w:rPr>
          <w:lang w:val="de-DE"/>
        </w:rPr>
        <w:t xml:space="preserve"> </w:t>
      </w:r>
      <w:proofErr w:type="spellStart"/>
      <w:r w:rsidRPr="00F822D5">
        <w:rPr>
          <w:lang w:val="de-DE"/>
        </w:rPr>
        <w:t>Geliştirme</w:t>
      </w:r>
      <w:proofErr w:type="spellEnd"/>
      <w:r w:rsidRPr="00F822D5">
        <w:rPr>
          <w:lang w:val="de-DE"/>
        </w:rPr>
        <w:t xml:space="preserve"> </w:t>
      </w:r>
      <w:proofErr w:type="spellStart"/>
      <w:r w:rsidRPr="00F822D5">
        <w:rPr>
          <w:lang w:val="de-DE"/>
        </w:rPr>
        <w:t>Önerileri</w:t>
      </w:r>
      <w:proofErr w:type="spellEnd"/>
    </w:p>
    <w:p w14:paraId="62708E3C" w14:textId="77777777" w:rsidR="0004494E" w:rsidRDefault="00000000">
      <w:pPr>
        <w:numPr>
          <w:ilvl w:val="0"/>
          <w:numId w:val="4"/>
        </w:numPr>
      </w:pPr>
      <w:r>
        <w:t xml:space="preserve">Yol haritası üç ana faza ayrılmıştır: </w:t>
      </w:r>
    </w:p>
    <w:p w14:paraId="130D7222" w14:textId="77777777" w:rsidR="0004494E" w:rsidRDefault="00000000">
      <w:pPr>
        <w:numPr>
          <w:ilvl w:val="1"/>
          <w:numId w:val="5"/>
        </w:numPr>
      </w:pPr>
      <w:r>
        <w:rPr>
          <w:b/>
        </w:rPr>
        <w:t>Phase 1 (1-3 ay):</w:t>
      </w:r>
      <w:r>
        <w:t xml:space="preserve"> Temel eksikliklerin giderilmesi; QR/Barcode sistemi, otomatik bildirimler, akıllı fiyatlandırma, rezervasyon sistemi, timeline görünümü, dijital imza, ödeme entegrasyonu, teslimat yönetimi, rol bazlı erişim ve raporlama iyileştirmeleri.</w:t>
      </w:r>
    </w:p>
    <w:p w14:paraId="05E05022" w14:textId="77777777" w:rsidR="0004494E" w:rsidRDefault="00000000">
      <w:pPr>
        <w:numPr>
          <w:ilvl w:val="1"/>
          <w:numId w:val="5"/>
        </w:numPr>
      </w:pPr>
      <w:r>
        <w:rPr>
          <w:b/>
        </w:rPr>
        <w:t>Phase 2 (3-6 ay):</w:t>
      </w:r>
      <w:r>
        <w:t xml:space="preserve"> Rekabetçi avantajların kazanılması; mobil uygulama MVP, online booking ve katalog, basit website builder, ekip planlama, proaktif bakım, çoklu lokasyon yönetimi, packing listeleri, self-service portal, alt kiralama yönetimi ve API araçları.</w:t>
      </w:r>
    </w:p>
    <w:p w14:paraId="096ECA4C" w14:textId="77777777" w:rsidR="0004494E" w:rsidRDefault="00000000">
      <w:pPr>
        <w:numPr>
          <w:ilvl w:val="1"/>
          <w:numId w:val="5"/>
        </w:numPr>
      </w:pPr>
      <w:r>
        <w:rPr>
          <w:b/>
        </w:rPr>
        <w:t>Phase 3 (6-12 ay):</w:t>
      </w:r>
      <w:r>
        <w:t xml:space="preserve"> Kurumsal özelliklerin entegre edilmesi; muhasebe entegrasyonları, e-ticaret entegrasyonları, Zapier bağlantısı, white-label branding, kurumsal güvenlik (SSO, 2FA), gelişmiş raporlama, tam özellikli mobil uygulama, gelişmiş website builder, workflow otomasyonu, multi-tenant mimarisi, MailChimp entegrasyonu ve eğitim/onboarding programları.</w:t>
      </w:r>
    </w:p>
    <w:p w14:paraId="7A5383F2" w14:textId="77777777" w:rsidR="0004494E" w:rsidRDefault="00000000">
      <w:pPr>
        <w:numPr>
          <w:ilvl w:val="0"/>
          <w:numId w:val="4"/>
        </w:numPr>
      </w:pPr>
      <w:r>
        <w:t>Geliştirme için önerilen ekip yapısı: 2 full-stack developer (6 ay), 1 React Native developer (3 ay), 1 part-time UI/UX tasarımcı ve DevOps desteği.</w:t>
      </w:r>
    </w:p>
    <w:p w14:paraId="70F9DFE9" w14:textId="77777777" w:rsidR="0004494E" w:rsidRDefault="00000000">
      <w:pPr>
        <w:numPr>
          <w:ilvl w:val="0"/>
          <w:numId w:val="4"/>
        </w:numPr>
      </w:pPr>
      <w:r>
        <w:t>Tahmini yatırım ihtiyacı ₺500,000 - ₺750,000 aralığında öngörülmektedir.</w:t>
      </w:r>
    </w:p>
    <w:p w14:paraId="3D0FD75E" w14:textId="77777777" w:rsidR="0004494E" w:rsidRDefault="00000000">
      <w:pPr>
        <w:pStyle w:val="Balk2"/>
      </w:pPr>
      <w:proofErr w:type="spellStart"/>
      <w:r>
        <w:t>Bölüm</w:t>
      </w:r>
      <w:proofErr w:type="spellEnd"/>
      <w:r>
        <w:t xml:space="preserve"> 4: </w:t>
      </w:r>
      <w:proofErr w:type="spellStart"/>
      <w:r>
        <w:t>Fiyatlandırma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Pazar</w:t>
      </w:r>
      <w:proofErr w:type="spellEnd"/>
      <w:r>
        <w:t xml:space="preserve"> </w:t>
      </w:r>
      <w:proofErr w:type="spellStart"/>
      <w:r>
        <w:t>Konumu</w:t>
      </w:r>
      <w:proofErr w:type="spellEnd"/>
    </w:p>
    <w:p w14:paraId="23C61661" w14:textId="77777777" w:rsidR="0004494E" w:rsidRDefault="00000000">
      <w:pPr>
        <w:numPr>
          <w:ilvl w:val="0"/>
          <w:numId w:val="6"/>
        </w:numPr>
      </w:pPr>
      <w:r>
        <w:t xml:space="preserve">Rakiplerin fiyatlandırma modelleri karşılaştırılmış, CANARY için dört farklı plan önerilmiştir: </w:t>
      </w:r>
    </w:p>
    <w:p w14:paraId="015549EE" w14:textId="77777777" w:rsidR="0004494E" w:rsidRDefault="00000000">
      <w:pPr>
        <w:numPr>
          <w:ilvl w:val="1"/>
          <w:numId w:val="7"/>
        </w:numPr>
      </w:pPr>
      <w:r>
        <w:t>Starter Plan ($29/ay): 2 kullanıcı, 500 ekipman, temel özellikler.</w:t>
      </w:r>
    </w:p>
    <w:p w14:paraId="4001D5E6" w14:textId="77777777" w:rsidR="0004494E" w:rsidRDefault="00000000">
      <w:pPr>
        <w:numPr>
          <w:ilvl w:val="1"/>
          <w:numId w:val="7"/>
        </w:numPr>
      </w:pPr>
      <w:r>
        <w:t>Professional Plan ($79/ay): 5 kullanıcı, sınırsız ekipman, QR/Barcode, otomatik bildirimler, raporlama.</w:t>
      </w:r>
    </w:p>
    <w:p w14:paraId="2177B95E" w14:textId="77777777" w:rsidR="0004494E" w:rsidRDefault="00000000">
      <w:pPr>
        <w:numPr>
          <w:ilvl w:val="1"/>
          <w:numId w:val="7"/>
        </w:numPr>
      </w:pPr>
      <w:r>
        <w:t>Business Plan ($149/ay): 10 kullanıcı, mobil uygulama, online booking, ödeme entegrasyonu, API erişimi.</w:t>
      </w:r>
    </w:p>
    <w:p w14:paraId="090EFDCE" w14:textId="77777777" w:rsidR="0004494E" w:rsidRDefault="00000000">
      <w:pPr>
        <w:numPr>
          <w:ilvl w:val="1"/>
          <w:numId w:val="7"/>
        </w:numPr>
      </w:pPr>
      <w:r>
        <w:t>Enterprise Plan ($399/ay): Limitsiz kullanıcı, white-label, custom domain, SSO &amp; 2FA, özel geliştirme ve 24/7 destek.</w:t>
      </w:r>
    </w:p>
    <w:p w14:paraId="1F2B7339" w14:textId="77777777" w:rsidR="0004494E" w:rsidRDefault="00000000">
      <w:pPr>
        <w:numPr>
          <w:ilvl w:val="0"/>
          <w:numId w:val="6"/>
        </w:numPr>
      </w:pPr>
      <w:r>
        <w:t>Bu fiyatlandırma, hem küçük işletmeler hem de kurumsal müşteriler için esnek ve rekabetçi bir yapı sunmaktadır.</w:t>
      </w:r>
    </w:p>
    <w:p w14:paraId="60F00BB3" w14:textId="77777777" w:rsidR="0004494E" w:rsidRDefault="00000000">
      <w:pPr>
        <w:pStyle w:val="Balk2"/>
      </w:pPr>
      <w:proofErr w:type="spellStart"/>
      <w:r>
        <w:lastRenderedPageBreak/>
        <w:t>Bölüm</w:t>
      </w:r>
      <w:proofErr w:type="spellEnd"/>
      <w:r>
        <w:t xml:space="preserve"> 5: </w:t>
      </w:r>
      <w:proofErr w:type="spellStart"/>
      <w:r>
        <w:t>CANARY'nin</w:t>
      </w:r>
      <w:proofErr w:type="spellEnd"/>
      <w:r>
        <w:t xml:space="preserve"> </w:t>
      </w:r>
      <w:proofErr w:type="spellStart"/>
      <w:r>
        <w:t>Pazar</w:t>
      </w:r>
      <w:proofErr w:type="spellEnd"/>
      <w:r>
        <w:t xml:space="preserve"> </w:t>
      </w:r>
      <w:proofErr w:type="spellStart"/>
      <w:r>
        <w:t>Avantajları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Fırsatları</w:t>
      </w:r>
      <w:proofErr w:type="spellEnd"/>
    </w:p>
    <w:p w14:paraId="73FDC27E" w14:textId="77777777" w:rsidR="0004494E" w:rsidRDefault="00000000">
      <w:pPr>
        <w:numPr>
          <w:ilvl w:val="0"/>
          <w:numId w:val="8"/>
        </w:numPr>
      </w:pPr>
      <w:r>
        <w:t xml:space="preserve">CANARY'nin öne çıkan avantajları: </w:t>
      </w:r>
    </w:p>
    <w:p w14:paraId="691B4E43" w14:textId="77777777" w:rsidR="0004494E" w:rsidRDefault="00000000">
      <w:pPr>
        <w:numPr>
          <w:ilvl w:val="1"/>
          <w:numId w:val="9"/>
        </w:numPr>
      </w:pPr>
      <w:r>
        <w:t>Türkiye pazarına özgü, tamamen Türkçe arayüz ve yerel ödeme sistemleri.</w:t>
      </w:r>
    </w:p>
    <w:p w14:paraId="57964F28" w14:textId="77777777" w:rsidR="0004494E" w:rsidRDefault="00000000">
      <w:pPr>
        <w:numPr>
          <w:ilvl w:val="1"/>
          <w:numId w:val="9"/>
        </w:numPr>
      </w:pPr>
      <w:r>
        <w:t>Prodüksiyon modülü ile sektöre özel kapsamlı yönetim.</w:t>
      </w:r>
    </w:p>
    <w:p w14:paraId="3C67A42C" w14:textId="77777777" w:rsidR="0004494E" w:rsidRDefault="00000000">
      <w:pPr>
        <w:numPr>
          <w:ilvl w:val="1"/>
          <w:numId w:val="9"/>
        </w:numPr>
      </w:pPr>
      <w:r>
        <w:t>Sosyal medya entegrasyonu ve kapsamlı dashboard özellikleri.</w:t>
      </w:r>
    </w:p>
    <w:p w14:paraId="6F120260" w14:textId="77777777" w:rsidR="0004494E" w:rsidRDefault="00000000">
      <w:pPr>
        <w:numPr>
          <w:ilvl w:val="1"/>
          <w:numId w:val="9"/>
        </w:numPr>
      </w:pPr>
      <w:r>
        <w:t>Teknik destek modülü ile müşteri memnuniyetine odaklanma.</w:t>
      </w:r>
    </w:p>
    <w:p w14:paraId="20F20747" w14:textId="77777777" w:rsidR="0004494E" w:rsidRDefault="00000000">
      <w:pPr>
        <w:numPr>
          <w:ilvl w:val="0"/>
          <w:numId w:val="8"/>
        </w:numPr>
      </w:pPr>
      <w:r>
        <w:t xml:space="preserve">Pazar boşlukları: </w:t>
      </w:r>
    </w:p>
    <w:p w14:paraId="000DDF93" w14:textId="77777777" w:rsidR="0004494E" w:rsidRDefault="00000000">
      <w:pPr>
        <w:numPr>
          <w:ilvl w:val="1"/>
          <w:numId w:val="10"/>
        </w:numPr>
      </w:pPr>
      <w:r>
        <w:t>Prodüksiyon şirketleri için Rentman alternatifi.</w:t>
      </w:r>
    </w:p>
    <w:p w14:paraId="2F46C765" w14:textId="77777777" w:rsidR="0004494E" w:rsidRDefault="00000000">
      <w:pPr>
        <w:numPr>
          <w:ilvl w:val="1"/>
          <w:numId w:val="10"/>
        </w:numPr>
      </w:pPr>
      <w:r>
        <w:t>Etkinlik firmaları için Booqable alternatifi.</w:t>
      </w:r>
    </w:p>
    <w:p w14:paraId="495C41FD" w14:textId="77777777" w:rsidR="0004494E" w:rsidRDefault="00000000">
      <w:pPr>
        <w:numPr>
          <w:ilvl w:val="1"/>
          <w:numId w:val="10"/>
        </w:numPr>
      </w:pPr>
      <w:r>
        <w:t>AV kiralama pazarında Cheqroom alternatifi.</w:t>
      </w:r>
    </w:p>
    <w:p w14:paraId="735C5548" w14:textId="77777777" w:rsidR="0004494E" w:rsidRDefault="00000000">
      <w:pPr>
        <w:numPr>
          <w:ilvl w:val="1"/>
          <w:numId w:val="10"/>
        </w:numPr>
      </w:pPr>
      <w:r>
        <w:t>Küçük işletmeler için uygun fiyatlı ve yerel destekli çözüm.</w:t>
      </w:r>
    </w:p>
    <w:p w14:paraId="3840AB36" w14:textId="77777777" w:rsidR="0004494E" w:rsidRDefault="00000000">
      <w:pPr>
        <w:numPr>
          <w:ilvl w:val="0"/>
          <w:numId w:val="8"/>
        </w:numPr>
      </w:pPr>
      <w:r>
        <w:t>Türkiye pazarında bu kapsamda yerel ve güçlü bir alternatif bulunmamaktadır.</w:t>
      </w:r>
    </w:p>
    <w:p w14:paraId="23F4FA6E" w14:textId="77777777" w:rsidR="0004494E" w:rsidRDefault="00000000">
      <w:pPr>
        <w:pStyle w:val="Balk2"/>
      </w:pPr>
      <w:proofErr w:type="spellStart"/>
      <w:r>
        <w:t>Sonuç</w:t>
      </w:r>
      <w:proofErr w:type="spellEnd"/>
    </w:p>
    <w:p w14:paraId="08381034" w14:textId="77777777" w:rsidR="0004494E" w:rsidRDefault="00000000">
      <w:pPr>
        <w:numPr>
          <w:ilvl w:val="0"/>
          <w:numId w:val="11"/>
        </w:numPr>
      </w:pPr>
      <w:r>
        <w:t>CANARY Rental Software, mevcut güçlü modülleri ve yerel pazar avantajlarıyla iyi bir temel oluşturmuştur.</w:t>
      </w:r>
    </w:p>
    <w:p w14:paraId="69D23DE1" w14:textId="77777777" w:rsidR="0004494E" w:rsidRDefault="00000000">
      <w:pPr>
        <w:numPr>
          <w:ilvl w:val="0"/>
          <w:numId w:val="11"/>
        </w:numPr>
      </w:pPr>
      <w:r>
        <w:t>Ancak, mobil uygulama, online booking ve QR/Barcode gibi kritik özelliklerin hızlıca geliştirilmesi zorunludur.</w:t>
      </w:r>
    </w:p>
    <w:p w14:paraId="419CDA46" w14:textId="77777777" w:rsidR="0004494E" w:rsidRDefault="00000000">
      <w:pPr>
        <w:numPr>
          <w:ilvl w:val="0"/>
          <w:numId w:val="11"/>
        </w:numPr>
      </w:pPr>
      <w:r>
        <w:t>Önerilen yol haritası ve yatırım planı ile 12 ay içinde rakiplerle eşit veya üstün seviyeye ulaşmak mümkündür.</w:t>
      </w:r>
    </w:p>
    <w:p w14:paraId="396E7ABC" w14:textId="77777777" w:rsidR="0004494E" w:rsidRDefault="00000000">
      <w:pPr>
        <w:numPr>
          <w:ilvl w:val="0"/>
          <w:numId w:val="11"/>
        </w:numPr>
      </w:pPr>
      <w:r>
        <w:t>Bu gelişmeler, CANARY'nin Türkiye ekipman kiralama pazarında lider konuma yükselmesini sağlayacak stratejik adımlardır.</w:t>
      </w:r>
    </w:p>
    <w:p w14:paraId="5E6746D3" w14:textId="77777777" w:rsidR="0004494E" w:rsidRDefault="00000000">
      <w:pPr>
        <w:numPr>
          <w:ilvl w:val="0"/>
          <w:numId w:val="11"/>
        </w:numPr>
      </w:pPr>
      <w:r>
        <w:t>Düzenli olarak (her 3 ayda) rekabet analizleri yapılarak ürün geliştirme yönü güncellenmelidir.</w:t>
      </w:r>
    </w:p>
    <w:sectPr w:rsidR="0004494E">
      <w:pgSz w:w="12240" w:h="15840"/>
      <w:pgMar w:top="1440" w:right="1800" w:bottom="1440" w:left="18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D6D"/>
    <w:multiLevelType w:val="multilevel"/>
    <w:tmpl w:val="59F209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203D0D62"/>
    <w:multiLevelType w:val="multilevel"/>
    <w:tmpl w:val="4A1EF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253114D"/>
    <w:multiLevelType w:val="multilevel"/>
    <w:tmpl w:val="B0764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396A5006"/>
    <w:multiLevelType w:val="multilevel"/>
    <w:tmpl w:val="5D641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4E4B5FB9"/>
    <w:multiLevelType w:val="multilevel"/>
    <w:tmpl w:val="EB885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EDC12C1"/>
    <w:multiLevelType w:val="multilevel"/>
    <w:tmpl w:val="3884A2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6D3262D4"/>
    <w:multiLevelType w:val="multilevel"/>
    <w:tmpl w:val="6DACC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6F3221D7"/>
    <w:multiLevelType w:val="multilevel"/>
    <w:tmpl w:val="EAAEC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74344AB8"/>
    <w:multiLevelType w:val="multilevel"/>
    <w:tmpl w:val="6C349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771B0844"/>
    <w:multiLevelType w:val="multilevel"/>
    <w:tmpl w:val="88441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7AB246AC"/>
    <w:multiLevelType w:val="multilevel"/>
    <w:tmpl w:val="F1C00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1565869761">
    <w:abstractNumId w:val="10"/>
  </w:num>
  <w:num w:numId="2" w16cid:durableId="1132091678">
    <w:abstractNumId w:val="5"/>
  </w:num>
  <w:num w:numId="3" w16cid:durableId="403572191">
    <w:abstractNumId w:val="1"/>
  </w:num>
  <w:num w:numId="4" w16cid:durableId="1694988592">
    <w:abstractNumId w:val="8"/>
  </w:num>
  <w:num w:numId="5" w16cid:durableId="1192380486">
    <w:abstractNumId w:val="4"/>
  </w:num>
  <w:num w:numId="6" w16cid:durableId="446773497">
    <w:abstractNumId w:val="2"/>
  </w:num>
  <w:num w:numId="7" w16cid:durableId="875119866">
    <w:abstractNumId w:val="3"/>
  </w:num>
  <w:num w:numId="8" w16cid:durableId="1755323562">
    <w:abstractNumId w:val="0"/>
  </w:num>
  <w:num w:numId="9" w16cid:durableId="1977761645">
    <w:abstractNumId w:val="7"/>
  </w:num>
  <w:num w:numId="10" w16cid:durableId="10493885">
    <w:abstractNumId w:val="6"/>
  </w:num>
  <w:num w:numId="11" w16cid:durableId="2129010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94E"/>
    <w:rsid w:val="0004494E"/>
    <w:rsid w:val="00722B68"/>
    <w:rsid w:val="00DC7E14"/>
    <w:rsid w:val="00F8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ED72"/>
  <w15:docId w15:val="{1D51848F-DC4E-444F-976F-9F8B4E47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alk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~WRL1190.tmp</Template>
  <TotalTime>38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umit yaman</cp:lastModifiedBy>
  <cp:revision>3</cp:revision>
  <dcterms:created xsi:type="dcterms:W3CDTF">2025-10-13T08:14:00Z</dcterms:created>
  <dcterms:modified xsi:type="dcterms:W3CDTF">2025-10-13T12:32:00Z</dcterms:modified>
</cp:coreProperties>
</file>