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2DC1" w14:textId="77777777" w:rsidR="00E778A2" w:rsidRDefault="00000000">
      <w:pPr>
        <w:pStyle w:val="Balk1"/>
      </w:pPr>
      <w:r>
        <w:t>📋 CANARY ERP - KAPSAMLI YAPILACAKLAR LİSTESİ</w:t>
      </w:r>
    </w:p>
    <w:p w14:paraId="7410FD3B" w14:textId="77777777" w:rsidR="00E778A2" w:rsidRDefault="00000000">
      <w:pPr>
        <w:pStyle w:val="Balk2"/>
      </w:pPr>
      <w:r>
        <w:t xml:space="preserve">12 </w:t>
      </w:r>
      <w:proofErr w:type="spellStart"/>
      <w:r>
        <w:t>Ekim</w:t>
      </w:r>
      <w:proofErr w:type="spellEnd"/>
      <w:r>
        <w:t xml:space="preserve"> 2025 - </w:t>
      </w:r>
      <w:proofErr w:type="spellStart"/>
      <w:r>
        <w:t>Güncellenmiş</w:t>
      </w:r>
      <w:proofErr w:type="spellEnd"/>
      <w:r>
        <w:t xml:space="preserve"> Master Plan</w:t>
      </w:r>
    </w:p>
    <w:p w14:paraId="4ACFC282" w14:textId="77777777" w:rsidR="00E778A2" w:rsidRDefault="00000000">
      <w:r>
        <w:rPr>
          <w:b/>
        </w:rPr>
        <w:t>Hazırlayan:</w:t>
      </w:r>
      <w:r>
        <w:t xml:space="preserve"> GitHub Copilot</w:t>
      </w:r>
      <w:r>
        <w:br/>
      </w:r>
      <w:r>
        <w:rPr>
          <w:b/>
        </w:rPr>
        <w:t>Tarih:</w:t>
      </w:r>
      <w:r>
        <w:t xml:space="preserve"> 12 Ekim 2025</w:t>
      </w:r>
      <w:r>
        <w:br/>
      </w:r>
      <w:r>
        <w:rPr>
          <w:b/>
        </w:rPr>
        <w:t>Kaynak Raporlar:</w:t>
      </w:r>
      <w:r>
        <w:t xml:space="preserve"> 11 Ekim + 12 Ekim Gün Sonu Raporları</w:t>
      </w:r>
      <w:r>
        <w:br/>
      </w:r>
      <w:r>
        <w:rPr>
          <w:b/>
        </w:rPr>
        <w:t>Araştırma:</w:t>
      </w:r>
      <w:r>
        <w:t xml:space="preserve"> Booqable Online Bookings, Themes, Integrations</w:t>
      </w:r>
    </w:p>
    <w:p w14:paraId="1F65DBA8" w14:textId="77777777" w:rsidR="00E778A2" w:rsidRDefault="00000000">
      <w:pPr>
        <w:pStyle w:val="Balk2"/>
      </w:pPr>
      <w:r>
        <w:t>🎯 PRİORİTE MATRİSİ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246"/>
        <w:gridCol w:w="2493"/>
        <w:gridCol w:w="1467"/>
        <w:gridCol w:w="1528"/>
      </w:tblGrid>
      <w:tr w:rsidR="00E778A2" w14:paraId="44570C0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87B20" w14:textId="77777777" w:rsidR="00E778A2" w:rsidRDefault="00000000">
            <w:r>
              <w:t>Öncelik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82BDA" w14:textId="77777777" w:rsidR="00E778A2" w:rsidRDefault="00000000">
            <w:r>
              <w:t>Kategori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73100" w14:textId="77777777" w:rsidR="00E778A2" w:rsidRDefault="00000000">
            <w:r>
              <w:t>Görev Sayısı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F8892" w14:textId="77777777" w:rsidR="00E778A2" w:rsidRDefault="00000000">
            <w:r>
              <w:t>Tahmini Süre</w:t>
            </w:r>
          </w:p>
        </w:tc>
      </w:tr>
      <w:tr w:rsidR="00E778A2" w14:paraId="33BCC4D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52ADA" w14:textId="77777777" w:rsidR="00E778A2" w:rsidRDefault="00000000">
            <w:r>
              <w:t>🔥 ACİL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9E3E1" w14:textId="77777777" w:rsidR="00E778A2" w:rsidRDefault="00000000">
            <w:r>
              <w:t>Production Setup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82427" w14:textId="77777777" w:rsidR="00E778A2" w:rsidRDefault="00000000">
            <w:r>
              <w:t>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FB7D8" w14:textId="77777777" w:rsidR="00E778A2" w:rsidRDefault="00000000">
            <w:r>
              <w:t>1 saat</w:t>
            </w:r>
          </w:p>
        </w:tc>
      </w:tr>
      <w:tr w:rsidR="00E778A2" w14:paraId="7987F89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8512E" w14:textId="77777777" w:rsidR="00E778A2" w:rsidRDefault="00000000">
            <w:r>
              <w:t>🔥 YÜKSEK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F532F" w14:textId="77777777" w:rsidR="00E778A2" w:rsidRDefault="00000000">
            <w:r>
              <w:t>Tasarım Standartlaşması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72D7B" w14:textId="77777777" w:rsidR="00E778A2" w:rsidRDefault="00000000">
            <w:r>
              <w:t>8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8A7BE" w14:textId="77777777" w:rsidR="00E778A2" w:rsidRDefault="00000000">
            <w:r>
              <w:t>2-3 gün</w:t>
            </w:r>
          </w:p>
        </w:tc>
      </w:tr>
      <w:tr w:rsidR="00E778A2" w14:paraId="0A36650C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59A202" w14:textId="77777777" w:rsidR="00E778A2" w:rsidRDefault="00000000">
            <w:r>
              <w:t>🎨 ORTA-YÜKSEK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9140C" w14:textId="77777777" w:rsidR="00E778A2" w:rsidRDefault="00000000">
            <w:r>
              <w:t>UI/UX İyileştirmeleri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2EACD" w14:textId="77777777" w:rsidR="00E778A2" w:rsidRDefault="00000000">
            <w:r>
              <w:t>12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6772B" w14:textId="77777777" w:rsidR="00E778A2" w:rsidRDefault="00000000">
            <w:r>
              <w:t>3-4 gün</w:t>
            </w:r>
          </w:p>
        </w:tc>
      </w:tr>
      <w:tr w:rsidR="00E778A2" w14:paraId="14A087F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F2837" w14:textId="77777777" w:rsidR="00E778A2" w:rsidRDefault="00000000">
            <w:r>
              <w:t>🚀 ORTA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6C24A" w14:textId="77777777" w:rsidR="00E778A2" w:rsidRDefault="00000000">
            <w:r>
              <w:t>Yeni Özellikler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85179" w14:textId="77777777" w:rsidR="00E778A2" w:rsidRDefault="00000000">
            <w:r>
              <w:t>15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A5875" w14:textId="77777777" w:rsidR="00E778A2" w:rsidRDefault="00000000">
            <w:r>
              <w:t>2-3 hafta</w:t>
            </w:r>
          </w:p>
        </w:tc>
      </w:tr>
      <w:tr w:rsidR="00E778A2" w14:paraId="0FCA366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8D44E1" w14:textId="77777777" w:rsidR="00E778A2" w:rsidRDefault="00000000">
            <w:r>
              <w:t>🌐 ORTA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85B61" w14:textId="77777777" w:rsidR="00E778A2" w:rsidRDefault="00000000">
            <w:r>
              <w:t>Online Booking System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F68AF3" w14:textId="77777777" w:rsidR="00E778A2" w:rsidRDefault="00000000">
            <w:r>
              <w:t>8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3D9000" w14:textId="77777777" w:rsidR="00E778A2" w:rsidRDefault="00000000">
            <w:r>
              <w:t>2-3 hafta</w:t>
            </w:r>
          </w:p>
        </w:tc>
      </w:tr>
      <w:tr w:rsidR="00E778A2" w14:paraId="031D54B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6D920" w14:textId="77777777" w:rsidR="00E778A2" w:rsidRDefault="00000000">
            <w:r>
              <w:t>🔌 DÜŞÜK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47F2F" w14:textId="77777777" w:rsidR="00E778A2" w:rsidRDefault="00000000">
            <w:r>
              <w:t>API Entegrasyonları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010C1" w14:textId="77777777" w:rsidR="00E778A2" w:rsidRDefault="00000000">
            <w:r>
              <w:t>18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6F9E6C" w14:textId="77777777" w:rsidR="00E778A2" w:rsidRDefault="00000000">
            <w:r>
              <w:t>1-2 ay</w:t>
            </w:r>
          </w:p>
        </w:tc>
      </w:tr>
      <w:tr w:rsidR="00E778A2" w14:paraId="60ECBAF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72B1A" w14:textId="77777777" w:rsidR="00E778A2" w:rsidRDefault="00000000">
            <w:r>
              <w:t>💭 ARAŞTIRMA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4D3048" w14:textId="77777777" w:rsidR="00E778A2" w:rsidRDefault="00000000">
            <w:r>
              <w:t>Analiz &amp; Planlama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20E9A" w14:textId="77777777" w:rsidR="00E778A2" w:rsidRDefault="00000000">
            <w:r>
              <w:t>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6F89F" w14:textId="77777777" w:rsidR="00E778A2" w:rsidRDefault="00000000">
            <w:r>
              <w:t>1 hafta</w:t>
            </w:r>
          </w:p>
        </w:tc>
      </w:tr>
    </w:tbl>
    <w:p w14:paraId="74CD48FB" w14:textId="77777777" w:rsidR="00E778A2" w:rsidRDefault="00E778A2"/>
    <w:p w14:paraId="0275A851" w14:textId="77777777" w:rsidR="00E778A2" w:rsidRDefault="00000000">
      <w:r>
        <w:rPr>
          <w:b/>
        </w:rPr>
        <w:t>TOPLAM:</w:t>
      </w:r>
      <w:r>
        <w:t xml:space="preserve"> 67 Görev</w:t>
      </w:r>
    </w:p>
    <w:p w14:paraId="76C6EAE3" w14:textId="77777777" w:rsidR="00E778A2" w:rsidRDefault="00000000">
      <w:pPr>
        <w:pStyle w:val="Balk1"/>
      </w:pPr>
      <w:r>
        <w:lastRenderedPageBreak/>
        <w:t xml:space="preserve">🔥 PART 1: ACİL ÖNCELİKLER (1 </w:t>
      </w:r>
      <w:proofErr w:type="spellStart"/>
      <w:r>
        <w:t>Saat</w:t>
      </w:r>
      <w:proofErr w:type="spellEnd"/>
      <w:r>
        <w:t>)</w:t>
      </w:r>
    </w:p>
    <w:p w14:paraId="482E00E6" w14:textId="77777777" w:rsidR="00E778A2" w:rsidRDefault="00000000">
      <w:pPr>
        <w:pStyle w:val="Balk2"/>
      </w:pPr>
      <w:r>
        <w:t>Production Infrastructure Testing</w:t>
      </w:r>
    </w:p>
    <w:p w14:paraId="27E560D5" w14:textId="77777777" w:rsidR="00E778A2" w:rsidRDefault="00000000">
      <w:pPr>
        <w:pStyle w:val="Balk3"/>
      </w:pPr>
      <w:r>
        <w:t xml:space="preserve">1. Email Service Production Test (30 </w:t>
      </w:r>
      <w:proofErr w:type="spellStart"/>
      <w:r>
        <w:t>dakika</w:t>
      </w:r>
      <w:proofErr w:type="spellEnd"/>
      <w:r>
        <w:t>)</w:t>
      </w:r>
    </w:p>
    <w:p w14:paraId="25C086B9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12 Ekim raporu</w:t>
      </w:r>
    </w:p>
    <w:p w14:paraId="65FD3BA6" w14:textId="77777777" w:rsidR="00E778A2" w:rsidRDefault="00000000">
      <w:r>
        <w:rPr>
          <w:b/>
        </w:rPr>
        <w:t>Adımlar:</w:t>
      </w:r>
    </w:p>
    <w:p w14:paraId="3EE64458" w14:textId="77777777" w:rsidR="00E778A2" w:rsidRDefault="00E778A2">
      <w:pPr>
        <w:numPr>
          <w:ilvl w:val="0"/>
          <w:numId w:val="1"/>
        </w:numPr>
      </w:pPr>
    </w:p>
    <w:p w14:paraId="22D8B32C" w14:textId="77777777" w:rsidR="00E778A2" w:rsidRDefault="00E778A2">
      <w:pPr>
        <w:numPr>
          <w:ilvl w:val="0"/>
          <w:numId w:val="1"/>
        </w:numPr>
      </w:pPr>
    </w:p>
    <w:p w14:paraId="6E5E523C" w14:textId="77777777" w:rsidR="00E778A2" w:rsidRDefault="00E778A2">
      <w:pPr>
        <w:numPr>
          <w:ilvl w:val="0"/>
          <w:numId w:val="1"/>
        </w:numPr>
      </w:pPr>
    </w:p>
    <w:p w14:paraId="3385AAEE" w14:textId="77777777" w:rsidR="00E778A2" w:rsidRDefault="00E778A2">
      <w:pPr>
        <w:numPr>
          <w:ilvl w:val="0"/>
          <w:numId w:val="1"/>
        </w:numPr>
      </w:pPr>
    </w:p>
    <w:p w14:paraId="29FB2BED" w14:textId="77777777" w:rsidR="00E778A2" w:rsidRDefault="00000000">
      <w:pPr>
        <w:numPr>
          <w:ilvl w:val="0"/>
          <w:numId w:val="1"/>
        </w:numPr>
      </w:pPr>
      <w:r>
        <w:t xml:space="preserve">railway variables set EMAIL_USER=your-email@gmail.com railway variables set EMAIL_PASSWORD=your-16-digit-app-password </w:t>
      </w:r>
    </w:p>
    <w:p w14:paraId="23D0F72B" w14:textId="77777777" w:rsidR="00E778A2" w:rsidRDefault="00E778A2">
      <w:pPr>
        <w:numPr>
          <w:ilvl w:val="0"/>
          <w:numId w:val="1"/>
        </w:numPr>
      </w:pPr>
    </w:p>
    <w:p w14:paraId="22A6FED2" w14:textId="77777777" w:rsidR="00E778A2" w:rsidRDefault="00E778A2">
      <w:pPr>
        <w:numPr>
          <w:ilvl w:val="0"/>
          <w:numId w:val="1"/>
        </w:numPr>
      </w:pPr>
    </w:p>
    <w:p w14:paraId="7B8A7BBA" w14:textId="77777777" w:rsidR="00E778A2" w:rsidRDefault="00E778A2">
      <w:pPr>
        <w:numPr>
          <w:ilvl w:val="0"/>
          <w:numId w:val="1"/>
        </w:numPr>
      </w:pPr>
    </w:p>
    <w:p w14:paraId="0AB98CAE" w14:textId="77777777" w:rsidR="00E778A2" w:rsidRDefault="00E778A2">
      <w:pPr>
        <w:numPr>
          <w:ilvl w:val="0"/>
          <w:numId w:val="1"/>
        </w:numPr>
      </w:pPr>
    </w:p>
    <w:p w14:paraId="0B56974D" w14:textId="77777777" w:rsidR="00E778A2" w:rsidRDefault="00E778A2">
      <w:pPr>
        <w:numPr>
          <w:ilvl w:val="0"/>
          <w:numId w:val="1"/>
        </w:numPr>
      </w:pPr>
    </w:p>
    <w:p w14:paraId="13F71F45" w14:textId="77777777" w:rsidR="00E778A2" w:rsidRDefault="00000000">
      <w:r>
        <w:rPr>
          <w:b/>
        </w:rPr>
        <w:t>Başarı Kriteri:</w:t>
      </w:r>
      <w:r>
        <w:t xml:space="preserve"> 2 email başarıyla gönderildi ve düzgün görüntüleniyor</w:t>
      </w:r>
    </w:p>
    <w:p w14:paraId="0A7759AF" w14:textId="77777777" w:rsidR="00E778A2" w:rsidRDefault="00000000">
      <w:pPr>
        <w:pStyle w:val="Balk3"/>
      </w:pPr>
      <w:r>
        <w:t xml:space="preserve">2. Database Backup System Test (20 </w:t>
      </w:r>
      <w:proofErr w:type="spellStart"/>
      <w:r>
        <w:t>dakika</w:t>
      </w:r>
      <w:proofErr w:type="spellEnd"/>
      <w:r>
        <w:t>)</w:t>
      </w:r>
    </w:p>
    <w:p w14:paraId="1FB84A38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12 Ekim raporu</w:t>
      </w:r>
    </w:p>
    <w:p w14:paraId="7C04104B" w14:textId="77777777" w:rsidR="00E778A2" w:rsidRDefault="00000000">
      <w:r>
        <w:rPr>
          <w:b/>
        </w:rPr>
        <w:t>Adımlar:</w:t>
      </w:r>
    </w:p>
    <w:p w14:paraId="42F2182A" w14:textId="77777777" w:rsidR="00E778A2" w:rsidRDefault="00E778A2">
      <w:pPr>
        <w:numPr>
          <w:ilvl w:val="0"/>
          <w:numId w:val="2"/>
        </w:numPr>
      </w:pPr>
    </w:p>
    <w:p w14:paraId="5C95D41B" w14:textId="77777777" w:rsidR="00E778A2" w:rsidRDefault="00000000">
      <w:pPr>
        <w:numPr>
          <w:ilvl w:val="0"/>
          <w:numId w:val="2"/>
        </w:numPr>
      </w:pPr>
      <w:r>
        <w:t>npm run backup komutunu çalıştır</w:t>
      </w:r>
    </w:p>
    <w:p w14:paraId="7AF6E945" w14:textId="77777777" w:rsidR="00E778A2" w:rsidRDefault="00000000">
      <w:pPr>
        <w:numPr>
          <w:ilvl w:val="0"/>
          <w:numId w:val="2"/>
        </w:numPr>
      </w:pPr>
      <w:r>
        <w:t>backend/backups/ klasöründe backup dosyasını kontrol et</w:t>
      </w:r>
    </w:p>
    <w:p w14:paraId="6D5FF79F" w14:textId="77777777" w:rsidR="00E778A2" w:rsidRDefault="00E778A2">
      <w:pPr>
        <w:numPr>
          <w:ilvl w:val="0"/>
          <w:numId w:val="2"/>
        </w:numPr>
      </w:pPr>
    </w:p>
    <w:p w14:paraId="15AB7CD6" w14:textId="77777777" w:rsidR="00E778A2" w:rsidRDefault="00E778A2">
      <w:pPr>
        <w:numPr>
          <w:ilvl w:val="0"/>
          <w:numId w:val="2"/>
        </w:numPr>
      </w:pPr>
    </w:p>
    <w:p w14:paraId="6EE0CAC6" w14:textId="77777777" w:rsidR="00E778A2" w:rsidRDefault="00E778A2">
      <w:pPr>
        <w:numPr>
          <w:ilvl w:val="0"/>
          <w:numId w:val="2"/>
        </w:numPr>
      </w:pPr>
    </w:p>
    <w:p w14:paraId="40CFEE23" w14:textId="77777777" w:rsidR="00E778A2" w:rsidRDefault="00000000">
      <w:pPr>
        <w:numPr>
          <w:ilvl w:val="0"/>
          <w:numId w:val="2"/>
        </w:numPr>
      </w:pPr>
      <w:r>
        <w:t>npm run restore backup-2025-10-12...sql test et (opsiyonel)</w:t>
      </w:r>
    </w:p>
    <w:p w14:paraId="03EF9740" w14:textId="77777777" w:rsidR="00E778A2" w:rsidRDefault="00E778A2">
      <w:pPr>
        <w:numPr>
          <w:ilvl w:val="0"/>
          <w:numId w:val="2"/>
        </w:numPr>
      </w:pPr>
    </w:p>
    <w:p w14:paraId="198A2042" w14:textId="77777777" w:rsidR="00E778A2" w:rsidRDefault="00000000">
      <w:r>
        <w:rPr>
          <w:b/>
        </w:rPr>
        <w:t>Başarı Kriteri:</w:t>
      </w:r>
      <w:r>
        <w:t xml:space="preserve"> Backup alındı, dosya oluştu, boyut doğru</w:t>
      </w:r>
    </w:p>
    <w:p w14:paraId="63044BAE" w14:textId="77777777" w:rsidR="00E778A2" w:rsidRDefault="00000000">
      <w:pPr>
        <w:pStyle w:val="Balk3"/>
      </w:pPr>
      <w:r>
        <w:lastRenderedPageBreak/>
        <w:t xml:space="preserve">3. Winston Logger Production Verification (10 </w:t>
      </w:r>
      <w:proofErr w:type="spellStart"/>
      <w:r>
        <w:t>dakika</w:t>
      </w:r>
      <w:proofErr w:type="spellEnd"/>
      <w:r>
        <w:t>)</w:t>
      </w:r>
    </w:p>
    <w:p w14:paraId="36D84BE5" w14:textId="77777777" w:rsidR="00E778A2" w:rsidRDefault="00000000">
      <w:r>
        <w:rPr>
          <w:b/>
        </w:rPr>
        <w:t>Durum:</w:t>
      </w:r>
      <w:r>
        <w:t xml:space="preserve"> ✅ Deploy edildi, test edilecek</w:t>
      </w:r>
      <w:r>
        <w:br/>
      </w:r>
      <w:r>
        <w:rPr>
          <w:b/>
        </w:rPr>
        <w:t>Kaynak:</w:t>
      </w:r>
      <w:r>
        <w:t xml:space="preserve"> 12 Ekim raporu</w:t>
      </w:r>
    </w:p>
    <w:p w14:paraId="22E4696F" w14:textId="77777777" w:rsidR="00E778A2" w:rsidRDefault="00000000">
      <w:r>
        <w:rPr>
          <w:b/>
        </w:rPr>
        <w:t>Adımlar:</w:t>
      </w:r>
    </w:p>
    <w:p w14:paraId="2FAD879D" w14:textId="77777777" w:rsidR="00E778A2" w:rsidRDefault="00E778A2">
      <w:pPr>
        <w:numPr>
          <w:ilvl w:val="0"/>
          <w:numId w:val="3"/>
        </w:numPr>
      </w:pPr>
    </w:p>
    <w:p w14:paraId="2F386608" w14:textId="77777777" w:rsidR="00E778A2" w:rsidRDefault="00E778A2">
      <w:pPr>
        <w:numPr>
          <w:ilvl w:val="0"/>
          <w:numId w:val="3"/>
        </w:numPr>
      </w:pPr>
    </w:p>
    <w:p w14:paraId="21AF0C23" w14:textId="77777777" w:rsidR="00E778A2" w:rsidRDefault="00E778A2">
      <w:pPr>
        <w:numPr>
          <w:ilvl w:val="0"/>
          <w:numId w:val="3"/>
        </w:numPr>
      </w:pPr>
    </w:p>
    <w:p w14:paraId="53715C47" w14:textId="77777777" w:rsidR="00E778A2" w:rsidRDefault="00E778A2">
      <w:pPr>
        <w:numPr>
          <w:ilvl w:val="0"/>
          <w:numId w:val="3"/>
        </w:numPr>
      </w:pPr>
    </w:p>
    <w:p w14:paraId="3EEDE729" w14:textId="77777777" w:rsidR="00E778A2" w:rsidRDefault="00E778A2">
      <w:pPr>
        <w:numPr>
          <w:ilvl w:val="0"/>
          <w:numId w:val="3"/>
        </w:numPr>
      </w:pPr>
    </w:p>
    <w:p w14:paraId="47C9E1CA" w14:textId="77777777" w:rsidR="00E778A2" w:rsidRDefault="00E778A2">
      <w:pPr>
        <w:numPr>
          <w:ilvl w:val="0"/>
          <w:numId w:val="3"/>
        </w:numPr>
      </w:pPr>
    </w:p>
    <w:p w14:paraId="26E7F0AE" w14:textId="77777777" w:rsidR="00E778A2" w:rsidRDefault="00E778A2">
      <w:pPr>
        <w:numPr>
          <w:ilvl w:val="0"/>
          <w:numId w:val="3"/>
        </w:numPr>
      </w:pPr>
    </w:p>
    <w:p w14:paraId="2B090513" w14:textId="77777777" w:rsidR="00E778A2" w:rsidRDefault="00E778A2">
      <w:pPr>
        <w:numPr>
          <w:ilvl w:val="0"/>
          <w:numId w:val="3"/>
        </w:numPr>
      </w:pPr>
    </w:p>
    <w:p w14:paraId="141476C8" w14:textId="77777777" w:rsidR="00E778A2" w:rsidRDefault="00000000">
      <w:r>
        <w:rPr>
          <w:b/>
        </w:rPr>
        <w:t>Başarı Kriteri:</w:t>
      </w:r>
      <w:r>
        <w:t xml:space="preserve"> Loglar düzgün görünüyor, timestamp var, level var</w:t>
      </w:r>
    </w:p>
    <w:p w14:paraId="701D9811" w14:textId="77777777" w:rsidR="00E778A2" w:rsidRDefault="00000000">
      <w:pPr>
        <w:pStyle w:val="Balk1"/>
      </w:pPr>
      <w:r>
        <w:t xml:space="preserve">🔥 PART 2: TASARIM STANDARTLAŞMASI (2-3 </w:t>
      </w:r>
      <w:proofErr w:type="spellStart"/>
      <w:r>
        <w:t>Gün</w:t>
      </w:r>
      <w:proofErr w:type="spellEnd"/>
      <w:r>
        <w:t>)</w:t>
      </w:r>
    </w:p>
    <w:p w14:paraId="3A5FB3F8" w14:textId="77777777" w:rsidR="00E778A2" w:rsidRDefault="00000000">
      <w:pPr>
        <w:pStyle w:val="Balk2"/>
      </w:pPr>
      <w:proofErr w:type="spellStart"/>
      <w:r>
        <w:t>Renk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Buton </w:t>
      </w:r>
      <w:proofErr w:type="spellStart"/>
      <w:r>
        <w:t>Standardizasyonu</w:t>
      </w:r>
      <w:proofErr w:type="spellEnd"/>
    </w:p>
    <w:p w14:paraId="04880B3D" w14:textId="77777777" w:rsidR="00E778A2" w:rsidRDefault="00000000">
      <w:pPr>
        <w:pStyle w:val="Balk3"/>
      </w:pPr>
      <w:r>
        <w:t xml:space="preserve">4. </w:t>
      </w:r>
      <w:proofErr w:type="spellStart"/>
      <w:r>
        <w:t>Tedarikçiler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-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Filtrelerini</w:t>
      </w:r>
      <w:proofErr w:type="spellEnd"/>
      <w:r>
        <w:t xml:space="preserve"> </w:t>
      </w:r>
      <w:proofErr w:type="spellStart"/>
      <w:r>
        <w:t>Kaldır</w:t>
      </w:r>
      <w:proofErr w:type="spellEnd"/>
      <w:r>
        <w:t xml:space="preserve"> (30 </w:t>
      </w:r>
      <w:proofErr w:type="spellStart"/>
      <w:r>
        <w:t>dakika</w:t>
      </w:r>
      <w:proofErr w:type="spellEnd"/>
      <w:r>
        <w:t>)</w:t>
      </w:r>
    </w:p>
    <w:p w14:paraId="7223C3FA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(#10)</w:t>
      </w:r>
    </w:p>
    <w:p w14:paraId="61223D16" w14:textId="77777777" w:rsidR="00E778A2" w:rsidRDefault="00000000">
      <w:r>
        <w:rPr>
          <w:b/>
        </w:rPr>
        <w:t>Adımlar:</w:t>
      </w:r>
    </w:p>
    <w:p w14:paraId="798E6B27" w14:textId="77777777" w:rsidR="00E778A2" w:rsidRDefault="00000000">
      <w:pPr>
        <w:numPr>
          <w:ilvl w:val="0"/>
          <w:numId w:val="4"/>
        </w:numPr>
      </w:pPr>
      <w:r>
        <w:t>frontend/src/pages/Suppliers.tsx aç</w:t>
      </w:r>
    </w:p>
    <w:p w14:paraId="67B1A22A" w14:textId="77777777" w:rsidR="00E778A2" w:rsidRDefault="00E778A2">
      <w:pPr>
        <w:numPr>
          <w:ilvl w:val="0"/>
          <w:numId w:val="4"/>
        </w:numPr>
      </w:pPr>
    </w:p>
    <w:p w14:paraId="24A70DC9" w14:textId="77777777" w:rsidR="00E778A2" w:rsidRDefault="00E778A2">
      <w:pPr>
        <w:numPr>
          <w:ilvl w:val="0"/>
          <w:numId w:val="4"/>
        </w:numPr>
      </w:pPr>
    </w:p>
    <w:p w14:paraId="37C89A68" w14:textId="77777777" w:rsidR="00E778A2" w:rsidRDefault="00E778A2">
      <w:pPr>
        <w:numPr>
          <w:ilvl w:val="0"/>
          <w:numId w:val="4"/>
        </w:numPr>
      </w:pPr>
    </w:p>
    <w:p w14:paraId="25D85F13" w14:textId="77777777" w:rsidR="00E778A2" w:rsidRDefault="00E778A2">
      <w:pPr>
        <w:numPr>
          <w:ilvl w:val="0"/>
          <w:numId w:val="4"/>
        </w:numPr>
      </w:pPr>
    </w:p>
    <w:p w14:paraId="78C426D4" w14:textId="77777777" w:rsidR="00E778A2" w:rsidRDefault="00E778A2">
      <w:pPr>
        <w:numPr>
          <w:ilvl w:val="0"/>
          <w:numId w:val="4"/>
        </w:numPr>
      </w:pPr>
    </w:p>
    <w:p w14:paraId="1812856F" w14:textId="77777777" w:rsidR="00E778A2" w:rsidRDefault="00E778A2">
      <w:pPr>
        <w:numPr>
          <w:ilvl w:val="0"/>
          <w:numId w:val="4"/>
        </w:numPr>
      </w:pPr>
    </w:p>
    <w:p w14:paraId="1995B4E4" w14:textId="77777777" w:rsidR="00E778A2" w:rsidRDefault="00000000">
      <w:r>
        <w:rPr>
          <w:b/>
        </w:rPr>
        <w:t>Başarı Kriteri:</w:t>
      </w:r>
      <w:r>
        <w:t xml:space="preserve"> Sadece search bar ve "Yeni Tedarikçi" butonu var</w:t>
      </w:r>
    </w:p>
    <w:p w14:paraId="1F493FD5" w14:textId="77777777" w:rsidR="00E778A2" w:rsidRDefault="00000000">
      <w:pPr>
        <w:pStyle w:val="Balk3"/>
      </w:pPr>
      <w:r>
        <w:t xml:space="preserve">5. </w:t>
      </w:r>
      <w:proofErr w:type="spellStart"/>
      <w:r>
        <w:t>Tedarikçiler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- </w:t>
      </w:r>
      <w:proofErr w:type="spellStart"/>
      <w:r>
        <w:t>Komple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(2 </w:t>
      </w:r>
      <w:proofErr w:type="spellStart"/>
      <w:r>
        <w:t>saat</w:t>
      </w:r>
      <w:proofErr w:type="spellEnd"/>
      <w:r>
        <w:t>)</w:t>
      </w:r>
    </w:p>
    <w:p w14:paraId="5822A04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(#11)</w:t>
      </w:r>
    </w:p>
    <w:p w14:paraId="436B8BB9" w14:textId="77777777" w:rsidR="00E778A2" w:rsidRDefault="00000000">
      <w:r>
        <w:rPr>
          <w:b/>
        </w:rPr>
        <w:lastRenderedPageBreak/>
        <w:t>Tasarım Gereksinimleri:</w:t>
      </w:r>
    </w:p>
    <w:p w14:paraId="0FDC2070" w14:textId="77777777" w:rsidR="00E778A2" w:rsidRDefault="00E778A2">
      <w:pPr>
        <w:numPr>
          <w:ilvl w:val="0"/>
          <w:numId w:val="5"/>
        </w:numPr>
      </w:pPr>
    </w:p>
    <w:p w14:paraId="0AD50F34" w14:textId="77777777" w:rsidR="00E778A2" w:rsidRDefault="00E778A2">
      <w:pPr>
        <w:numPr>
          <w:ilvl w:val="0"/>
          <w:numId w:val="5"/>
        </w:numPr>
      </w:pPr>
    </w:p>
    <w:p w14:paraId="2AB4FF4E" w14:textId="77777777" w:rsidR="00E778A2" w:rsidRDefault="00E778A2">
      <w:pPr>
        <w:numPr>
          <w:ilvl w:val="0"/>
          <w:numId w:val="5"/>
        </w:numPr>
      </w:pPr>
    </w:p>
    <w:p w14:paraId="7CB31CC3" w14:textId="77777777" w:rsidR="00E778A2" w:rsidRDefault="00E778A2">
      <w:pPr>
        <w:numPr>
          <w:ilvl w:val="0"/>
          <w:numId w:val="5"/>
        </w:numPr>
      </w:pPr>
    </w:p>
    <w:p w14:paraId="7E636557" w14:textId="77777777" w:rsidR="00E778A2" w:rsidRDefault="00E778A2">
      <w:pPr>
        <w:numPr>
          <w:ilvl w:val="0"/>
          <w:numId w:val="5"/>
        </w:numPr>
      </w:pPr>
    </w:p>
    <w:p w14:paraId="4633A83A" w14:textId="77777777" w:rsidR="00E778A2" w:rsidRDefault="00E778A2">
      <w:pPr>
        <w:numPr>
          <w:ilvl w:val="0"/>
          <w:numId w:val="5"/>
        </w:numPr>
      </w:pPr>
    </w:p>
    <w:p w14:paraId="46C98905" w14:textId="77777777" w:rsidR="00E778A2" w:rsidRDefault="00E778A2">
      <w:pPr>
        <w:numPr>
          <w:ilvl w:val="0"/>
          <w:numId w:val="5"/>
        </w:numPr>
      </w:pPr>
    </w:p>
    <w:p w14:paraId="3C9A5763" w14:textId="77777777" w:rsidR="00E778A2" w:rsidRDefault="00E778A2">
      <w:pPr>
        <w:numPr>
          <w:ilvl w:val="0"/>
          <w:numId w:val="5"/>
        </w:numPr>
      </w:pPr>
    </w:p>
    <w:p w14:paraId="08175140" w14:textId="77777777" w:rsidR="00E778A2" w:rsidRDefault="00E778A2">
      <w:pPr>
        <w:numPr>
          <w:ilvl w:val="0"/>
          <w:numId w:val="5"/>
        </w:numPr>
      </w:pPr>
    </w:p>
    <w:p w14:paraId="0194C764" w14:textId="77777777" w:rsidR="00E778A2" w:rsidRDefault="00000000">
      <w:r>
        <w:rPr>
          <w:b/>
        </w:rPr>
        <w:t>Başarı Kriteri:</w:t>
      </w:r>
      <w:r>
        <w:t xml:space="preserve"> Customers sayfası ile aynı görünüm standardı</w:t>
      </w:r>
    </w:p>
    <w:p w14:paraId="43B1F137" w14:textId="77777777" w:rsidR="00E778A2" w:rsidRDefault="00000000">
      <w:pPr>
        <w:pStyle w:val="Balk3"/>
      </w:pPr>
      <w:r>
        <w:t xml:space="preserve">6. </w:t>
      </w:r>
      <w:proofErr w:type="spellStart"/>
      <w:r>
        <w:t>Envanter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-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(3 </w:t>
      </w:r>
      <w:proofErr w:type="spellStart"/>
      <w:r>
        <w:t>saat</w:t>
      </w:r>
      <w:proofErr w:type="spellEnd"/>
      <w:r>
        <w:t>)</w:t>
      </w:r>
    </w:p>
    <w:p w14:paraId="1C7F9311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(#12)</w:t>
      </w:r>
    </w:p>
    <w:p w14:paraId="6539A813" w14:textId="77777777" w:rsidR="00E778A2" w:rsidRDefault="00000000">
      <w:r>
        <w:rPr>
          <w:b/>
        </w:rPr>
        <w:t>Backend (1.5 saat):</w:t>
      </w:r>
    </w:p>
    <w:p w14:paraId="6FF1C3E1" w14:textId="77777777" w:rsidR="00E778A2" w:rsidRDefault="00000000">
      <w:pPr>
        <w:numPr>
          <w:ilvl w:val="0"/>
          <w:numId w:val="6"/>
        </w:numPr>
      </w:pPr>
      <w:r>
        <w:t>backend/prisma/schema.prisma'ya Category model ekle</w:t>
      </w:r>
    </w:p>
    <w:p w14:paraId="28F48CEB" w14:textId="77777777" w:rsidR="00E778A2" w:rsidRDefault="00000000">
      <w:pPr>
        <w:numPr>
          <w:ilvl w:val="0"/>
          <w:numId w:val="6"/>
        </w:numPr>
      </w:pPr>
      <w:r>
        <w:t>/api/categories)</w:t>
      </w:r>
    </w:p>
    <w:p w14:paraId="48CEE8B7" w14:textId="77777777" w:rsidR="00E778A2" w:rsidRDefault="00E778A2">
      <w:pPr>
        <w:numPr>
          <w:ilvl w:val="0"/>
          <w:numId w:val="6"/>
        </w:numPr>
      </w:pPr>
    </w:p>
    <w:p w14:paraId="44C28A0C" w14:textId="77777777" w:rsidR="00E778A2" w:rsidRDefault="00E778A2">
      <w:pPr>
        <w:numPr>
          <w:ilvl w:val="0"/>
          <w:numId w:val="6"/>
        </w:numPr>
      </w:pPr>
    </w:p>
    <w:p w14:paraId="7636D8D4" w14:textId="77777777" w:rsidR="00E778A2" w:rsidRDefault="00E778A2">
      <w:pPr>
        <w:numPr>
          <w:ilvl w:val="0"/>
          <w:numId w:val="6"/>
        </w:numPr>
      </w:pPr>
    </w:p>
    <w:p w14:paraId="3129417D" w14:textId="77777777" w:rsidR="00E778A2" w:rsidRDefault="00000000">
      <w:r>
        <w:rPr>
          <w:b/>
        </w:rPr>
        <w:t>Frontend (1.5 saat):</w:t>
      </w:r>
    </w:p>
    <w:p w14:paraId="16C237A6" w14:textId="77777777" w:rsidR="00E778A2" w:rsidRDefault="00E778A2">
      <w:pPr>
        <w:numPr>
          <w:ilvl w:val="0"/>
          <w:numId w:val="7"/>
        </w:numPr>
      </w:pPr>
    </w:p>
    <w:p w14:paraId="33DD899D" w14:textId="77777777" w:rsidR="00E778A2" w:rsidRDefault="00E778A2">
      <w:pPr>
        <w:numPr>
          <w:ilvl w:val="0"/>
          <w:numId w:val="7"/>
        </w:numPr>
      </w:pPr>
    </w:p>
    <w:p w14:paraId="54F50940" w14:textId="77777777" w:rsidR="00E778A2" w:rsidRDefault="00E778A2">
      <w:pPr>
        <w:numPr>
          <w:ilvl w:val="0"/>
          <w:numId w:val="7"/>
        </w:numPr>
      </w:pPr>
    </w:p>
    <w:p w14:paraId="5770C573" w14:textId="77777777" w:rsidR="00E778A2" w:rsidRDefault="00E778A2">
      <w:pPr>
        <w:numPr>
          <w:ilvl w:val="0"/>
          <w:numId w:val="7"/>
        </w:numPr>
      </w:pPr>
    </w:p>
    <w:p w14:paraId="1C53A785" w14:textId="77777777" w:rsidR="00E778A2" w:rsidRDefault="00E778A2">
      <w:pPr>
        <w:numPr>
          <w:ilvl w:val="0"/>
          <w:numId w:val="7"/>
        </w:numPr>
      </w:pPr>
    </w:p>
    <w:p w14:paraId="504E4B85" w14:textId="77777777" w:rsidR="00E778A2" w:rsidRDefault="00E778A2">
      <w:pPr>
        <w:numPr>
          <w:ilvl w:val="0"/>
          <w:numId w:val="7"/>
        </w:numPr>
      </w:pPr>
    </w:p>
    <w:p w14:paraId="66B3FB9D" w14:textId="77777777" w:rsidR="00E778A2" w:rsidRDefault="00000000">
      <w:r>
        <w:rPr>
          <w:b/>
        </w:rPr>
        <w:t>Başarı Kriteri:</w:t>
      </w:r>
      <w:r>
        <w:t xml:space="preserve"> Kullanıcı kendi kategorilerini ekleyebiliyor/düzenleyebiliyor</w:t>
      </w:r>
    </w:p>
    <w:p w14:paraId="21C8AF1F" w14:textId="77777777" w:rsidR="00E778A2" w:rsidRDefault="00000000">
      <w:pPr>
        <w:pStyle w:val="Balk3"/>
      </w:pPr>
      <w:r>
        <w:t xml:space="preserve">7.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Renk</w:t>
      </w:r>
      <w:proofErr w:type="spellEnd"/>
      <w:r>
        <w:t xml:space="preserve"> </w:t>
      </w:r>
      <w:proofErr w:type="spellStart"/>
      <w:r>
        <w:t>Şeması</w:t>
      </w:r>
      <w:proofErr w:type="spellEnd"/>
      <w:r>
        <w:t xml:space="preserve"> </w:t>
      </w:r>
      <w:proofErr w:type="spellStart"/>
      <w:r>
        <w:t>Eşitleme</w:t>
      </w:r>
      <w:proofErr w:type="spellEnd"/>
      <w:r>
        <w:t xml:space="preserve"> - Kalan </w:t>
      </w:r>
      <w:proofErr w:type="spellStart"/>
      <w:r>
        <w:t>Sayfalar</w:t>
      </w:r>
      <w:proofErr w:type="spellEnd"/>
      <w:r>
        <w:t xml:space="preserve"> (2 </w:t>
      </w:r>
      <w:proofErr w:type="spellStart"/>
      <w:r>
        <w:t>saat</w:t>
      </w:r>
      <w:proofErr w:type="spellEnd"/>
      <w:r>
        <w:t>)</w:t>
      </w:r>
    </w:p>
    <w:p w14:paraId="2AF3001F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(#15)</w:t>
      </w:r>
    </w:p>
    <w:p w14:paraId="47586028" w14:textId="77777777" w:rsidR="00E778A2" w:rsidRDefault="00000000">
      <w:r>
        <w:rPr>
          <w:b/>
        </w:rPr>
        <w:t>Kontrol Edilecek Sayfalar:</w:t>
      </w:r>
    </w:p>
    <w:p w14:paraId="246DAF88" w14:textId="77777777" w:rsidR="00E778A2" w:rsidRDefault="00E778A2">
      <w:pPr>
        <w:numPr>
          <w:ilvl w:val="0"/>
          <w:numId w:val="8"/>
        </w:numPr>
      </w:pPr>
    </w:p>
    <w:p w14:paraId="1EF3B572" w14:textId="77777777" w:rsidR="00E778A2" w:rsidRDefault="00E778A2">
      <w:pPr>
        <w:numPr>
          <w:ilvl w:val="0"/>
          <w:numId w:val="8"/>
        </w:numPr>
      </w:pPr>
    </w:p>
    <w:p w14:paraId="0684A35F" w14:textId="77777777" w:rsidR="00E778A2" w:rsidRDefault="00E778A2">
      <w:pPr>
        <w:numPr>
          <w:ilvl w:val="0"/>
          <w:numId w:val="8"/>
        </w:numPr>
      </w:pPr>
    </w:p>
    <w:p w14:paraId="297C1588" w14:textId="77777777" w:rsidR="00E778A2" w:rsidRDefault="00E778A2">
      <w:pPr>
        <w:numPr>
          <w:ilvl w:val="0"/>
          <w:numId w:val="8"/>
        </w:numPr>
      </w:pPr>
    </w:p>
    <w:p w14:paraId="1852C7B8" w14:textId="77777777" w:rsidR="00E778A2" w:rsidRDefault="00E778A2">
      <w:pPr>
        <w:numPr>
          <w:ilvl w:val="0"/>
          <w:numId w:val="8"/>
        </w:numPr>
      </w:pPr>
    </w:p>
    <w:p w14:paraId="3AC491FF" w14:textId="77777777" w:rsidR="00E778A2" w:rsidRDefault="00E778A2">
      <w:pPr>
        <w:numPr>
          <w:ilvl w:val="0"/>
          <w:numId w:val="8"/>
        </w:numPr>
      </w:pPr>
    </w:p>
    <w:p w14:paraId="2221A74D" w14:textId="77777777" w:rsidR="00E778A2" w:rsidRDefault="00E778A2">
      <w:pPr>
        <w:numPr>
          <w:ilvl w:val="0"/>
          <w:numId w:val="8"/>
        </w:numPr>
      </w:pPr>
    </w:p>
    <w:p w14:paraId="001BE947" w14:textId="77777777" w:rsidR="00E778A2" w:rsidRDefault="00E778A2">
      <w:pPr>
        <w:numPr>
          <w:ilvl w:val="0"/>
          <w:numId w:val="8"/>
        </w:numPr>
      </w:pPr>
    </w:p>
    <w:p w14:paraId="49D0F407" w14:textId="77777777" w:rsidR="00E778A2" w:rsidRDefault="00E778A2">
      <w:pPr>
        <w:numPr>
          <w:ilvl w:val="0"/>
          <w:numId w:val="8"/>
        </w:numPr>
      </w:pPr>
    </w:p>
    <w:p w14:paraId="702E82F7" w14:textId="77777777" w:rsidR="00E778A2" w:rsidRDefault="00000000">
      <w:r>
        <w:rPr>
          <w:b/>
        </w:rPr>
        <w:t>Standart Renkler:</w:t>
      </w:r>
    </w:p>
    <w:p w14:paraId="43631E77" w14:textId="77777777" w:rsidR="00E778A2" w:rsidRDefault="00000000">
      <w:pPr>
        <w:numPr>
          <w:ilvl w:val="0"/>
          <w:numId w:val="9"/>
        </w:numPr>
      </w:pPr>
      <w:r>
        <w:t>Primary button: bg-neutral-900 hover:bg-neutral-800 text-white</w:t>
      </w:r>
    </w:p>
    <w:p w14:paraId="4C9481E3" w14:textId="77777777" w:rsidR="00E778A2" w:rsidRDefault="00000000">
      <w:pPr>
        <w:numPr>
          <w:ilvl w:val="0"/>
          <w:numId w:val="9"/>
        </w:numPr>
      </w:pPr>
      <w:r>
        <w:t>Secondary button: bg-neutral-100 hover:bg-neutral-200 text-neutral-700</w:t>
      </w:r>
    </w:p>
    <w:p w14:paraId="7847C651" w14:textId="77777777" w:rsidR="00E778A2" w:rsidRDefault="00000000">
      <w:pPr>
        <w:numPr>
          <w:ilvl w:val="0"/>
          <w:numId w:val="9"/>
        </w:numPr>
      </w:pPr>
      <w:r>
        <w:t>Destructive button: bg-red-600 hover:bg-red-700 text-white</w:t>
      </w:r>
    </w:p>
    <w:p w14:paraId="748FFDFE" w14:textId="77777777" w:rsidR="00E778A2" w:rsidRDefault="00000000">
      <w:pPr>
        <w:numPr>
          <w:ilvl w:val="0"/>
          <w:numId w:val="9"/>
        </w:numPr>
      </w:pPr>
      <w:r>
        <w:t>Success badge: bg-green-50 text-green-700 border-green-200</w:t>
      </w:r>
    </w:p>
    <w:p w14:paraId="5310011E" w14:textId="77777777" w:rsidR="00E778A2" w:rsidRDefault="00000000">
      <w:pPr>
        <w:numPr>
          <w:ilvl w:val="0"/>
          <w:numId w:val="9"/>
        </w:numPr>
      </w:pPr>
      <w:r>
        <w:t>Warning badge: bg-yellow-50 text-yellow-700 border-yellow-200</w:t>
      </w:r>
    </w:p>
    <w:p w14:paraId="2807C1E1" w14:textId="77777777" w:rsidR="00E778A2" w:rsidRDefault="00000000">
      <w:pPr>
        <w:numPr>
          <w:ilvl w:val="0"/>
          <w:numId w:val="9"/>
        </w:numPr>
      </w:pPr>
      <w:r>
        <w:t>Error badge: bg-red-50 text-red-700 border-red-200</w:t>
      </w:r>
    </w:p>
    <w:p w14:paraId="4CA59061" w14:textId="77777777" w:rsidR="00E778A2" w:rsidRDefault="00000000">
      <w:pPr>
        <w:numPr>
          <w:ilvl w:val="0"/>
          <w:numId w:val="9"/>
        </w:numPr>
      </w:pPr>
      <w:r>
        <w:t>Info badge: bg-neutral-50 text-neutral-700 border-neutral-200</w:t>
      </w:r>
    </w:p>
    <w:p w14:paraId="06A0C98F" w14:textId="77777777" w:rsidR="00E778A2" w:rsidRDefault="00000000">
      <w:r>
        <w:rPr>
          <w:b/>
        </w:rPr>
        <w:t>Başarı Kriteri:</w:t>
      </w:r>
      <w:r>
        <w:t xml:space="preserve"> Tüm sayfalarda tutarlı renk paleti</w:t>
      </w:r>
    </w:p>
    <w:p w14:paraId="61613123" w14:textId="77777777" w:rsidR="00E778A2" w:rsidRDefault="00000000">
      <w:pPr>
        <w:pStyle w:val="Balk3"/>
      </w:pPr>
      <w:r>
        <w:t xml:space="preserve">8.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Buton </w:t>
      </w:r>
      <w:proofErr w:type="spellStart"/>
      <w:r>
        <w:t>Hizalama</w:t>
      </w:r>
      <w:proofErr w:type="spellEnd"/>
      <w:r>
        <w:t xml:space="preserve"> - Kalan </w:t>
      </w:r>
      <w:proofErr w:type="spellStart"/>
      <w:r>
        <w:t>Sayfalar</w:t>
      </w:r>
      <w:proofErr w:type="spellEnd"/>
      <w:r>
        <w:t xml:space="preserve"> (1 </w:t>
      </w:r>
      <w:proofErr w:type="spellStart"/>
      <w:r>
        <w:t>saat</w:t>
      </w:r>
      <w:proofErr w:type="spellEnd"/>
      <w:r>
        <w:t>)</w:t>
      </w:r>
    </w:p>
    <w:p w14:paraId="68A702C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(#14)</w:t>
      </w:r>
    </w:p>
    <w:p w14:paraId="6A2257D2" w14:textId="77777777" w:rsidR="00E778A2" w:rsidRDefault="00000000">
      <w:r>
        <w:rPr>
          <w:b/>
        </w:rPr>
        <w:t>Pattern:</w:t>
      </w:r>
    </w:p>
    <w:p w14:paraId="428FF0BA" w14:textId="77777777" w:rsidR="00E778A2" w:rsidRDefault="00000000">
      <w:r>
        <w:rPr>
          <w:rFonts w:ascii="Courier" w:hAnsi="Courier"/>
        </w:rPr>
        <w:t xml:space="preserve">&lt;div className="flex items-center gap-4"&gt;   &lt;divclassName="flex-1 relative"&gt;&lt;SearchclassName="absolute left-3 top-1/2 -translate-y-1/2 text-neutral-400"size={20} /&gt;&lt;inputtype="text"className="w-full pl-10 pr-4 py-2 border border-neutral-300 rounded-lg"placeholder="Search..."     /&gt;&lt;/div&gt;&lt;buttonclassName="whitespace-nowrap px-4 py-2 bg-neutral-900 text-white rounded-lg"&gt;     Action   &lt;/button&gt; &lt;/div&gt; </w:t>
      </w:r>
    </w:p>
    <w:p w14:paraId="2712D674" w14:textId="77777777" w:rsidR="00E778A2" w:rsidRDefault="00000000">
      <w:r>
        <w:rPr>
          <w:b/>
        </w:rPr>
        <w:t>Uygulanacak Sayfalar:</w:t>
      </w:r>
    </w:p>
    <w:p w14:paraId="18B9F38A" w14:textId="77777777" w:rsidR="00E778A2" w:rsidRDefault="00E778A2">
      <w:pPr>
        <w:numPr>
          <w:ilvl w:val="0"/>
          <w:numId w:val="10"/>
        </w:numPr>
      </w:pPr>
    </w:p>
    <w:p w14:paraId="30C0AEFB" w14:textId="77777777" w:rsidR="00E778A2" w:rsidRDefault="00E778A2">
      <w:pPr>
        <w:numPr>
          <w:ilvl w:val="0"/>
          <w:numId w:val="10"/>
        </w:numPr>
      </w:pPr>
    </w:p>
    <w:p w14:paraId="6B058F59" w14:textId="77777777" w:rsidR="00E778A2" w:rsidRDefault="00E778A2">
      <w:pPr>
        <w:numPr>
          <w:ilvl w:val="0"/>
          <w:numId w:val="10"/>
        </w:numPr>
      </w:pPr>
    </w:p>
    <w:p w14:paraId="4F594410" w14:textId="77777777" w:rsidR="00E778A2" w:rsidRDefault="00E778A2">
      <w:pPr>
        <w:numPr>
          <w:ilvl w:val="0"/>
          <w:numId w:val="10"/>
        </w:numPr>
      </w:pPr>
    </w:p>
    <w:p w14:paraId="2E950809" w14:textId="77777777" w:rsidR="00E778A2" w:rsidRDefault="00000000">
      <w:r>
        <w:rPr>
          <w:b/>
        </w:rPr>
        <w:t>Başarı Kriteri:</w:t>
      </w:r>
      <w:r>
        <w:t xml:space="preserve"> Tüm sayfalarda aynı layout pattern'i</w:t>
      </w:r>
    </w:p>
    <w:p w14:paraId="2661FC2A" w14:textId="77777777" w:rsidR="00E778A2" w:rsidRDefault="00000000">
      <w:pPr>
        <w:pStyle w:val="Balk3"/>
      </w:pPr>
      <w:r>
        <w:t xml:space="preserve">9.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Logosu</w:t>
      </w:r>
      <w:proofErr w:type="spellEnd"/>
      <w:r>
        <w:t xml:space="preserve"> Placeholder </w:t>
      </w:r>
      <w:proofErr w:type="spellStart"/>
      <w:r>
        <w:t>ve</w:t>
      </w:r>
      <w:proofErr w:type="spellEnd"/>
      <w:r>
        <w:t xml:space="preserve"> Icon </w:t>
      </w:r>
      <w:proofErr w:type="spellStart"/>
      <w:r>
        <w:t>Değişiklikleri</w:t>
      </w:r>
      <w:proofErr w:type="spellEnd"/>
      <w:r>
        <w:t xml:space="preserve"> (1 </w:t>
      </w:r>
      <w:proofErr w:type="spellStart"/>
      <w:r>
        <w:t>saat</w:t>
      </w:r>
      <w:proofErr w:type="spellEnd"/>
      <w:r>
        <w:t>)</w:t>
      </w:r>
    </w:p>
    <w:p w14:paraId="1813A842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(#18, #19)</w:t>
      </w:r>
    </w:p>
    <w:p w14:paraId="452AAD04" w14:textId="77777777" w:rsidR="00E778A2" w:rsidRDefault="00000000">
      <w:r>
        <w:rPr>
          <w:b/>
        </w:rPr>
        <w:lastRenderedPageBreak/>
        <w:t>Logo Placeholder:</w:t>
      </w:r>
    </w:p>
    <w:p w14:paraId="113C3F68" w14:textId="77777777" w:rsidR="00E778A2" w:rsidRDefault="00E778A2">
      <w:pPr>
        <w:numPr>
          <w:ilvl w:val="0"/>
          <w:numId w:val="11"/>
        </w:numPr>
      </w:pPr>
    </w:p>
    <w:p w14:paraId="4F594129" w14:textId="77777777" w:rsidR="00E778A2" w:rsidRDefault="00E778A2">
      <w:pPr>
        <w:numPr>
          <w:ilvl w:val="0"/>
          <w:numId w:val="11"/>
        </w:numPr>
      </w:pPr>
    </w:p>
    <w:p w14:paraId="2E25AD91" w14:textId="77777777" w:rsidR="00E778A2" w:rsidRDefault="00E778A2">
      <w:pPr>
        <w:numPr>
          <w:ilvl w:val="0"/>
          <w:numId w:val="11"/>
        </w:numPr>
      </w:pPr>
    </w:p>
    <w:p w14:paraId="76806E30" w14:textId="77777777" w:rsidR="00E778A2" w:rsidRDefault="00000000">
      <w:pPr>
        <w:numPr>
          <w:ilvl w:val="1"/>
          <w:numId w:val="12"/>
        </w:numPr>
      </w:pPr>
      <w:r>
        <w:t>Sektör: Ekipman kiralama / ERP</w:t>
      </w:r>
    </w:p>
    <w:p w14:paraId="38101176" w14:textId="77777777" w:rsidR="00E778A2" w:rsidRDefault="00000000">
      <w:pPr>
        <w:numPr>
          <w:ilvl w:val="1"/>
          <w:numId w:val="12"/>
        </w:numPr>
      </w:pPr>
      <w:r>
        <w:t>Renkler: Siyah-beyaz minimalist</w:t>
      </w:r>
    </w:p>
    <w:p w14:paraId="5B7AB69B" w14:textId="77777777" w:rsidR="00E778A2" w:rsidRDefault="00000000">
      <w:pPr>
        <w:numPr>
          <w:ilvl w:val="1"/>
          <w:numId w:val="12"/>
        </w:numPr>
      </w:pPr>
      <w:r>
        <w:t>Stil: Modern, profesyonel</w:t>
      </w:r>
    </w:p>
    <w:p w14:paraId="0DBC30E1" w14:textId="77777777" w:rsidR="00E778A2" w:rsidRDefault="00000000">
      <w:pPr>
        <w:numPr>
          <w:ilvl w:val="1"/>
          <w:numId w:val="12"/>
        </w:numPr>
      </w:pPr>
      <w:r>
        <w:t>Format: SVG (scalable)</w:t>
      </w:r>
    </w:p>
    <w:p w14:paraId="07ABCFAE" w14:textId="77777777" w:rsidR="00E778A2" w:rsidRDefault="00000000">
      <w:r>
        <w:rPr>
          <w:b/>
        </w:rPr>
        <w:t>Icon Değişiklikleri:</w:t>
      </w:r>
    </w:p>
    <w:p w14:paraId="654AF291" w14:textId="77777777" w:rsidR="00E778A2" w:rsidRDefault="00E778A2">
      <w:pPr>
        <w:numPr>
          <w:ilvl w:val="0"/>
          <w:numId w:val="13"/>
        </w:numPr>
      </w:pPr>
    </w:p>
    <w:p w14:paraId="074892E6" w14:textId="77777777" w:rsidR="00E778A2" w:rsidRDefault="00E778A2">
      <w:pPr>
        <w:numPr>
          <w:ilvl w:val="0"/>
          <w:numId w:val="13"/>
        </w:numPr>
      </w:pPr>
    </w:p>
    <w:p w14:paraId="06383C74" w14:textId="77777777" w:rsidR="00E778A2" w:rsidRDefault="00E778A2">
      <w:pPr>
        <w:numPr>
          <w:ilvl w:val="0"/>
          <w:numId w:val="13"/>
        </w:numPr>
      </w:pPr>
    </w:p>
    <w:p w14:paraId="3673D8C7" w14:textId="77777777" w:rsidR="00E778A2" w:rsidRDefault="00000000">
      <w:r>
        <w:rPr>
          <w:b/>
        </w:rPr>
        <w:t>Başarı Kriteri:</w:t>
      </w:r>
      <w:r>
        <w:t xml:space="preserve"> Ayarlar ve Admin farklı iconlara sahip, logo placeholder hazır</w:t>
      </w:r>
    </w:p>
    <w:p w14:paraId="15500B55" w14:textId="77777777" w:rsidR="00E778A2" w:rsidRDefault="00000000">
      <w:pPr>
        <w:pStyle w:val="Balk3"/>
      </w:pPr>
      <w:r>
        <w:t xml:space="preserve">10. Layout </w:t>
      </w:r>
      <w:proofErr w:type="spellStart"/>
      <w:r>
        <w:t>İyileştirmeleri</w:t>
      </w:r>
      <w:proofErr w:type="spellEnd"/>
      <w:r>
        <w:t xml:space="preserve"> - Tam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Vertical Tabs (1 </w:t>
      </w:r>
      <w:proofErr w:type="spellStart"/>
      <w:r>
        <w:t>saat</w:t>
      </w:r>
      <w:proofErr w:type="spellEnd"/>
      <w:r>
        <w:t>)</w:t>
      </w:r>
    </w:p>
    <w:p w14:paraId="3ACF88D5" w14:textId="77777777" w:rsidR="00E778A2" w:rsidRDefault="00000000">
      <w:r>
        <w:rPr>
          <w:b/>
        </w:rPr>
        <w:t>Durum:</w:t>
      </w:r>
      <w:r>
        <w:t xml:space="preserve"> ✅ Sidebar collapse tamamlandı (12 Ekim)</w:t>
      </w:r>
      <w:r>
        <w:br/>
      </w:r>
      <w:r>
        <w:rPr>
          <w:b/>
        </w:rPr>
        <w:t>Kaynak:</w:t>
      </w:r>
      <w:r>
        <w:t xml:space="preserve"> 11 Ekim raporu (#16, #17)</w:t>
      </w:r>
    </w:p>
    <w:p w14:paraId="46C11BC2" w14:textId="77777777" w:rsidR="00E778A2" w:rsidRDefault="00000000">
      <w:r>
        <w:rPr>
          <w:b/>
        </w:rPr>
        <w:t>Kalan İşler:</w:t>
      </w:r>
    </w:p>
    <w:p w14:paraId="7952CD25" w14:textId="77777777" w:rsidR="00E778A2" w:rsidRDefault="00E778A2">
      <w:pPr>
        <w:numPr>
          <w:ilvl w:val="0"/>
          <w:numId w:val="14"/>
        </w:numPr>
      </w:pPr>
    </w:p>
    <w:p w14:paraId="78950551" w14:textId="77777777" w:rsidR="00E778A2" w:rsidRDefault="00E778A2">
      <w:pPr>
        <w:numPr>
          <w:ilvl w:val="0"/>
          <w:numId w:val="14"/>
        </w:numPr>
      </w:pPr>
    </w:p>
    <w:p w14:paraId="07F9DE74" w14:textId="77777777" w:rsidR="00E778A2" w:rsidRDefault="00E778A2">
      <w:pPr>
        <w:numPr>
          <w:ilvl w:val="0"/>
          <w:numId w:val="14"/>
        </w:numPr>
      </w:pPr>
    </w:p>
    <w:p w14:paraId="17D7BC85" w14:textId="77777777" w:rsidR="00E778A2" w:rsidRDefault="00E778A2">
      <w:pPr>
        <w:numPr>
          <w:ilvl w:val="0"/>
          <w:numId w:val="14"/>
        </w:numPr>
      </w:pPr>
    </w:p>
    <w:p w14:paraId="4A67EC85" w14:textId="77777777" w:rsidR="00E778A2" w:rsidRDefault="00E778A2">
      <w:pPr>
        <w:numPr>
          <w:ilvl w:val="0"/>
          <w:numId w:val="14"/>
        </w:numPr>
      </w:pPr>
    </w:p>
    <w:p w14:paraId="0FE9789F" w14:textId="77777777" w:rsidR="00E778A2" w:rsidRDefault="00E778A2">
      <w:pPr>
        <w:numPr>
          <w:ilvl w:val="0"/>
          <w:numId w:val="14"/>
        </w:numPr>
      </w:pPr>
    </w:p>
    <w:p w14:paraId="0AC5181F" w14:textId="77777777" w:rsidR="00E778A2" w:rsidRDefault="00000000">
      <w:r>
        <w:rPr>
          <w:b/>
        </w:rPr>
        <w:t>Başarı Kriteri:</w:t>
      </w:r>
      <w:r>
        <w:t xml:space="preserve"> Sidebar collapse her sayfada çalışıyor</w:t>
      </w:r>
    </w:p>
    <w:p w14:paraId="463B251E" w14:textId="77777777" w:rsidR="00E778A2" w:rsidRDefault="00000000">
      <w:pPr>
        <w:pStyle w:val="Balk3"/>
      </w:pPr>
      <w:r>
        <w:t xml:space="preserve">11. Mobil Responsive </w:t>
      </w:r>
      <w:proofErr w:type="spellStart"/>
      <w:r>
        <w:t>Kontrolleri</w:t>
      </w:r>
      <w:proofErr w:type="spellEnd"/>
      <w:r>
        <w:t xml:space="preserve"> (2 </w:t>
      </w:r>
      <w:proofErr w:type="spellStart"/>
      <w:r>
        <w:t>saat</w:t>
      </w:r>
      <w:proofErr w:type="spellEnd"/>
      <w:r>
        <w:t>)</w:t>
      </w:r>
    </w:p>
    <w:p w14:paraId="660BD127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raporu, 12 Ekim raporu</w:t>
      </w:r>
    </w:p>
    <w:p w14:paraId="6E63BC87" w14:textId="77777777" w:rsidR="00E778A2" w:rsidRDefault="00000000">
      <w:r>
        <w:rPr>
          <w:b/>
        </w:rPr>
        <w:t>Test Edilecek Sayfalar:</w:t>
      </w:r>
    </w:p>
    <w:p w14:paraId="03446E73" w14:textId="77777777" w:rsidR="00E778A2" w:rsidRDefault="00E778A2">
      <w:pPr>
        <w:numPr>
          <w:ilvl w:val="0"/>
          <w:numId w:val="15"/>
        </w:numPr>
      </w:pPr>
    </w:p>
    <w:p w14:paraId="734DD85D" w14:textId="77777777" w:rsidR="00E778A2" w:rsidRDefault="00E778A2">
      <w:pPr>
        <w:numPr>
          <w:ilvl w:val="0"/>
          <w:numId w:val="15"/>
        </w:numPr>
      </w:pPr>
    </w:p>
    <w:p w14:paraId="0C725689" w14:textId="77777777" w:rsidR="00E778A2" w:rsidRDefault="00E778A2">
      <w:pPr>
        <w:numPr>
          <w:ilvl w:val="0"/>
          <w:numId w:val="15"/>
        </w:numPr>
      </w:pPr>
    </w:p>
    <w:p w14:paraId="196E7BCC" w14:textId="77777777" w:rsidR="00E778A2" w:rsidRDefault="00E778A2">
      <w:pPr>
        <w:numPr>
          <w:ilvl w:val="0"/>
          <w:numId w:val="15"/>
        </w:numPr>
      </w:pPr>
    </w:p>
    <w:p w14:paraId="3E8FF329" w14:textId="77777777" w:rsidR="00E778A2" w:rsidRDefault="00E778A2">
      <w:pPr>
        <w:numPr>
          <w:ilvl w:val="0"/>
          <w:numId w:val="15"/>
        </w:numPr>
      </w:pPr>
    </w:p>
    <w:p w14:paraId="3370529F" w14:textId="77777777" w:rsidR="00E778A2" w:rsidRDefault="00E778A2">
      <w:pPr>
        <w:numPr>
          <w:ilvl w:val="0"/>
          <w:numId w:val="15"/>
        </w:numPr>
      </w:pPr>
    </w:p>
    <w:p w14:paraId="771E78B9" w14:textId="77777777" w:rsidR="00E778A2" w:rsidRDefault="00E778A2">
      <w:pPr>
        <w:numPr>
          <w:ilvl w:val="0"/>
          <w:numId w:val="15"/>
        </w:numPr>
      </w:pPr>
    </w:p>
    <w:p w14:paraId="670A3EAD" w14:textId="77777777" w:rsidR="00E778A2" w:rsidRDefault="00E778A2">
      <w:pPr>
        <w:numPr>
          <w:ilvl w:val="0"/>
          <w:numId w:val="15"/>
        </w:numPr>
      </w:pPr>
    </w:p>
    <w:p w14:paraId="0F135B3A" w14:textId="77777777" w:rsidR="00E778A2" w:rsidRDefault="00E778A2">
      <w:pPr>
        <w:numPr>
          <w:ilvl w:val="0"/>
          <w:numId w:val="15"/>
        </w:numPr>
      </w:pPr>
    </w:p>
    <w:p w14:paraId="749F7484" w14:textId="77777777" w:rsidR="00E778A2" w:rsidRDefault="00000000">
      <w:r>
        <w:rPr>
          <w:b/>
        </w:rPr>
        <w:t>Breakpoints:</w:t>
      </w:r>
    </w:p>
    <w:p w14:paraId="2445F1DA" w14:textId="77777777" w:rsidR="00E778A2" w:rsidRDefault="00000000">
      <w:pPr>
        <w:numPr>
          <w:ilvl w:val="0"/>
          <w:numId w:val="16"/>
        </w:numPr>
      </w:pPr>
      <w:r>
        <w:t>Mobile: &lt; 640px</w:t>
      </w:r>
    </w:p>
    <w:p w14:paraId="2A5C0273" w14:textId="77777777" w:rsidR="00E778A2" w:rsidRDefault="00000000">
      <w:pPr>
        <w:numPr>
          <w:ilvl w:val="0"/>
          <w:numId w:val="16"/>
        </w:numPr>
      </w:pPr>
      <w:r>
        <w:t>Tablet: 640px - 1024px</w:t>
      </w:r>
    </w:p>
    <w:p w14:paraId="26D6CFD8" w14:textId="77777777" w:rsidR="00E778A2" w:rsidRDefault="00000000">
      <w:pPr>
        <w:numPr>
          <w:ilvl w:val="0"/>
          <w:numId w:val="16"/>
        </w:numPr>
      </w:pPr>
      <w:r>
        <w:t>Desktop: &gt; 1024px</w:t>
      </w:r>
    </w:p>
    <w:p w14:paraId="19F051AF" w14:textId="77777777" w:rsidR="00E778A2" w:rsidRDefault="00000000">
      <w:r>
        <w:rPr>
          <w:b/>
        </w:rPr>
        <w:t>Başarı Kriteri:</w:t>
      </w:r>
      <w:r>
        <w:t xml:space="preserve"> Tüm sayfalar mobile'da kullanılabilir</w:t>
      </w:r>
    </w:p>
    <w:p w14:paraId="337A739A" w14:textId="77777777" w:rsidR="00E778A2" w:rsidRDefault="00000000">
      <w:pPr>
        <w:pStyle w:val="Balk1"/>
      </w:pPr>
      <w:r>
        <w:t xml:space="preserve">🎨 PART 3: UI/UX İYİLEŞTİRMELERİ (3-4 </w:t>
      </w:r>
      <w:proofErr w:type="spellStart"/>
      <w:r>
        <w:t>Gün</w:t>
      </w:r>
      <w:proofErr w:type="spellEnd"/>
      <w:r>
        <w:t>)</w:t>
      </w:r>
    </w:p>
    <w:p w14:paraId="7BB1AA4B" w14:textId="77777777" w:rsidR="00E778A2" w:rsidRDefault="00000000">
      <w:pPr>
        <w:pStyle w:val="Balk2"/>
      </w:pPr>
      <w:r>
        <w:t xml:space="preserve">Dashboard </w:t>
      </w:r>
      <w:proofErr w:type="spellStart"/>
      <w:r>
        <w:t>ve</w:t>
      </w:r>
      <w:proofErr w:type="spellEnd"/>
      <w:r>
        <w:t xml:space="preserve"> </w:t>
      </w:r>
      <w:proofErr w:type="spellStart"/>
      <w:r>
        <w:t>Widget'lar</w:t>
      </w:r>
      <w:proofErr w:type="spellEnd"/>
    </w:p>
    <w:p w14:paraId="69DEE6CB" w14:textId="77777777" w:rsidR="00E778A2" w:rsidRDefault="00000000">
      <w:pPr>
        <w:pStyle w:val="Balk3"/>
      </w:pPr>
      <w:r>
        <w:t xml:space="preserve">12. Dashboard </w:t>
      </w:r>
      <w:proofErr w:type="spellStart"/>
      <w:r>
        <w:t>Widget'ları</w:t>
      </w:r>
      <w:proofErr w:type="spellEnd"/>
      <w:r>
        <w:t xml:space="preserve"> </w:t>
      </w:r>
      <w:proofErr w:type="spellStart"/>
      <w:r>
        <w:t>Tamamlama</w:t>
      </w:r>
      <w:proofErr w:type="spellEnd"/>
      <w:r>
        <w:t xml:space="preserve"> (4 </w:t>
      </w:r>
      <w:proofErr w:type="spellStart"/>
      <w:r>
        <w:t>saat</w:t>
      </w:r>
      <w:proofErr w:type="spellEnd"/>
      <w:r>
        <w:t>)</w:t>
      </w:r>
    </w:p>
    <w:p w14:paraId="2748FB2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(#2), 12 Ekim raporu</w:t>
      </w:r>
    </w:p>
    <w:p w14:paraId="35D7AEE2" w14:textId="77777777" w:rsidR="00E778A2" w:rsidRDefault="00000000">
      <w:r>
        <w:rPr>
          <w:b/>
        </w:rPr>
        <w:t>Mevcut Widget'lar (Doğrula):</w:t>
      </w:r>
    </w:p>
    <w:p w14:paraId="2E5CD1EB" w14:textId="77777777" w:rsidR="00E778A2" w:rsidRDefault="00E778A2">
      <w:pPr>
        <w:numPr>
          <w:ilvl w:val="0"/>
          <w:numId w:val="17"/>
        </w:numPr>
      </w:pPr>
    </w:p>
    <w:p w14:paraId="39EDF897" w14:textId="77777777" w:rsidR="00E778A2" w:rsidRDefault="00E778A2">
      <w:pPr>
        <w:numPr>
          <w:ilvl w:val="0"/>
          <w:numId w:val="17"/>
        </w:numPr>
      </w:pPr>
    </w:p>
    <w:p w14:paraId="796698FC" w14:textId="77777777" w:rsidR="00E778A2" w:rsidRDefault="00E778A2">
      <w:pPr>
        <w:numPr>
          <w:ilvl w:val="0"/>
          <w:numId w:val="17"/>
        </w:numPr>
      </w:pPr>
    </w:p>
    <w:p w14:paraId="7007FD78" w14:textId="77777777" w:rsidR="00E778A2" w:rsidRDefault="00E778A2">
      <w:pPr>
        <w:numPr>
          <w:ilvl w:val="0"/>
          <w:numId w:val="17"/>
        </w:numPr>
      </w:pPr>
    </w:p>
    <w:p w14:paraId="7D93E398" w14:textId="77777777" w:rsidR="00E778A2" w:rsidRDefault="00E778A2">
      <w:pPr>
        <w:numPr>
          <w:ilvl w:val="0"/>
          <w:numId w:val="17"/>
        </w:numPr>
      </w:pPr>
    </w:p>
    <w:p w14:paraId="2D8F39ED" w14:textId="77777777" w:rsidR="00E778A2" w:rsidRDefault="00E778A2">
      <w:pPr>
        <w:numPr>
          <w:ilvl w:val="0"/>
          <w:numId w:val="17"/>
        </w:numPr>
      </w:pPr>
    </w:p>
    <w:p w14:paraId="6AAE0EBD" w14:textId="77777777" w:rsidR="00E778A2" w:rsidRDefault="00E778A2">
      <w:pPr>
        <w:numPr>
          <w:ilvl w:val="0"/>
          <w:numId w:val="17"/>
        </w:numPr>
      </w:pPr>
    </w:p>
    <w:p w14:paraId="32785A1A" w14:textId="77777777" w:rsidR="00E778A2" w:rsidRDefault="00E778A2">
      <w:pPr>
        <w:numPr>
          <w:ilvl w:val="0"/>
          <w:numId w:val="17"/>
        </w:numPr>
      </w:pPr>
    </w:p>
    <w:p w14:paraId="4E25716F" w14:textId="77777777" w:rsidR="00E778A2" w:rsidRDefault="00E778A2">
      <w:pPr>
        <w:numPr>
          <w:ilvl w:val="0"/>
          <w:numId w:val="17"/>
        </w:numPr>
      </w:pPr>
    </w:p>
    <w:p w14:paraId="0D7D8EF0" w14:textId="77777777" w:rsidR="00E778A2" w:rsidRDefault="00000000">
      <w:r>
        <w:rPr>
          <w:b/>
        </w:rPr>
        <w:t>Eklenebilecek Widget'lar:</w:t>
      </w:r>
    </w:p>
    <w:p w14:paraId="24E137F9" w14:textId="77777777" w:rsidR="00E778A2" w:rsidRDefault="00E778A2">
      <w:pPr>
        <w:numPr>
          <w:ilvl w:val="0"/>
          <w:numId w:val="18"/>
        </w:numPr>
      </w:pPr>
    </w:p>
    <w:p w14:paraId="6F2D1A6E" w14:textId="77777777" w:rsidR="00E778A2" w:rsidRDefault="00E778A2">
      <w:pPr>
        <w:numPr>
          <w:ilvl w:val="0"/>
          <w:numId w:val="18"/>
        </w:numPr>
      </w:pPr>
    </w:p>
    <w:p w14:paraId="305BD909" w14:textId="77777777" w:rsidR="00E778A2" w:rsidRDefault="00E778A2">
      <w:pPr>
        <w:numPr>
          <w:ilvl w:val="0"/>
          <w:numId w:val="18"/>
        </w:numPr>
      </w:pPr>
    </w:p>
    <w:p w14:paraId="4EA1F779" w14:textId="77777777" w:rsidR="00E778A2" w:rsidRDefault="00E778A2">
      <w:pPr>
        <w:numPr>
          <w:ilvl w:val="0"/>
          <w:numId w:val="18"/>
        </w:numPr>
      </w:pPr>
    </w:p>
    <w:p w14:paraId="369FC88E" w14:textId="77777777" w:rsidR="00E778A2" w:rsidRDefault="00E778A2">
      <w:pPr>
        <w:numPr>
          <w:ilvl w:val="0"/>
          <w:numId w:val="18"/>
        </w:numPr>
      </w:pPr>
    </w:p>
    <w:p w14:paraId="2ADDC322" w14:textId="77777777" w:rsidR="00E778A2" w:rsidRDefault="00000000">
      <w:r>
        <w:rPr>
          <w:b/>
        </w:rPr>
        <w:t>Real-time Data:</w:t>
      </w:r>
    </w:p>
    <w:p w14:paraId="1893B723" w14:textId="77777777" w:rsidR="00E778A2" w:rsidRDefault="00E778A2">
      <w:pPr>
        <w:numPr>
          <w:ilvl w:val="0"/>
          <w:numId w:val="19"/>
        </w:numPr>
      </w:pPr>
    </w:p>
    <w:p w14:paraId="75E56DA3" w14:textId="77777777" w:rsidR="00E778A2" w:rsidRDefault="00E778A2">
      <w:pPr>
        <w:numPr>
          <w:ilvl w:val="0"/>
          <w:numId w:val="19"/>
        </w:numPr>
      </w:pPr>
    </w:p>
    <w:p w14:paraId="7DAC01B1" w14:textId="77777777" w:rsidR="00E778A2" w:rsidRDefault="00E778A2">
      <w:pPr>
        <w:numPr>
          <w:ilvl w:val="0"/>
          <w:numId w:val="19"/>
        </w:numPr>
      </w:pPr>
    </w:p>
    <w:p w14:paraId="4AC9F0B1" w14:textId="77777777" w:rsidR="00E778A2" w:rsidRDefault="00E778A2">
      <w:pPr>
        <w:numPr>
          <w:ilvl w:val="0"/>
          <w:numId w:val="19"/>
        </w:numPr>
      </w:pPr>
    </w:p>
    <w:p w14:paraId="402386D9" w14:textId="77777777" w:rsidR="00E778A2" w:rsidRDefault="00E778A2">
      <w:pPr>
        <w:numPr>
          <w:ilvl w:val="0"/>
          <w:numId w:val="19"/>
        </w:numPr>
      </w:pPr>
    </w:p>
    <w:p w14:paraId="2DF916CA" w14:textId="77777777" w:rsidR="00E778A2" w:rsidRDefault="00000000">
      <w:r>
        <w:rPr>
          <w:b/>
        </w:rPr>
        <w:t>Başarı Kriteri:</w:t>
      </w:r>
      <w:r>
        <w:t xml:space="preserve"> Dashboard tam fonksiyonel, real-time veriler gösteriliyor</w:t>
      </w:r>
    </w:p>
    <w:p w14:paraId="47EC02B2" w14:textId="77777777" w:rsidR="00E778A2" w:rsidRDefault="00000000">
      <w:pPr>
        <w:pStyle w:val="Balk2"/>
      </w:pPr>
      <w:r>
        <w:t xml:space="preserve">Profile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Yönetimi</w:t>
      </w:r>
      <w:proofErr w:type="spellEnd"/>
    </w:p>
    <w:p w14:paraId="44305329" w14:textId="77777777" w:rsidR="00E778A2" w:rsidRDefault="00000000">
      <w:pPr>
        <w:pStyle w:val="Balk3"/>
      </w:pPr>
      <w:r>
        <w:t xml:space="preserve">13. Profile -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Sekmesi</w:t>
      </w:r>
      <w:proofErr w:type="spellEnd"/>
      <w:r>
        <w:t xml:space="preserve"> (3 </w:t>
      </w:r>
      <w:proofErr w:type="spellStart"/>
      <w:r>
        <w:t>saat</w:t>
      </w:r>
      <w:proofErr w:type="spellEnd"/>
      <w:r>
        <w:t>)</w:t>
      </w:r>
    </w:p>
    <w:p w14:paraId="0CF3265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(#3)</w:t>
      </w:r>
    </w:p>
    <w:p w14:paraId="67126DEF" w14:textId="77777777" w:rsidR="00E778A2" w:rsidRDefault="00000000">
      <w:r>
        <w:rPr>
          <w:b/>
        </w:rPr>
        <w:t>Backend API (1.5 saat):</w:t>
      </w:r>
    </w:p>
    <w:p w14:paraId="4910489C" w14:textId="77777777" w:rsidR="00E778A2" w:rsidRDefault="00E778A2">
      <w:pPr>
        <w:numPr>
          <w:ilvl w:val="0"/>
          <w:numId w:val="20"/>
        </w:numPr>
      </w:pPr>
    </w:p>
    <w:p w14:paraId="10BE59E6" w14:textId="77777777" w:rsidR="00E778A2" w:rsidRDefault="00000000">
      <w:pPr>
        <w:numPr>
          <w:ilvl w:val="0"/>
          <w:numId w:val="20"/>
        </w:numPr>
      </w:pPr>
      <w:r>
        <w:t>/api/profile/team)</w:t>
      </w:r>
    </w:p>
    <w:p w14:paraId="718B7C22" w14:textId="77777777" w:rsidR="00E778A2" w:rsidRDefault="00E778A2">
      <w:pPr>
        <w:numPr>
          <w:ilvl w:val="0"/>
          <w:numId w:val="20"/>
        </w:numPr>
      </w:pPr>
    </w:p>
    <w:p w14:paraId="0F260B4E" w14:textId="77777777" w:rsidR="00E778A2" w:rsidRDefault="00E778A2">
      <w:pPr>
        <w:numPr>
          <w:ilvl w:val="0"/>
          <w:numId w:val="20"/>
        </w:numPr>
      </w:pPr>
    </w:p>
    <w:p w14:paraId="418C78FE" w14:textId="77777777" w:rsidR="00E778A2" w:rsidRDefault="00000000">
      <w:r>
        <w:rPr>
          <w:b/>
        </w:rPr>
        <w:t>Frontend (1.5 saat):</w:t>
      </w:r>
    </w:p>
    <w:p w14:paraId="450A70F4" w14:textId="77777777" w:rsidR="00E778A2" w:rsidRDefault="00E778A2">
      <w:pPr>
        <w:numPr>
          <w:ilvl w:val="0"/>
          <w:numId w:val="21"/>
        </w:numPr>
      </w:pPr>
    </w:p>
    <w:p w14:paraId="3C9C21D3" w14:textId="77777777" w:rsidR="00E778A2" w:rsidRDefault="00E778A2">
      <w:pPr>
        <w:numPr>
          <w:ilvl w:val="0"/>
          <w:numId w:val="21"/>
        </w:numPr>
      </w:pPr>
    </w:p>
    <w:p w14:paraId="4CCA65AE" w14:textId="77777777" w:rsidR="00E778A2" w:rsidRDefault="00E778A2">
      <w:pPr>
        <w:numPr>
          <w:ilvl w:val="0"/>
          <w:numId w:val="21"/>
        </w:numPr>
      </w:pPr>
    </w:p>
    <w:p w14:paraId="0BABAFBD" w14:textId="77777777" w:rsidR="00E778A2" w:rsidRDefault="00E778A2">
      <w:pPr>
        <w:numPr>
          <w:ilvl w:val="0"/>
          <w:numId w:val="21"/>
        </w:numPr>
      </w:pPr>
    </w:p>
    <w:p w14:paraId="54818BDF" w14:textId="77777777" w:rsidR="00E778A2" w:rsidRDefault="00E778A2">
      <w:pPr>
        <w:numPr>
          <w:ilvl w:val="0"/>
          <w:numId w:val="21"/>
        </w:numPr>
      </w:pPr>
    </w:p>
    <w:p w14:paraId="08DFDC48" w14:textId="77777777" w:rsidR="00E778A2" w:rsidRDefault="00E778A2">
      <w:pPr>
        <w:numPr>
          <w:ilvl w:val="0"/>
          <w:numId w:val="21"/>
        </w:numPr>
      </w:pPr>
    </w:p>
    <w:p w14:paraId="0F1269B6" w14:textId="77777777" w:rsidR="00E778A2" w:rsidRDefault="00000000">
      <w:r>
        <w:rPr>
          <w:b/>
        </w:rPr>
        <w:t>Başarı Kriteri:</w:t>
      </w:r>
      <w:r>
        <w:t xml:space="preserve"> Şirket kullanıcıları eklenip yönetilebiliyor</w:t>
      </w:r>
    </w:p>
    <w:p w14:paraId="506E1D65" w14:textId="77777777" w:rsidR="00E778A2" w:rsidRDefault="00000000">
      <w:pPr>
        <w:pStyle w:val="Balk3"/>
      </w:pPr>
      <w:r>
        <w:t xml:space="preserve">14. Profile - </w:t>
      </w:r>
      <w:proofErr w:type="spellStart"/>
      <w:r>
        <w:t>Yetkilendirme</w:t>
      </w:r>
      <w:proofErr w:type="spellEnd"/>
      <w:r>
        <w:t xml:space="preserve"> </w:t>
      </w:r>
      <w:proofErr w:type="spellStart"/>
      <w:r>
        <w:t>Sekmesi</w:t>
      </w:r>
      <w:proofErr w:type="spellEnd"/>
      <w:r>
        <w:t xml:space="preserve"> (4 </w:t>
      </w:r>
      <w:proofErr w:type="spellStart"/>
      <w:r>
        <w:t>saat</w:t>
      </w:r>
      <w:proofErr w:type="spellEnd"/>
      <w:r>
        <w:t>)</w:t>
      </w:r>
    </w:p>
    <w:p w14:paraId="2B6A80F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(#3)</w:t>
      </w:r>
    </w:p>
    <w:p w14:paraId="2FE22BF8" w14:textId="77777777" w:rsidR="00E778A2" w:rsidRDefault="00000000">
      <w:r>
        <w:rPr>
          <w:b/>
        </w:rPr>
        <w:t>Permission System Tasarımı:</w:t>
      </w:r>
    </w:p>
    <w:p w14:paraId="12BD9154" w14:textId="77777777" w:rsidR="00E778A2" w:rsidRDefault="00E778A2">
      <w:pPr>
        <w:numPr>
          <w:ilvl w:val="0"/>
          <w:numId w:val="22"/>
        </w:numPr>
      </w:pPr>
    </w:p>
    <w:p w14:paraId="0D7CFAE4" w14:textId="77777777" w:rsidR="00E778A2" w:rsidRDefault="00E778A2">
      <w:pPr>
        <w:numPr>
          <w:ilvl w:val="0"/>
          <w:numId w:val="22"/>
        </w:numPr>
      </w:pPr>
    </w:p>
    <w:p w14:paraId="0EB1B939" w14:textId="77777777" w:rsidR="00E778A2" w:rsidRDefault="00E778A2">
      <w:pPr>
        <w:numPr>
          <w:ilvl w:val="0"/>
          <w:numId w:val="22"/>
        </w:numPr>
      </w:pPr>
    </w:p>
    <w:p w14:paraId="531B829E" w14:textId="77777777" w:rsidR="00E778A2" w:rsidRDefault="00000000">
      <w:pPr>
        <w:numPr>
          <w:ilvl w:val="1"/>
          <w:numId w:val="23"/>
        </w:numPr>
      </w:pPr>
      <w:r>
        <w:t>Siparişler (görüntüle, oluştur, düzenle, sil)</w:t>
      </w:r>
    </w:p>
    <w:p w14:paraId="616EC91A" w14:textId="77777777" w:rsidR="00E778A2" w:rsidRDefault="00000000">
      <w:pPr>
        <w:numPr>
          <w:ilvl w:val="1"/>
          <w:numId w:val="23"/>
        </w:numPr>
      </w:pPr>
      <w:r>
        <w:t>Ekipmanlar (görüntüle, oluştur, düzenle, sil)</w:t>
      </w:r>
    </w:p>
    <w:p w14:paraId="7225E540" w14:textId="77777777" w:rsidR="00E778A2" w:rsidRDefault="00000000">
      <w:pPr>
        <w:numPr>
          <w:ilvl w:val="1"/>
          <w:numId w:val="23"/>
        </w:numPr>
      </w:pPr>
      <w:r>
        <w:t>Müşteriler (görüntüle, oluştur, düzenle, sil)</w:t>
      </w:r>
    </w:p>
    <w:p w14:paraId="32D8BD4A" w14:textId="77777777" w:rsidR="00E778A2" w:rsidRDefault="00000000">
      <w:pPr>
        <w:numPr>
          <w:ilvl w:val="1"/>
          <w:numId w:val="23"/>
        </w:numPr>
      </w:pPr>
      <w:r>
        <w:lastRenderedPageBreak/>
        <w:t>Raporlar (görüntüle, export)</w:t>
      </w:r>
    </w:p>
    <w:p w14:paraId="3FE28F3B" w14:textId="77777777" w:rsidR="00E778A2" w:rsidRDefault="00000000">
      <w:pPr>
        <w:numPr>
          <w:ilvl w:val="1"/>
          <w:numId w:val="23"/>
        </w:numPr>
      </w:pPr>
      <w:r>
        <w:t>Ayarlar (görüntüle, düzenle)</w:t>
      </w:r>
    </w:p>
    <w:p w14:paraId="719DB1FB" w14:textId="77777777" w:rsidR="00E778A2" w:rsidRDefault="00000000">
      <w:r>
        <w:rPr>
          <w:b/>
        </w:rPr>
        <w:t>Frontend:</w:t>
      </w:r>
    </w:p>
    <w:p w14:paraId="49C1EB6F" w14:textId="77777777" w:rsidR="00E778A2" w:rsidRDefault="00E778A2">
      <w:pPr>
        <w:numPr>
          <w:ilvl w:val="0"/>
          <w:numId w:val="24"/>
        </w:numPr>
      </w:pPr>
    </w:p>
    <w:p w14:paraId="2F71E7E7" w14:textId="77777777" w:rsidR="00E778A2" w:rsidRDefault="00E778A2">
      <w:pPr>
        <w:numPr>
          <w:ilvl w:val="0"/>
          <w:numId w:val="24"/>
        </w:numPr>
      </w:pPr>
    </w:p>
    <w:p w14:paraId="3FDA55F2" w14:textId="77777777" w:rsidR="00E778A2" w:rsidRDefault="00E778A2">
      <w:pPr>
        <w:numPr>
          <w:ilvl w:val="0"/>
          <w:numId w:val="24"/>
        </w:numPr>
      </w:pPr>
    </w:p>
    <w:p w14:paraId="361FF444" w14:textId="77777777" w:rsidR="00E778A2" w:rsidRDefault="00E778A2">
      <w:pPr>
        <w:numPr>
          <w:ilvl w:val="0"/>
          <w:numId w:val="24"/>
        </w:numPr>
      </w:pPr>
    </w:p>
    <w:p w14:paraId="02EA95E5" w14:textId="77777777" w:rsidR="00E778A2" w:rsidRDefault="00000000">
      <w:r>
        <w:rPr>
          <w:b/>
        </w:rPr>
        <w:t>Başarı Kriteri:</w:t>
      </w:r>
      <w:r>
        <w:t xml:space="preserve"> Roller ve izinler tanımlanabiliyor, çalışıyor</w:t>
      </w:r>
    </w:p>
    <w:p w14:paraId="7C8526B6" w14:textId="77777777" w:rsidR="00E778A2" w:rsidRDefault="00000000">
      <w:pPr>
        <w:pStyle w:val="Balk3"/>
      </w:pPr>
      <w:r>
        <w:t xml:space="preserve">15. Profile - </w:t>
      </w:r>
      <w:proofErr w:type="spellStart"/>
      <w:r>
        <w:t>Aktivite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 </w:t>
      </w:r>
      <w:proofErr w:type="spellStart"/>
      <w:r>
        <w:t>Sekmesi</w:t>
      </w:r>
      <w:proofErr w:type="spellEnd"/>
      <w:r>
        <w:t xml:space="preserve"> (2 </w:t>
      </w:r>
      <w:proofErr w:type="spellStart"/>
      <w:r>
        <w:t>saat</w:t>
      </w:r>
      <w:proofErr w:type="spellEnd"/>
      <w:r>
        <w:t>)</w:t>
      </w:r>
    </w:p>
    <w:p w14:paraId="1B2B20FD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(#3)</w:t>
      </w:r>
    </w:p>
    <w:p w14:paraId="609D40AE" w14:textId="77777777" w:rsidR="00E778A2" w:rsidRDefault="00000000">
      <w:r>
        <w:rPr>
          <w:b/>
        </w:rPr>
        <w:t>Activity Logging System:</w:t>
      </w:r>
    </w:p>
    <w:p w14:paraId="0BC74AF3" w14:textId="77777777" w:rsidR="00E778A2" w:rsidRDefault="00E778A2">
      <w:pPr>
        <w:numPr>
          <w:ilvl w:val="0"/>
          <w:numId w:val="25"/>
        </w:numPr>
      </w:pPr>
    </w:p>
    <w:p w14:paraId="779309CA" w14:textId="77777777" w:rsidR="00E778A2" w:rsidRDefault="00E778A2">
      <w:pPr>
        <w:numPr>
          <w:ilvl w:val="0"/>
          <w:numId w:val="25"/>
        </w:numPr>
      </w:pPr>
    </w:p>
    <w:p w14:paraId="5EEB8F74" w14:textId="77777777" w:rsidR="00E778A2" w:rsidRDefault="00E778A2">
      <w:pPr>
        <w:numPr>
          <w:ilvl w:val="0"/>
          <w:numId w:val="25"/>
        </w:numPr>
      </w:pPr>
    </w:p>
    <w:p w14:paraId="0DEB45C3" w14:textId="77777777" w:rsidR="00E778A2" w:rsidRDefault="00E778A2">
      <w:pPr>
        <w:numPr>
          <w:ilvl w:val="0"/>
          <w:numId w:val="25"/>
        </w:numPr>
      </w:pPr>
    </w:p>
    <w:p w14:paraId="15DFFD8B" w14:textId="77777777" w:rsidR="00E778A2" w:rsidRDefault="00E778A2">
      <w:pPr>
        <w:numPr>
          <w:ilvl w:val="0"/>
          <w:numId w:val="25"/>
        </w:numPr>
      </w:pPr>
    </w:p>
    <w:p w14:paraId="4D0E7DB6" w14:textId="77777777" w:rsidR="00E778A2" w:rsidRDefault="00E778A2">
      <w:pPr>
        <w:numPr>
          <w:ilvl w:val="0"/>
          <w:numId w:val="25"/>
        </w:numPr>
      </w:pPr>
    </w:p>
    <w:p w14:paraId="3FF97C25" w14:textId="77777777" w:rsidR="00E778A2" w:rsidRDefault="00000000">
      <w:r>
        <w:rPr>
          <w:b/>
        </w:rPr>
        <w:t>Başarı Kriteri:</w:t>
      </w:r>
      <w:r>
        <w:t xml:space="preserve"> Kullanıcı aktiviteleri loglanıyor ve görüntülenebiliyor</w:t>
      </w:r>
    </w:p>
    <w:p w14:paraId="611C66CA" w14:textId="77777777" w:rsidR="00E778A2" w:rsidRDefault="00000000">
      <w:pPr>
        <w:pStyle w:val="Balk2"/>
      </w:pPr>
      <w:r>
        <w:t xml:space="preserve">Orders </w:t>
      </w:r>
      <w:proofErr w:type="spellStart"/>
      <w:r>
        <w:t>ve</w:t>
      </w:r>
      <w:proofErr w:type="spellEnd"/>
      <w:r>
        <w:t xml:space="preserve"> Equipment </w:t>
      </w:r>
      <w:proofErr w:type="spellStart"/>
      <w:r>
        <w:t>İyileştirmeleri</w:t>
      </w:r>
      <w:proofErr w:type="spellEnd"/>
    </w:p>
    <w:p w14:paraId="19A03AF0" w14:textId="77777777" w:rsidR="00E778A2" w:rsidRDefault="00000000">
      <w:pPr>
        <w:pStyle w:val="Balk3"/>
      </w:pPr>
      <w:r>
        <w:t xml:space="preserve">16. Equipment Modal Form </w:t>
      </w:r>
      <w:proofErr w:type="spellStart"/>
      <w:r>
        <w:t>Optimizasyonu</w:t>
      </w:r>
      <w:proofErr w:type="spellEnd"/>
      <w:r>
        <w:t xml:space="preserve"> (2 </w:t>
      </w:r>
      <w:proofErr w:type="spellStart"/>
      <w:r>
        <w:t>saat</w:t>
      </w:r>
      <w:proofErr w:type="spellEnd"/>
      <w:r>
        <w:t>)</w:t>
      </w:r>
    </w:p>
    <w:p w14:paraId="3301BDB7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(#4)</w:t>
      </w:r>
    </w:p>
    <w:p w14:paraId="64D7D59E" w14:textId="77777777" w:rsidR="00E778A2" w:rsidRDefault="00000000">
      <w:r>
        <w:rPr>
          <w:b/>
        </w:rPr>
        <w:t>İyileştirmeler:</w:t>
      </w:r>
    </w:p>
    <w:p w14:paraId="472AFAD2" w14:textId="77777777" w:rsidR="00E778A2" w:rsidRDefault="00E778A2">
      <w:pPr>
        <w:numPr>
          <w:ilvl w:val="0"/>
          <w:numId w:val="26"/>
        </w:numPr>
      </w:pPr>
    </w:p>
    <w:p w14:paraId="56E51DC2" w14:textId="77777777" w:rsidR="00E778A2" w:rsidRDefault="00E778A2">
      <w:pPr>
        <w:numPr>
          <w:ilvl w:val="0"/>
          <w:numId w:val="26"/>
        </w:numPr>
      </w:pPr>
    </w:p>
    <w:p w14:paraId="2EB382A7" w14:textId="77777777" w:rsidR="00E778A2" w:rsidRDefault="00E778A2">
      <w:pPr>
        <w:numPr>
          <w:ilvl w:val="0"/>
          <w:numId w:val="26"/>
        </w:numPr>
      </w:pPr>
    </w:p>
    <w:p w14:paraId="37A81F14" w14:textId="77777777" w:rsidR="00E778A2" w:rsidRDefault="00E778A2">
      <w:pPr>
        <w:numPr>
          <w:ilvl w:val="0"/>
          <w:numId w:val="26"/>
        </w:numPr>
      </w:pPr>
    </w:p>
    <w:p w14:paraId="47BD1702" w14:textId="77777777" w:rsidR="00E778A2" w:rsidRDefault="00E778A2">
      <w:pPr>
        <w:numPr>
          <w:ilvl w:val="0"/>
          <w:numId w:val="26"/>
        </w:numPr>
      </w:pPr>
    </w:p>
    <w:p w14:paraId="3C289246" w14:textId="77777777" w:rsidR="00E778A2" w:rsidRDefault="00E778A2">
      <w:pPr>
        <w:numPr>
          <w:ilvl w:val="0"/>
          <w:numId w:val="26"/>
        </w:numPr>
      </w:pPr>
    </w:p>
    <w:p w14:paraId="7B806C81" w14:textId="77777777" w:rsidR="00E778A2" w:rsidRDefault="00E778A2">
      <w:pPr>
        <w:numPr>
          <w:ilvl w:val="0"/>
          <w:numId w:val="26"/>
        </w:numPr>
      </w:pPr>
    </w:p>
    <w:p w14:paraId="08CF9258" w14:textId="77777777" w:rsidR="00E778A2" w:rsidRDefault="00000000">
      <w:r>
        <w:rPr>
          <w:b/>
        </w:rPr>
        <w:t>Başarı Kriteri:</w:t>
      </w:r>
      <w:r>
        <w:t xml:space="preserve"> Form kullanımı daha kolay ve hızlı</w:t>
      </w:r>
    </w:p>
    <w:p w14:paraId="1E2DE8A7" w14:textId="77777777" w:rsidR="00E778A2" w:rsidRDefault="00000000">
      <w:pPr>
        <w:pStyle w:val="Balk3"/>
      </w:pPr>
      <w:r>
        <w:lastRenderedPageBreak/>
        <w:t xml:space="preserve">17. Orders - Backend </w:t>
      </w:r>
      <w:proofErr w:type="spellStart"/>
      <w:r>
        <w:t>Filtreleme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(1 </w:t>
      </w:r>
      <w:proofErr w:type="spellStart"/>
      <w:r>
        <w:t>saat</w:t>
      </w:r>
      <w:proofErr w:type="spellEnd"/>
      <w:r>
        <w:t>)</w:t>
      </w:r>
    </w:p>
    <w:p w14:paraId="6243085C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(#5)</w:t>
      </w:r>
    </w:p>
    <w:p w14:paraId="40A4AC61" w14:textId="77777777" w:rsidR="00E778A2" w:rsidRDefault="00000000">
      <w:r>
        <w:rPr>
          <w:b/>
        </w:rPr>
        <w:t>Test Senaryoları:</w:t>
      </w:r>
    </w:p>
    <w:p w14:paraId="0875E1DA" w14:textId="77777777" w:rsidR="00E778A2" w:rsidRDefault="00E778A2">
      <w:pPr>
        <w:numPr>
          <w:ilvl w:val="0"/>
          <w:numId w:val="27"/>
        </w:numPr>
      </w:pPr>
    </w:p>
    <w:p w14:paraId="2D662F27" w14:textId="77777777" w:rsidR="00E778A2" w:rsidRDefault="00E778A2">
      <w:pPr>
        <w:numPr>
          <w:ilvl w:val="0"/>
          <w:numId w:val="27"/>
        </w:numPr>
      </w:pPr>
    </w:p>
    <w:p w14:paraId="442BC588" w14:textId="77777777" w:rsidR="00E778A2" w:rsidRDefault="00E778A2">
      <w:pPr>
        <w:numPr>
          <w:ilvl w:val="0"/>
          <w:numId w:val="27"/>
        </w:numPr>
      </w:pPr>
    </w:p>
    <w:p w14:paraId="5E45CE7E" w14:textId="77777777" w:rsidR="00E778A2" w:rsidRDefault="00E778A2">
      <w:pPr>
        <w:numPr>
          <w:ilvl w:val="0"/>
          <w:numId w:val="27"/>
        </w:numPr>
      </w:pPr>
    </w:p>
    <w:p w14:paraId="370F9AAE" w14:textId="77777777" w:rsidR="00E778A2" w:rsidRDefault="00E778A2">
      <w:pPr>
        <w:numPr>
          <w:ilvl w:val="0"/>
          <w:numId w:val="27"/>
        </w:numPr>
      </w:pPr>
    </w:p>
    <w:p w14:paraId="6CADD60E" w14:textId="77777777" w:rsidR="00E778A2" w:rsidRDefault="00E778A2">
      <w:pPr>
        <w:numPr>
          <w:ilvl w:val="0"/>
          <w:numId w:val="27"/>
        </w:numPr>
      </w:pPr>
    </w:p>
    <w:p w14:paraId="63F9D6E9" w14:textId="77777777" w:rsidR="00E778A2" w:rsidRDefault="00E778A2">
      <w:pPr>
        <w:numPr>
          <w:ilvl w:val="0"/>
          <w:numId w:val="27"/>
        </w:numPr>
      </w:pPr>
    </w:p>
    <w:p w14:paraId="02B6A45B" w14:textId="77777777" w:rsidR="00E778A2" w:rsidRDefault="00E778A2">
      <w:pPr>
        <w:numPr>
          <w:ilvl w:val="0"/>
          <w:numId w:val="27"/>
        </w:numPr>
      </w:pPr>
    </w:p>
    <w:p w14:paraId="33CBE644" w14:textId="77777777" w:rsidR="00E778A2" w:rsidRDefault="00000000">
      <w:r>
        <w:rPr>
          <w:b/>
        </w:rPr>
        <w:t>Başarı Kriteri:</w:t>
      </w:r>
      <w:r>
        <w:t xml:space="preserve"> Tüm filtreler çalışıyor, performans kabul edilebilir</w:t>
      </w:r>
    </w:p>
    <w:p w14:paraId="304D82D1" w14:textId="77777777" w:rsidR="00E778A2" w:rsidRDefault="00000000">
      <w:pPr>
        <w:pStyle w:val="Balk1"/>
      </w:pPr>
      <w:r>
        <w:t xml:space="preserve">🚀 PART 4: YENİ ÖZELLİKLER (2-3 </w:t>
      </w:r>
      <w:proofErr w:type="spellStart"/>
      <w:r>
        <w:t>Hafta</w:t>
      </w:r>
      <w:proofErr w:type="spellEnd"/>
      <w:r>
        <w:t>)</w:t>
      </w:r>
    </w:p>
    <w:p w14:paraId="28A05AAD" w14:textId="77777777" w:rsidR="00E778A2" w:rsidRDefault="00000000">
      <w:pPr>
        <w:pStyle w:val="Balk2"/>
      </w:pPr>
      <w:r>
        <w:t xml:space="preserve">Calendar </w:t>
      </w:r>
      <w:proofErr w:type="spellStart"/>
      <w:r>
        <w:t>Entegrasyonu</w:t>
      </w:r>
      <w:proofErr w:type="spellEnd"/>
    </w:p>
    <w:p w14:paraId="2AC37504" w14:textId="77777777" w:rsidR="00E778A2" w:rsidRDefault="00000000">
      <w:pPr>
        <w:pStyle w:val="Balk3"/>
      </w:pPr>
      <w:r>
        <w:t xml:space="preserve">18. Google Calendar </w:t>
      </w:r>
      <w:proofErr w:type="spellStart"/>
      <w:r>
        <w:t>Entegrasyonu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276CEFF3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(#1), 11 Ekim Araştırma Ödevi #1</w:t>
      </w:r>
    </w:p>
    <w:p w14:paraId="193DFA6C" w14:textId="77777777" w:rsidR="00E778A2" w:rsidRDefault="00000000">
      <w:r>
        <w:rPr>
          <w:b/>
        </w:rPr>
        <w:t>Araştırma Aşaması (1 gün):</w:t>
      </w:r>
    </w:p>
    <w:p w14:paraId="79BCBD19" w14:textId="77777777" w:rsidR="00E778A2" w:rsidRDefault="00E778A2">
      <w:pPr>
        <w:numPr>
          <w:ilvl w:val="0"/>
          <w:numId w:val="28"/>
        </w:numPr>
      </w:pPr>
    </w:p>
    <w:p w14:paraId="58AF6D4E" w14:textId="77777777" w:rsidR="00E778A2" w:rsidRDefault="00E778A2">
      <w:pPr>
        <w:numPr>
          <w:ilvl w:val="0"/>
          <w:numId w:val="28"/>
        </w:numPr>
      </w:pPr>
    </w:p>
    <w:p w14:paraId="5D0121AD" w14:textId="77777777" w:rsidR="00E778A2" w:rsidRDefault="00E778A2">
      <w:pPr>
        <w:numPr>
          <w:ilvl w:val="0"/>
          <w:numId w:val="28"/>
        </w:numPr>
      </w:pPr>
    </w:p>
    <w:p w14:paraId="0F75C99C" w14:textId="77777777" w:rsidR="00E778A2" w:rsidRDefault="00E778A2">
      <w:pPr>
        <w:numPr>
          <w:ilvl w:val="0"/>
          <w:numId w:val="28"/>
        </w:numPr>
      </w:pPr>
    </w:p>
    <w:p w14:paraId="34C41E65" w14:textId="77777777" w:rsidR="00E778A2" w:rsidRDefault="00E778A2">
      <w:pPr>
        <w:numPr>
          <w:ilvl w:val="0"/>
          <w:numId w:val="28"/>
        </w:numPr>
      </w:pPr>
    </w:p>
    <w:p w14:paraId="62CECF6C" w14:textId="77777777" w:rsidR="00E778A2" w:rsidRDefault="00000000">
      <w:r>
        <w:rPr>
          <w:b/>
        </w:rPr>
        <w:t>Backend (2 gün):</w:t>
      </w:r>
    </w:p>
    <w:p w14:paraId="32F84E0F" w14:textId="77777777" w:rsidR="00E778A2" w:rsidRDefault="00E778A2">
      <w:pPr>
        <w:numPr>
          <w:ilvl w:val="0"/>
          <w:numId w:val="29"/>
        </w:numPr>
      </w:pPr>
    </w:p>
    <w:p w14:paraId="7AD75788" w14:textId="77777777" w:rsidR="00E778A2" w:rsidRDefault="00E778A2">
      <w:pPr>
        <w:numPr>
          <w:ilvl w:val="0"/>
          <w:numId w:val="29"/>
        </w:numPr>
      </w:pPr>
    </w:p>
    <w:p w14:paraId="3246048D" w14:textId="77777777" w:rsidR="00E778A2" w:rsidRDefault="00E778A2">
      <w:pPr>
        <w:numPr>
          <w:ilvl w:val="0"/>
          <w:numId w:val="29"/>
        </w:numPr>
      </w:pPr>
    </w:p>
    <w:p w14:paraId="432970B6" w14:textId="77777777" w:rsidR="00E778A2" w:rsidRDefault="00E778A2">
      <w:pPr>
        <w:numPr>
          <w:ilvl w:val="0"/>
          <w:numId w:val="29"/>
        </w:numPr>
      </w:pPr>
    </w:p>
    <w:p w14:paraId="27D5C7A4" w14:textId="77777777" w:rsidR="00E778A2" w:rsidRDefault="00E778A2">
      <w:pPr>
        <w:numPr>
          <w:ilvl w:val="0"/>
          <w:numId w:val="29"/>
        </w:numPr>
      </w:pPr>
    </w:p>
    <w:p w14:paraId="4F58AA08" w14:textId="77777777" w:rsidR="00E778A2" w:rsidRDefault="00E778A2">
      <w:pPr>
        <w:numPr>
          <w:ilvl w:val="0"/>
          <w:numId w:val="29"/>
        </w:numPr>
      </w:pPr>
    </w:p>
    <w:p w14:paraId="177FCB60" w14:textId="77777777" w:rsidR="00E778A2" w:rsidRDefault="00000000">
      <w:r>
        <w:rPr>
          <w:b/>
        </w:rPr>
        <w:t>Frontend (2 gün):</w:t>
      </w:r>
    </w:p>
    <w:p w14:paraId="1CA9ECE1" w14:textId="77777777" w:rsidR="00E778A2" w:rsidRDefault="00E778A2">
      <w:pPr>
        <w:numPr>
          <w:ilvl w:val="0"/>
          <w:numId w:val="30"/>
        </w:numPr>
      </w:pPr>
    </w:p>
    <w:p w14:paraId="3DF146C2" w14:textId="77777777" w:rsidR="00E778A2" w:rsidRDefault="00E778A2">
      <w:pPr>
        <w:numPr>
          <w:ilvl w:val="0"/>
          <w:numId w:val="30"/>
        </w:numPr>
      </w:pPr>
    </w:p>
    <w:p w14:paraId="6C346434" w14:textId="77777777" w:rsidR="00E778A2" w:rsidRDefault="00E778A2">
      <w:pPr>
        <w:numPr>
          <w:ilvl w:val="0"/>
          <w:numId w:val="30"/>
        </w:numPr>
      </w:pPr>
    </w:p>
    <w:p w14:paraId="30F51607" w14:textId="77777777" w:rsidR="00E778A2" w:rsidRDefault="00E778A2">
      <w:pPr>
        <w:numPr>
          <w:ilvl w:val="0"/>
          <w:numId w:val="30"/>
        </w:numPr>
      </w:pPr>
    </w:p>
    <w:p w14:paraId="455ADD30" w14:textId="77777777" w:rsidR="00E778A2" w:rsidRDefault="00E778A2">
      <w:pPr>
        <w:numPr>
          <w:ilvl w:val="0"/>
          <w:numId w:val="30"/>
        </w:numPr>
      </w:pPr>
    </w:p>
    <w:p w14:paraId="49E461B0" w14:textId="77777777" w:rsidR="00E778A2" w:rsidRDefault="00E778A2">
      <w:pPr>
        <w:numPr>
          <w:ilvl w:val="0"/>
          <w:numId w:val="30"/>
        </w:numPr>
      </w:pPr>
    </w:p>
    <w:p w14:paraId="59848250" w14:textId="77777777" w:rsidR="00E778A2" w:rsidRDefault="00000000">
      <w:r>
        <w:rPr>
          <w:b/>
        </w:rPr>
        <w:t>Test (1 gün):</w:t>
      </w:r>
    </w:p>
    <w:p w14:paraId="4B882E0C" w14:textId="77777777" w:rsidR="00E778A2" w:rsidRDefault="00E778A2">
      <w:pPr>
        <w:numPr>
          <w:ilvl w:val="0"/>
          <w:numId w:val="31"/>
        </w:numPr>
      </w:pPr>
    </w:p>
    <w:p w14:paraId="425B6D48" w14:textId="77777777" w:rsidR="00E778A2" w:rsidRDefault="00E778A2">
      <w:pPr>
        <w:numPr>
          <w:ilvl w:val="0"/>
          <w:numId w:val="31"/>
        </w:numPr>
      </w:pPr>
    </w:p>
    <w:p w14:paraId="487C44B6" w14:textId="77777777" w:rsidR="00E778A2" w:rsidRDefault="00E778A2">
      <w:pPr>
        <w:numPr>
          <w:ilvl w:val="0"/>
          <w:numId w:val="31"/>
        </w:numPr>
      </w:pPr>
    </w:p>
    <w:p w14:paraId="6264E6FC" w14:textId="77777777" w:rsidR="00E778A2" w:rsidRDefault="00E778A2">
      <w:pPr>
        <w:numPr>
          <w:ilvl w:val="0"/>
          <w:numId w:val="31"/>
        </w:numPr>
      </w:pPr>
    </w:p>
    <w:p w14:paraId="53FE4ED3" w14:textId="77777777" w:rsidR="00E778A2" w:rsidRDefault="00000000">
      <w:r>
        <w:rPr>
          <w:b/>
        </w:rPr>
        <w:t>Başarı Kriteri:</w:t>
      </w:r>
      <w:r>
        <w:t xml:space="preserve"> Google Calendar ile iki yönlü senkronizasyon çalışıyor</w:t>
      </w:r>
    </w:p>
    <w:p w14:paraId="5E22E977" w14:textId="77777777" w:rsidR="00E778A2" w:rsidRDefault="00000000">
      <w:pPr>
        <w:pStyle w:val="Balk2"/>
      </w:pPr>
      <w:r>
        <w:t xml:space="preserve">Teknik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Maliyet</w:t>
      </w:r>
      <w:proofErr w:type="spellEnd"/>
      <w:r>
        <w:t xml:space="preserve"> </w:t>
      </w:r>
      <w:proofErr w:type="spellStart"/>
      <w:r>
        <w:t>Takibi</w:t>
      </w:r>
      <w:proofErr w:type="spellEnd"/>
    </w:p>
    <w:p w14:paraId="7C635AE2" w14:textId="77777777" w:rsidR="00E778A2" w:rsidRDefault="00000000">
      <w:pPr>
        <w:pStyle w:val="Balk3"/>
      </w:pPr>
      <w:r>
        <w:t xml:space="preserve">19. </w:t>
      </w:r>
      <w:proofErr w:type="spellStart"/>
      <w:r>
        <w:t>Dışarıdan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Teknik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Modülü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0AA29C72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(#20)</w:t>
      </w:r>
    </w:p>
    <w:p w14:paraId="1B587D22" w14:textId="77777777" w:rsidR="00E778A2" w:rsidRDefault="00000000">
      <w:r>
        <w:rPr>
          <w:b/>
        </w:rPr>
        <w:t>Database Schema:</w:t>
      </w:r>
    </w:p>
    <w:p w14:paraId="2CC55247" w14:textId="77777777" w:rsidR="00E778A2" w:rsidRDefault="00E778A2">
      <w:pPr>
        <w:numPr>
          <w:ilvl w:val="0"/>
          <w:numId w:val="32"/>
        </w:numPr>
      </w:pPr>
    </w:p>
    <w:p w14:paraId="28F227DD" w14:textId="77777777" w:rsidR="00E778A2" w:rsidRDefault="00000000">
      <w:pPr>
        <w:numPr>
          <w:ilvl w:val="1"/>
          <w:numId w:val="33"/>
        </w:numPr>
      </w:pPr>
      <w:r>
        <w:t>equipmentId</w:t>
      </w:r>
    </w:p>
    <w:p w14:paraId="6CF01A5B" w14:textId="77777777" w:rsidR="00E778A2" w:rsidRDefault="00000000">
      <w:pPr>
        <w:numPr>
          <w:ilvl w:val="1"/>
          <w:numId w:val="33"/>
        </w:numPr>
      </w:pPr>
      <w:r>
        <w:t>serviceProviderId (tedarikçi)</w:t>
      </w:r>
    </w:p>
    <w:p w14:paraId="5230036D" w14:textId="77777777" w:rsidR="00E778A2" w:rsidRDefault="00000000">
      <w:pPr>
        <w:numPr>
          <w:ilvl w:val="1"/>
          <w:numId w:val="33"/>
        </w:numPr>
      </w:pPr>
      <w:r>
        <w:t>deliveryDate (veriliş tarihi)</w:t>
      </w:r>
    </w:p>
    <w:p w14:paraId="17005BDE" w14:textId="77777777" w:rsidR="00E778A2" w:rsidRDefault="00000000">
      <w:pPr>
        <w:numPr>
          <w:ilvl w:val="1"/>
          <w:numId w:val="33"/>
        </w:numPr>
      </w:pPr>
      <w:r>
        <w:t>returnDate (geri alış tarihi)</w:t>
      </w:r>
    </w:p>
    <w:p w14:paraId="03D12360" w14:textId="77777777" w:rsidR="00E778A2" w:rsidRDefault="00000000">
      <w:pPr>
        <w:numPr>
          <w:ilvl w:val="1"/>
          <w:numId w:val="33"/>
        </w:numPr>
      </w:pPr>
      <w:r>
        <w:t>cost (maliyet)</w:t>
      </w:r>
    </w:p>
    <w:p w14:paraId="0946D78B" w14:textId="77777777" w:rsidR="00E778A2" w:rsidRDefault="00000000">
      <w:pPr>
        <w:numPr>
          <w:ilvl w:val="1"/>
          <w:numId w:val="33"/>
        </w:numPr>
      </w:pPr>
      <w:r>
        <w:t>description (sorun açıklaması)</w:t>
      </w:r>
    </w:p>
    <w:p w14:paraId="7DC7B5C6" w14:textId="77777777" w:rsidR="00E778A2" w:rsidRDefault="00000000">
      <w:pPr>
        <w:numPr>
          <w:ilvl w:val="1"/>
          <w:numId w:val="33"/>
        </w:numPr>
      </w:pPr>
      <w:r>
        <w:t>status (SENT, IN_SERVICE, COMPLETED)</w:t>
      </w:r>
    </w:p>
    <w:p w14:paraId="71957BAA" w14:textId="77777777" w:rsidR="00E778A2" w:rsidRDefault="00000000">
      <w:pPr>
        <w:numPr>
          <w:ilvl w:val="1"/>
          <w:numId w:val="33"/>
        </w:numPr>
      </w:pPr>
      <w:r>
        <w:t>invoiceUrl (fatura)</w:t>
      </w:r>
    </w:p>
    <w:p w14:paraId="0EB62A03" w14:textId="77777777" w:rsidR="00E778A2" w:rsidRDefault="00000000">
      <w:r>
        <w:rPr>
          <w:b/>
        </w:rPr>
        <w:t>Backend (2 gün):</w:t>
      </w:r>
    </w:p>
    <w:p w14:paraId="7D76754D" w14:textId="77777777" w:rsidR="00E778A2" w:rsidRDefault="00E778A2">
      <w:pPr>
        <w:numPr>
          <w:ilvl w:val="0"/>
          <w:numId w:val="34"/>
        </w:numPr>
      </w:pPr>
    </w:p>
    <w:p w14:paraId="447EFE5D" w14:textId="77777777" w:rsidR="00E778A2" w:rsidRDefault="00E778A2">
      <w:pPr>
        <w:numPr>
          <w:ilvl w:val="0"/>
          <w:numId w:val="34"/>
        </w:numPr>
      </w:pPr>
    </w:p>
    <w:p w14:paraId="56F10522" w14:textId="77777777" w:rsidR="00E778A2" w:rsidRDefault="00E778A2">
      <w:pPr>
        <w:numPr>
          <w:ilvl w:val="0"/>
          <w:numId w:val="34"/>
        </w:numPr>
      </w:pPr>
    </w:p>
    <w:p w14:paraId="775ED0E6" w14:textId="77777777" w:rsidR="00E778A2" w:rsidRDefault="00E778A2">
      <w:pPr>
        <w:numPr>
          <w:ilvl w:val="0"/>
          <w:numId w:val="34"/>
        </w:numPr>
      </w:pPr>
    </w:p>
    <w:p w14:paraId="0B8108CF" w14:textId="77777777" w:rsidR="00E778A2" w:rsidRDefault="00E778A2">
      <w:pPr>
        <w:numPr>
          <w:ilvl w:val="0"/>
          <w:numId w:val="34"/>
        </w:numPr>
      </w:pPr>
    </w:p>
    <w:p w14:paraId="703BAD69" w14:textId="77777777" w:rsidR="00E778A2" w:rsidRDefault="00000000">
      <w:r>
        <w:rPr>
          <w:b/>
        </w:rPr>
        <w:t>Frontend (3 gün):</w:t>
      </w:r>
    </w:p>
    <w:p w14:paraId="3C788889" w14:textId="77777777" w:rsidR="00E778A2" w:rsidRDefault="00E778A2">
      <w:pPr>
        <w:numPr>
          <w:ilvl w:val="0"/>
          <w:numId w:val="35"/>
        </w:numPr>
      </w:pPr>
    </w:p>
    <w:p w14:paraId="771ABF1E" w14:textId="77777777" w:rsidR="00E778A2" w:rsidRDefault="00E778A2">
      <w:pPr>
        <w:numPr>
          <w:ilvl w:val="0"/>
          <w:numId w:val="35"/>
        </w:numPr>
      </w:pPr>
    </w:p>
    <w:p w14:paraId="5822C973" w14:textId="77777777" w:rsidR="00E778A2" w:rsidRDefault="00E778A2">
      <w:pPr>
        <w:numPr>
          <w:ilvl w:val="0"/>
          <w:numId w:val="35"/>
        </w:numPr>
      </w:pPr>
    </w:p>
    <w:p w14:paraId="49971BD1" w14:textId="77777777" w:rsidR="00E778A2" w:rsidRDefault="00E778A2">
      <w:pPr>
        <w:numPr>
          <w:ilvl w:val="0"/>
          <w:numId w:val="35"/>
        </w:numPr>
      </w:pPr>
    </w:p>
    <w:p w14:paraId="4512EF00" w14:textId="77777777" w:rsidR="00E778A2" w:rsidRDefault="00E778A2">
      <w:pPr>
        <w:numPr>
          <w:ilvl w:val="0"/>
          <w:numId w:val="35"/>
        </w:numPr>
      </w:pPr>
    </w:p>
    <w:p w14:paraId="0267B72F" w14:textId="77777777" w:rsidR="00E778A2" w:rsidRDefault="00000000">
      <w:r>
        <w:rPr>
          <w:b/>
        </w:rPr>
        <w:t>Başarı Kriteri:</w:t>
      </w:r>
      <w:r>
        <w:t xml:space="preserve"> Dış servis maliyetleri takip ediliyor</w:t>
      </w:r>
    </w:p>
    <w:p w14:paraId="5FEB33EE" w14:textId="77777777" w:rsidR="00E778A2" w:rsidRDefault="00000000">
      <w:pPr>
        <w:pStyle w:val="Balk2"/>
      </w:pPr>
      <w:r>
        <w:t xml:space="preserve">Notification </w:t>
      </w:r>
      <w:proofErr w:type="spellStart"/>
      <w:r>
        <w:t>Sistemi</w:t>
      </w:r>
      <w:proofErr w:type="spellEnd"/>
    </w:p>
    <w:p w14:paraId="5D341198" w14:textId="77777777" w:rsidR="00E778A2" w:rsidRDefault="00000000">
      <w:pPr>
        <w:pStyle w:val="Balk3"/>
      </w:pPr>
      <w:r>
        <w:t xml:space="preserve">20. Notification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Altyapısı</w:t>
      </w:r>
      <w:proofErr w:type="spellEnd"/>
      <w:r>
        <w:t xml:space="preserve"> (3 </w:t>
      </w:r>
      <w:proofErr w:type="spellStart"/>
      <w:r>
        <w:t>gün</w:t>
      </w:r>
      <w:proofErr w:type="spellEnd"/>
      <w:r>
        <w:t>)</w:t>
      </w:r>
    </w:p>
    <w:p w14:paraId="3193E6C9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raporu, 12 Ekim raporu</w:t>
      </w:r>
    </w:p>
    <w:p w14:paraId="12097C72" w14:textId="77777777" w:rsidR="00E778A2" w:rsidRDefault="00000000">
      <w:r>
        <w:rPr>
          <w:b/>
        </w:rPr>
        <w:t>Backend (1.5 gün):</w:t>
      </w:r>
    </w:p>
    <w:p w14:paraId="10F7E993" w14:textId="77777777" w:rsidR="00E778A2" w:rsidRDefault="00E778A2">
      <w:pPr>
        <w:numPr>
          <w:ilvl w:val="0"/>
          <w:numId w:val="36"/>
        </w:numPr>
      </w:pPr>
    </w:p>
    <w:p w14:paraId="11C85CCF" w14:textId="77777777" w:rsidR="00E778A2" w:rsidRDefault="00E778A2">
      <w:pPr>
        <w:numPr>
          <w:ilvl w:val="0"/>
          <w:numId w:val="36"/>
        </w:numPr>
      </w:pPr>
    </w:p>
    <w:p w14:paraId="4E9D31B6" w14:textId="77777777" w:rsidR="00E778A2" w:rsidRDefault="00E778A2">
      <w:pPr>
        <w:numPr>
          <w:ilvl w:val="0"/>
          <w:numId w:val="36"/>
        </w:numPr>
      </w:pPr>
    </w:p>
    <w:p w14:paraId="7F88FC03" w14:textId="77777777" w:rsidR="00E778A2" w:rsidRDefault="00E778A2">
      <w:pPr>
        <w:numPr>
          <w:ilvl w:val="0"/>
          <w:numId w:val="36"/>
        </w:numPr>
      </w:pPr>
    </w:p>
    <w:p w14:paraId="45390AAE" w14:textId="77777777" w:rsidR="00E778A2" w:rsidRDefault="00E778A2">
      <w:pPr>
        <w:numPr>
          <w:ilvl w:val="0"/>
          <w:numId w:val="36"/>
        </w:numPr>
      </w:pPr>
    </w:p>
    <w:p w14:paraId="385B9E56" w14:textId="77777777" w:rsidR="00E778A2" w:rsidRDefault="00E778A2">
      <w:pPr>
        <w:numPr>
          <w:ilvl w:val="0"/>
          <w:numId w:val="36"/>
        </w:numPr>
      </w:pPr>
    </w:p>
    <w:p w14:paraId="2DD61D03" w14:textId="77777777" w:rsidR="00E778A2" w:rsidRDefault="00000000">
      <w:r>
        <w:rPr>
          <w:b/>
        </w:rPr>
        <w:t>Frontend (1.5 gün):</w:t>
      </w:r>
    </w:p>
    <w:p w14:paraId="0A23D8C8" w14:textId="77777777" w:rsidR="00E778A2" w:rsidRDefault="00E778A2">
      <w:pPr>
        <w:numPr>
          <w:ilvl w:val="0"/>
          <w:numId w:val="37"/>
        </w:numPr>
      </w:pPr>
    </w:p>
    <w:p w14:paraId="1C401839" w14:textId="77777777" w:rsidR="00E778A2" w:rsidRDefault="00E778A2">
      <w:pPr>
        <w:numPr>
          <w:ilvl w:val="0"/>
          <w:numId w:val="37"/>
        </w:numPr>
      </w:pPr>
    </w:p>
    <w:p w14:paraId="61EDF296" w14:textId="77777777" w:rsidR="00E778A2" w:rsidRDefault="00E778A2">
      <w:pPr>
        <w:numPr>
          <w:ilvl w:val="0"/>
          <w:numId w:val="37"/>
        </w:numPr>
      </w:pPr>
    </w:p>
    <w:p w14:paraId="008040F5" w14:textId="77777777" w:rsidR="00E778A2" w:rsidRDefault="00E778A2">
      <w:pPr>
        <w:numPr>
          <w:ilvl w:val="0"/>
          <w:numId w:val="37"/>
        </w:numPr>
      </w:pPr>
    </w:p>
    <w:p w14:paraId="5348B006" w14:textId="77777777" w:rsidR="00E778A2" w:rsidRDefault="00E778A2">
      <w:pPr>
        <w:numPr>
          <w:ilvl w:val="0"/>
          <w:numId w:val="37"/>
        </w:numPr>
      </w:pPr>
    </w:p>
    <w:p w14:paraId="2695B8CA" w14:textId="77777777" w:rsidR="00E778A2" w:rsidRDefault="00E778A2">
      <w:pPr>
        <w:numPr>
          <w:ilvl w:val="0"/>
          <w:numId w:val="37"/>
        </w:numPr>
      </w:pPr>
    </w:p>
    <w:p w14:paraId="58DEDDD2" w14:textId="77777777" w:rsidR="00E778A2" w:rsidRDefault="00000000">
      <w:r>
        <w:rPr>
          <w:b/>
        </w:rPr>
        <w:t>Başarı Kriteri:</w:t>
      </w:r>
      <w:r>
        <w:t xml:space="preserve"> Kullanıcılar bildirim alıyor (email + in-app)</w:t>
      </w:r>
    </w:p>
    <w:p w14:paraId="78F0A338" w14:textId="77777777" w:rsidR="00E778A2" w:rsidRDefault="00000000">
      <w:pPr>
        <w:pStyle w:val="Balk2"/>
      </w:pPr>
      <w:r>
        <w:t>Dark Mode</w:t>
      </w:r>
    </w:p>
    <w:p w14:paraId="42B284B1" w14:textId="77777777" w:rsidR="00E778A2" w:rsidRDefault="00000000">
      <w:pPr>
        <w:pStyle w:val="Balk3"/>
      </w:pPr>
      <w:r>
        <w:t xml:space="preserve">21. Dark Mode </w:t>
      </w:r>
      <w:proofErr w:type="spellStart"/>
      <w:r>
        <w:t>Desteği</w:t>
      </w:r>
      <w:proofErr w:type="spellEnd"/>
      <w:r>
        <w:t xml:space="preserve"> (2 </w:t>
      </w:r>
      <w:proofErr w:type="spellStart"/>
      <w:r>
        <w:t>gün</w:t>
      </w:r>
      <w:proofErr w:type="spellEnd"/>
      <w:r>
        <w:t xml:space="preserve">) - ❓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Verilecek</w:t>
      </w:r>
      <w:proofErr w:type="spellEnd"/>
    </w:p>
    <w:p w14:paraId="55996320" w14:textId="77777777" w:rsidR="00E778A2" w:rsidRDefault="00000000">
      <w:r>
        <w:rPr>
          <w:b/>
        </w:rPr>
        <w:t>Durum:</w:t>
      </w:r>
      <w:r>
        <w:t xml:space="preserve"> ⏳ Karar bekliyor</w:t>
      </w:r>
      <w:r>
        <w:br/>
      </w:r>
      <w:r>
        <w:rPr>
          <w:b/>
        </w:rPr>
        <w:t>Kaynak:</w:t>
      </w:r>
      <w:r>
        <w:t xml:space="preserve"> 11 Ekim raporu (#28)</w:t>
      </w:r>
    </w:p>
    <w:p w14:paraId="787CA0E2" w14:textId="77777777" w:rsidR="00E778A2" w:rsidRDefault="00000000">
      <w:r>
        <w:rPr>
          <w:b/>
        </w:rPr>
        <w:t>Avantajlar:</w:t>
      </w:r>
    </w:p>
    <w:p w14:paraId="6034EB45" w14:textId="77777777" w:rsidR="00E778A2" w:rsidRDefault="00000000">
      <w:pPr>
        <w:numPr>
          <w:ilvl w:val="0"/>
          <w:numId w:val="38"/>
        </w:numPr>
      </w:pPr>
      <w:r>
        <w:lastRenderedPageBreak/>
        <w:t>Modern görünüm</w:t>
      </w:r>
    </w:p>
    <w:p w14:paraId="6932A8EE" w14:textId="77777777" w:rsidR="00E778A2" w:rsidRDefault="00000000">
      <w:pPr>
        <w:numPr>
          <w:ilvl w:val="0"/>
          <w:numId w:val="38"/>
        </w:numPr>
      </w:pPr>
      <w:r>
        <w:t>Göz yorgunluğunu azaltır</w:t>
      </w:r>
    </w:p>
    <w:p w14:paraId="57879DC2" w14:textId="77777777" w:rsidR="00E778A2" w:rsidRDefault="00000000">
      <w:pPr>
        <w:numPr>
          <w:ilvl w:val="0"/>
          <w:numId w:val="38"/>
        </w:numPr>
      </w:pPr>
      <w:r>
        <w:t>Mobil'de batarya tasarrufu</w:t>
      </w:r>
    </w:p>
    <w:p w14:paraId="08BBF984" w14:textId="77777777" w:rsidR="00E778A2" w:rsidRDefault="00000000">
      <w:r>
        <w:rPr>
          <w:b/>
        </w:rPr>
        <w:t>Dezavantajlar:</w:t>
      </w:r>
    </w:p>
    <w:p w14:paraId="2E5FEEDB" w14:textId="77777777" w:rsidR="00E778A2" w:rsidRDefault="00000000">
      <w:pPr>
        <w:numPr>
          <w:ilvl w:val="0"/>
          <w:numId w:val="39"/>
        </w:numPr>
      </w:pPr>
      <w:r>
        <w:t>Tüm komponenlerde color mapping gerekir</w:t>
      </w:r>
    </w:p>
    <w:p w14:paraId="315B205A" w14:textId="77777777" w:rsidR="00E778A2" w:rsidRDefault="00000000">
      <w:pPr>
        <w:numPr>
          <w:ilvl w:val="0"/>
          <w:numId w:val="39"/>
        </w:numPr>
      </w:pPr>
      <w:r>
        <w:t>Test süresi 2x olur</w:t>
      </w:r>
    </w:p>
    <w:p w14:paraId="0FF4D98A" w14:textId="77777777" w:rsidR="00E778A2" w:rsidRDefault="00000000">
      <w:pPr>
        <w:numPr>
          <w:ilvl w:val="0"/>
          <w:numId w:val="39"/>
        </w:numPr>
      </w:pPr>
      <w:r>
        <w:t>Tasarım tutarlılığı zorlaşır</w:t>
      </w:r>
    </w:p>
    <w:p w14:paraId="3F4A497E" w14:textId="77777777" w:rsidR="00E778A2" w:rsidRDefault="00000000">
      <w:r>
        <w:rPr>
          <w:b/>
        </w:rPr>
        <w:t>Karar Seçenekleri:</w:t>
      </w:r>
    </w:p>
    <w:p w14:paraId="1FF22FC2" w14:textId="77777777" w:rsidR="00E778A2" w:rsidRDefault="00000000">
      <w:pPr>
        <w:numPr>
          <w:ilvl w:val="0"/>
          <w:numId w:val="40"/>
        </w:numPr>
      </w:pPr>
      <w:r>
        <w:rPr>
          <w:b/>
        </w:rPr>
        <w:t>A:</w:t>
      </w:r>
      <w:r>
        <w:t xml:space="preserve"> Dark mode ekle (tüm sayfalarda)</w:t>
      </w:r>
    </w:p>
    <w:p w14:paraId="291ED5CF" w14:textId="77777777" w:rsidR="00E778A2" w:rsidRDefault="00000000">
      <w:pPr>
        <w:numPr>
          <w:ilvl w:val="0"/>
          <w:numId w:val="40"/>
        </w:numPr>
      </w:pPr>
      <w:r>
        <w:rPr>
          <w:b/>
        </w:rPr>
        <w:t>B:</w:t>
      </w:r>
      <w:r>
        <w:t xml:space="preserve"> Sadece belirli sayfalarda ekle (Dashboard, Orders)</w:t>
      </w:r>
    </w:p>
    <w:p w14:paraId="1EFD1FBF" w14:textId="77777777" w:rsidR="00E778A2" w:rsidRDefault="00000000">
      <w:pPr>
        <w:numPr>
          <w:ilvl w:val="0"/>
          <w:numId w:val="40"/>
        </w:numPr>
      </w:pPr>
      <w:r>
        <w:rPr>
          <w:b/>
        </w:rPr>
        <w:t>C:</w:t>
      </w:r>
      <w:r>
        <w:t xml:space="preserve"> Şimdilik ekleme, gelecekte düşün</w:t>
      </w:r>
    </w:p>
    <w:p w14:paraId="6FB7A90B" w14:textId="77777777" w:rsidR="00E778A2" w:rsidRDefault="00000000">
      <w:r>
        <w:rPr>
          <w:b/>
        </w:rPr>
        <w:t>Implementation (eğer A veya B seçilirse):</w:t>
      </w:r>
    </w:p>
    <w:p w14:paraId="73DCEFD9" w14:textId="77777777" w:rsidR="00E778A2" w:rsidRDefault="00E778A2">
      <w:pPr>
        <w:numPr>
          <w:ilvl w:val="0"/>
          <w:numId w:val="41"/>
        </w:numPr>
      </w:pPr>
    </w:p>
    <w:p w14:paraId="7DEA448D" w14:textId="77777777" w:rsidR="00E778A2" w:rsidRDefault="00E778A2">
      <w:pPr>
        <w:numPr>
          <w:ilvl w:val="0"/>
          <w:numId w:val="41"/>
        </w:numPr>
      </w:pPr>
    </w:p>
    <w:p w14:paraId="1F54C4A5" w14:textId="77777777" w:rsidR="00E778A2" w:rsidRDefault="00E778A2">
      <w:pPr>
        <w:numPr>
          <w:ilvl w:val="0"/>
          <w:numId w:val="41"/>
        </w:numPr>
      </w:pPr>
    </w:p>
    <w:p w14:paraId="1208A551" w14:textId="77777777" w:rsidR="00E778A2" w:rsidRDefault="00E778A2">
      <w:pPr>
        <w:numPr>
          <w:ilvl w:val="0"/>
          <w:numId w:val="41"/>
        </w:numPr>
      </w:pPr>
    </w:p>
    <w:p w14:paraId="70BAD0D1" w14:textId="77777777" w:rsidR="00E778A2" w:rsidRDefault="00E778A2">
      <w:pPr>
        <w:numPr>
          <w:ilvl w:val="0"/>
          <w:numId w:val="41"/>
        </w:numPr>
      </w:pPr>
    </w:p>
    <w:p w14:paraId="49E9CB33" w14:textId="77777777" w:rsidR="00E778A2" w:rsidRDefault="00000000">
      <w:pPr>
        <w:pStyle w:val="Balk1"/>
      </w:pPr>
      <w:r>
        <w:t xml:space="preserve">🌐 PART 5: ONLINE BOOKING SYSTEM (2-3 </w:t>
      </w:r>
      <w:proofErr w:type="spellStart"/>
      <w:r>
        <w:t>Hafta</w:t>
      </w:r>
      <w:proofErr w:type="spellEnd"/>
      <w:r>
        <w:t>)</w:t>
      </w:r>
    </w:p>
    <w:p w14:paraId="2925454F" w14:textId="77777777" w:rsidR="00E778A2" w:rsidRDefault="00000000">
      <w:pPr>
        <w:pStyle w:val="Balk2"/>
      </w:pPr>
      <w:proofErr w:type="spellStart"/>
      <w:r>
        <w:t>Booqable</w:t>
      </w:r>
      <w:proofErr w:type="spellEnd"/>
      <w:r>
        <w:t>-Inspired Features</w:t>
      </w:r>
    </w:p>
    <w:p w14:paraId="15E0C31D" w14:textId="77777777" w:rsidR="00E778A2" w:rsidRDefault="00000000">
      <w:pPr>
        <w:pStyle w:val="Balk3"/>
      </w:pPr>
      <w:r>
        <w:t xml:space="preserve">22. Online Booking Widget (1 </w:t>
      </w:r>
      <w:proofErr w:type="spellStart"/>
      <w:r>
        <w:t>hafta</w:t>
      </w:r>
      <w:proofErr w:type="spellEnd"/>
      <w:r>
        <w:t>)</w:t>
      </w:r>
    </w:p>
    <w:p w14:paraId="6AA9FA1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Booqable Online Bookings</w:t>
      </w:r>
    </w:p>
    <w:p w14:paraId="15EC13EF" w14:textId="77777777" w:rsidR="00E778A2" w:rsidRDefault="00000000">
      <w:r>
        <w:rPr>
          <w:b/>
        </w:rPr>
        <w:t>Özellikler:</w:t>
      </w:r>
    </w:p>
    <w:p w14:paraId="1CC5678E" w14:textId="77777777" w:rsidR="00E778A2" w:rsidRDefault="00E778A2">
      <w:pPr>
        <w:numPr>
          <w:ilvl w:val="0"/>
          <w:numId w:val="42"/>
        </w:numPr>
      </w:pPr>
    </w:p>
    <w:p w14:paraId="5C22811C" w14:textId="77777777" w:rsidR="00E778A2" w:rsidRDefault="00E778A2">
      <w:pPr>
        <w:numPr>
          <w:ilvl w:val="0"/>
          <w:numId w:val="42"/>
        </w:numPr>
      </w:pPr>
    </w:p>
    <w:p w14:paraId="32BFF6CD" w14:textId="77777777" w:rsidR="00E778A2" w:rsidRDefault="00E778A2">
      <w:pPr>
        <w:numPr>
          <w:ilvl w:val="0"/>
          <w:numId w:val="42"/>
        </w:numPr>
      </w:pPr>
    </w:p>
    <w:p w14:paraId="096BD1F8" w14:textId="77777777" w:rsidR="00E778A2" w:rsidRDefault="00E778A2">
      <w:pPr>
        <w:numPr>
          <w:ilvl w:val="0"/>
          <w:numId w:val="42"/>
        </w:numPr>
      </w:pPr>
    </w:p>
    <w:p w14:paraId="0862D31D" w14:textId="77777777" w:rsidR="00E778A2" w:rsidRDefault="00E778A2">
      <w:pPr>
        <w:numPr>
          <w:ilvl w:val="0"/>
          <w:numId w:val="42"/>
        </w:numPr>
      </w:pPr>
    </w:p>
    <w:p w14:paraId="5249C5F8" w14:textId="77777777" w:rsidR="00E778A2" w:rsidRDefault="00E778A2">
      <w:pPr>
        <w:numPr>
          <w:ilvl w:val="0"/>
          <w:numId w:val="42"/>
        </w:numPr>
      </w:pPr>
    </w:p>
    <w:p w14:paraId="733C8B0A" w14:textId="77777777" w:rsidR="00E778A2" w:rsidRDefault="00E778A2">
      <w:pPr>
        <w:numPr>
          <w:ilvl w:val="0"/>
          <w:numId w:val="42"/>
        </w:numPr>
      </w:pPr>
    </w:p>
    <w:p w14:paraId="74AEF790" w14:textId="77777777" w:rsidR="00E778A2" w:rsidRDefault="00E778A2">
      <w:pPr>
        <w:numPr>
          <w:ilvl w:val="0"/>
          <w:numId w:val="42"/>
        </w:numPr>
      </w:pPr>
    </w:p>
    <w:p w14:paraId="775C561B" w14:textId="77777777" w:rsidR="00E778A2" w:rsidRDefault="00E778A2">
      <w:pPr>
        <w:numPr>
          <w:ilvl w:val="0"/>
          <w:numId w:val="42"/>
        </w:numPr>
      </w:pPr>
    </w:p>
    <w:p w14:paraId="2C604152" w14:textId="77777777" w:rsidR="00E778A2" w:rsidRDefault="00E778A2">
      <w:pPr>
        <w:numPr>
          <w:ilvl w:val="0"/>
          <w:numId w:val="42"/>
        </w:numPr>
      </w:pPr>
    </w:p>
    <w:p w14:paraId="03B6B5D8" w14:textId="77777777" w:rsidR="00E778A2" w:rsidRDefault="00E778A2">
      <w:pPr>
        <w:numPr>
          <w:ilvl w:val="0"/>
          <w:numId w:val="42"/>
        </w:numPr>
      </w:pPr>
    </w:p>
    <w:p w14:paraId="136AC4C9" w14:textId="77777777" w:rsidR="00E778A2" w:rsidRDefault="00000000">
      <w:r>
        <w:rPr>
          <w:b/>
        </w:rPr>
        <w:t>Başarı Kriteri:</w:t>
      </w:r>
      <w:r>
        <w:t xml:space="preserve"> Widget kendi web sitemize gömülebiliyor, müşteriler online booking yapabiliyor</w:t>
      </w:r>
    </w:p>
    <w:p w14:paraId="020C1808" w14:textId="77777777" w:rsidR="00E778A2" w:rsidRDefault="00000000">
      <w:pPr>
        <w:pStyle w:val="Balk3"/>
      </w:pPr>
      <w:r>
        <w:t xml:space="preserve">23. Public Storefront (1 </w:t>
      </w:r>
      <w:proofErr w:type="spellStart"/>
      <w:r>
        <w:t>hafta</w:t>
      </w:r>
      <w:proofErr w:type="spellEnd"/>
      <w:r>
        <w:t>)</w:t>
      </w:r>
    </w:p>
    <w:p w14:paraId="2502A98C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Booqable Online Bookings</w:t>
      </w:r>
    </w:p>
    <w:p w14:paraId="722F3401" w14:textId="77777777" w:rsidR="00E778A2" w:rsidRDefault="00000000">
      <w:r>
        <w:rPr>
          <w:b/>
        </w:rPr>
        <w:t>Özellikler:</w:t>
      </w:r>
    </w:p>
    <w:p w14:paraId="17EAFA89" w14:textId="77777777" w:rsidR="00E778A2" w:rsidRDefault="00E778A2">
      <w:pPr>
        <w:numPr>
          <w:ilvl w:val="0"/>
          <w:numId w:val="43"/>
        </w:numPr>
      </w:pPr>
    </w:p>
    <w:p w14:paraId="2C9A0A1A" w14:textId="77777777" w:rsidR="00E778A2" w:rsidRDefault="00E778A2">
      <w:pPr>
        <w:numPr>
          <w:ilvl w:val="0"/>
          <w:numId w:val="43"/>
        </w:numPr>
      </w:pPr>
    </w:p>
    <w:p w14:paraId="2C8240FE" w14:textId="77777777" w:rsidR="00E778A2" w:rsidRDefault="00E778A2">
      <w:pPr>
        <w:numPr>
          <w:ilvl w:val="0"/>
          <w:numId w:val="43"/>
        </w:numPr>
      </w:pPr>
    </w:p>
    <w:p w14:paraId="1C0416EF" w14:textId="77777777" w:rsidR="00E778A2" w:rsidRDefault="00E778A2">
      <w:pPr>
        <w:numPr>
          <w:ilvl w:val="0"/>
          <w:numId w:val="43"/>
        </w:numPr>
      </w:pPr>
    </w:p>
    <w:p w14:paraId="63F08D50" w14:textId="77777777" w:rsidR="00E778A2" w:rsidRDefault="00E778A2">
      <w:pPr>
        <w:numPr>
          <w:ilvl w:val="0"/>
          <w:numId w:val="43"/>
        </w:numPr>
      </w:pPr>
    </w:p>
    <w:p w14:paraId="1E6A22A3" w14:textId="77777777" w:rsidR="00E778A2" w:rsidRDefault="00E778A2">
      <w:pPr>
        <w:numPr>
          <w:ilvl w:val="0"/>
          <w:numId w:val="43"/>
        </w:numPr>
      </w:pPr>
    </w:p>
    <w:p w14:paraId="68BF8242" w14:textId="77777777" w:rsidR="00E778A2" w:rsidRDefault="00E778A2">
      <w:pPr>
        <w:numPr>
          <w:ilvl w:val="0"/>
          <w:numId w:val="43"/>
        </w:numPr>
      </w:pPr>
    </w:p>
    <w:p w14:paraId="15F4FCEA" w14:textId="77777777" w:rsidR="00E778A2" w:rsidRDefault="00E778A2">
      <w:pPr>
        <w:numPr>
          <w:ilvl w:val="0"/>
          <w:numId w:val="43"/>
        </w:numPr>
      </w:pPr>
    </w:p>
    <w:p w14:paraId="729755CD" w14:textId="77777777" w:rsidR="00E778A2" w:rsidRDefault="00E778A2">
      <w:pPr>
        <w:numPr>
          <w:ilvl w:val="0"/>
          <w:numId w:val="43"/>
        </w:numPr>
      </w:pPr>
    </w:p>
    <w:p w14:paraId="32C38D8A" w14:textId="77777777" w:rsidR="00E778A2" w:rsidRDefault="00000000">
      <w:r>
        <w:rPr>
          <w:b/>
        </w:rPr>
        <w:t>URL Yapısı:</w:t>
      </w:r>
    </w:p>
    <w:p w14:paraId="1319A88C" w14:textId="77777777" w:rsidR="00E778A2" w:rsidRDefault="00000000">
      <w:pPr>
        <w:numPr>
          <w:ilvl w:val="0"/>
          <w:numId w:val="44"/>
        </w:numPr>
      </w:pPr>
      <w:r>
        <w:t>Public: https://yourcompany.canary.app/</w:t>
      </w:r>
    </w:p>
    <w:p w14:paraId="5A63CC4A" w14:textId="77777777" w:rsidR="00E778A2" w:rsidRDefault="00000000">
      <w:pPr>
        <w:numPr>
          <w:ilvl w:val="0"/>
          <w:numId w:val="44"/>
        </w:numPr>
      </w:pPr>
      <w:r>
        <w:t>Admin: https://yourcompany.canary.app/admin/</w:t>
      </w:r>
    </w:p>
    <w:p w14:paraId="41A10D06" w14:textId="77777777" w:rsidR="00E778A2" w:rsidRDefault="00000000">
      <w:r>
        <w:rPr>
          <w:b/>
        </w:rPr>
        <w:t>Başarı Kriteri:</w:t>
      </w:r>
      <w:r>
        <w:t xml:space="preserve"> Müşteriler admin paneline girmeden kiralama yapabiliyor</w:t>
      </w:r>
    </w:p>
    <w:p w14:paraId="5A7D665C" w14:textId="77777777" w:rsidR="00E778A2" w:rsidRDefault="00000000">
      <w:pPr>
        <w:pStyle w:val="Balk3"/>
      </w:pPr>
      <w:r>
        <w:t xml:space="preserve">24. Website Builder Integration (1 </w:t>
      </w:r>
      <w:proofErr w:type="spellStart"/>
      <w:r>
        <w:t>hafta</w:t>
      </w:r>
      <w:proofErr w:type="spellEnd"/>
      <w:r>
        <w:t>)</w:t>
      </w:r>
    </w:p>
    <w:p w14:paraId="17CCC6B1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Booqable Themes</w:t>
      </w:r>
    </w:p>
    <w:p w14:paraId="25EF4407" w14:textId="77777777" w:rsidR="00E778A2" w:rsidRDefault="00000000">
      <w:r>
        <w:rPr>
          <w:b/>
        </w:rPr>
        <w:t>Platform Entegrasyonları:</w:t>
      </w:r>
    </w:p>
    <w:p w14:paraId="67117E35" w14:textId="77777777" w:rsidR="00E778A2" w:rsidRDefault="00000000">
      <w:pPr>
        <w:numPr>
          <w:ilvl w:val="0"/>
          <w:numId w:val="45"/>
        </w:numPr>
      </w:pPr>
      <w:r>
        <w:rPr>
          <w:b/>
        </w:rPr>
        <w:t>WordPress Plugin</w:t>
      </w:r>
      <w:r>
        <w:t xml:space="preserve"> (öncelikli - Türkiye'de yaygın)</w:t>
      </w:r>
    </w:p>
    <w:p w14:paraId="2523A3E7" w14:textId="77777777" w:rsidR="00E778A2" w:rsidRDefault="00000000">
      <w:pPr>
        <w:numPr>
          <w:ilvl w:val="1"/>
          <w:numId w:val="46"/>
        </w:numPr>
      </w:pPr>
      <w:r>
        <w:t>Shortcode support ([canary_booking])</w:t>
      </w:r>
    </w:p>
    <w:p w14:paraId="635396EE" w14:textId="77777777" w:rsidR="00E778A2" w:rsidRDefault="00000000">
      <w:pPr>
        <w:numPr>
          <w:ilvl w:val="1"/>
          <w:numId w:val="46"/>
        </w:numPr>
      </w:pPr>
      <w:r>
        <w:t>Gutenberg block</w:t>
      </w:r>
    </w:p>
    <w:p w14:paraId="18D20347" w14:textId="77777777" w:rsidR="00E778A2" w:rsidRDefault="00000000">
      <w:pPr>
        <w:numPr>
          <w:ilvl w:val="1"/>
          <w:numId w:val="46"/>
        </w:numPr>
      </w:pPr>
      <w:r>
        <w:t>Widget support</w:t>
      </w:r>
    </w:p>
    <w:p w14:paraId="4BD473F6" w14:textId="77777777" w:rsidR="00E778A2" w:rsidRDefault="00000000">
      <w:pPr>
        <w:numPr>
          <w:ilvl w:val="0"/>
          <w:numId w:val="45"/>
        </w:numPr>
      </w:pPr>
      <w:r>
        <w:rPr>
          <w:b/>
        </w:rPr>
        <w:t>Shopify App</w:t>
      </w:r>
      <w:r>
        <w:t xml:space="preserve"> (opsiyonel)</w:t>
      </w:r>
    </w:p>
    <w:p w14:paraId="307194E9" w14:textId="77777777" w:rsidR="00E778A2" w:rsidRDefault="00000000">
      <w:pPr>
        <w:numPr>
          <w:ilvl w:val="1"/>
          <w:numId w:val="47"/>
        </w:numPr>
      </w:pPr>
      <w:r>
        <w:t>Product sync</w:t>
      </w:r>
    </w:p>
    <w:p w14:paraId="106A81BE" w14:textId="77777777" w:rsidR="00E778A2" w:rsidRDefault="00000000">
      <w:pPr>
        <w:numPr>
          <w:ilvl w:val="1"/>
          <w:numId w:val="47"/>
        </w:numPr>
      </w:pPr>
      <w:r>
        <w:t>Theme customization</w:t>
      </w:r>
    </w:p>
    <w:p w14:paraId="61001A5B" w14:textId="77777777" w:rsidR="00E778A2" w:rsidRDefault="00000000">
      <w:pPr>
        <w:numPr>
          <w:ilvl w:val="0"/>
          <w:numId w:val="45"/>
        </w:numPr>
      </w:pPr>
      <w:r>
        <w:rPr>
          <w:b/>
        </w:rPr>
        <w:t>Wix Embed</w:t>
      </w:r>
      <w:r>
        <w:t xml:space="preserve"> (opsiyonel)</w:t>
      </w:r>
    </w:p>
    <w:p w14:paraId="5C000812" w14:textId="77777777" w:rsidR="00E778A2" w:rsidRDefault="00000000">
      <w:pPr>
        <w:numPr>
          <w:ilvl w:val="1"/>
          <w:numId w:val="48"/>
        </w:numPr>
      </w:pPr>
      <w:r>
        <w:lastRenderedPageBreak/>
        <w:t>iframe integration</w:t>
      </w:r>
    </w:p>
    <w:p w14:paraId="084293C7" w14:textId="77777777" w:rsidR="00E778A2" w:rsidRDefault="00000000">
      <w:pPr>
        <w:numPr>
          <w:ilvl w:val="0"/>
          <w:numId w:val="45"/>
        </w:numPr>
      </w:pPr>
      <w:r>
        <w:rPr>
          <w:b/>
        </w:rPr>
        <w:t>Custom HTML/JavaScript</w:t>
      </w:r>
      <w:r>
        <w:t xml:space="preserve"> (en kolay)</w:t>
      </w:r>
    </w:p>
    <w:p w14:paraId="7D2BE8B8" w14:textId="77777777" w:rsidR="00E778A2" w:rsidRDefault="00000000">
      <w:pPr>
        <w:numPr>
          <w:ilvl w:val="1"/>
          <w:numId w:val="49"/>
        </w:numPr>
      </w:pPr>
      <w:r>
        <w:t>Embed kodu (copy-paste)</w:t>
      </w:r>
    </w:p>
    <w:p w14:paraId="188BDA39" w14:textId="77777777" w:rsidR="00E778A2" w:rsidRDefault="00000000">
      <w:pPr>
        <w:numPr>
          <w:ilvl w:val="1"/>
          <w:numId w:val="49"/>
        </w:numPr>
      </w:pPr>
      <w:r>
        <w:t>Customizable styling</w:t>
      </w:r>
    </w:p>
    <w:p w14:paraId="483F8E74" w14:textId="77777777" w:rsidR="00E778A2" w:rsidRDefault="00000000">
      <w:r>
        <w:rPr>
          <w:b/>
        </w:rPr>
        <w:t>Template Themes (70+ theme gibi):</w:t>
      </w:r>
    </w:p>
    <w:p w14:paraId="4948D880" w14:textId="77777777" w:rsidR="00E778A2" w:rsidRDefault="00E778A2">
      <w:pPr>
        <w:numPr>
          <w:ilvl w:val="0"/>
          <w:numId w:val="50"/>
        </w:numPr>
      </w:pPr>
    </w:p>
    <w:p w14:paraId="0AA6709C" w14:textId="77777777" w:rsidR="00E778A2" w:rsidRDefault="00E778A2">
      <w:pPr>
        <w:numPr>
          <w:ilvl w:val="0"/>
          <w:numId w:val="50"/>
        </w:numPr>
      </w:pPr>
    </w:p>
    <w:p w14:paraId="2E3AB670" w14:textId="77777777" w:rsidR="00E778A2" w:rsidRDefault="00E778A2">
      <w:pPr>
        <w:numPr>
          <w:ilvl w:val="0"/>
          <w:numId w:val="50"/>
        </w:numPr>
      </w:pPr>
    </w:p>
    <w:p w14:paraId="1D75AF25" w14:textId="77777777" w:rsidR="00E778A2" w:rsidRDefault="00E778A2">
      <w:pPr>
        <w:numPr>
          <w:ilvl w:val="0"/>
          <w:numId w:val="50"/>
        </w:numPr>
      </w:pPr>
    </w:p>
    <w:p w14:paraId="46CCEAB8" w14:textId="77777777" w:rsidR="00E778A2" w:rsidRDefault="00E778A2">
      <w:pPr>
        <w:numPr>
          <w:ilvl w:val="0"/>
          <w:numId w:val="50"/>
        </w:numPr>
      </w:pPr>
    </w:p>
    <w:p w14:paraId="3E556B3D" w14:textId="77777777" w:rsidR="00E778A2" w:rsidRDefault="00000000">
      <w:r>
        <w:rPr>
          <w:b/>
        </w:rPr>
        <w:t>Başarı Kriteri:</w:t>
      </w:r>
      <w:r>
        <w:t xml:space="preserve"> WordPress plugin hazır, 5 template mevcut</w:t>
      </w:r>
    </w:p>
    <w:p w14:paraId="6DFFC731" w14:textId="77777777" w:rsidR="00E778A2" w:rsidRDefault="00000000">
      <w:pPr>
        <w:pStyle w:val="Balk1"/>
      </w:pPr>
      <w:r>
        <w:t>🔌 PART 6: API ENTEGRASYONLARI (1-2 Ay)</w:t>
      </w:r>
    </w:p>
    <w:p w14:paraId="0889A04F" w14:textId="77777777" w:rsidR="00E778A2" w:rsidRDefault="00000000">
      <w:pPr>
        <w:pStyle w:val="Balk2"/>
      </w:pPr>
      <w:proofErr w:type="spellStart"/>
      <w:r>
        <w:t>Ödeme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(</w:t>
      </w:r>
      <w:proofErr w:type="spellStart"/>
      <w:r>
        <w:t>Öncelikli</w:t>
      </w:r>
      <w:proofErr w:type="spellEnd"/>
      <w:r>
        <w:t>)</w:t>
      </w:r>
    </w:p>
    <w:p w14:paraId="22D7B3C5" w14:textId="77777777" w:rsidR="00E778A2" w:rsidRDefault="00000000">
      <w:pPr>
        <w:pStyle w:val="Balk3"/>
      </w:pPr>
      <w:r>
        <w:t xml:space="preserve">25. </w:t>
      </w:r>
      <w:proofErr w:type="spellStart"/>
      <w:r>
        <w:t>İyzico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(3 </w:t>
      </w:r>
      <w:proofErr w:type="spellStart"/>
      <w:r>
        <w:t>gün</w:t>
      </w:r>
      <w:proofErr w:type="spellEnd"/>
      <w:r>
        <w:t>)</w:t>
      </w:r>
    </w:p>
    <w:p w14:paraId="48184177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#2, Booqable Integrations</w:t>
      </w:r>
    </w:p>
    <w:p w14:paraId="65945535" w14:textId="77777777" w:rsidR="00E778A2" w:rsidRDefault="00000000">
      <w:r>
        <w:rPr>
          <w:b/>
        </w:rPr>
        <w:t>Özellikler:</w:t>
      </w:r>
    </w:p>
    <w:p w14:paraId="0695D070" w14:textId="77777777" w:rsidR="00E778A2" w:rsidRDefault="00E778A2">
      <w:pPr>
        <w:numPr>
          <w:ilvl w:val="0"/>
          <w:numId w:val="51"/>
        </w:numPr>
      </w:pPr>
    </w:p>
    <w:p w14:paraId="3C6A07AB" w14:textId="77777777" w:rsidR="00E778A2" w:rsidRDefault="00E778A2">
      <w:pPr>
        <w:numPr>
          <w:ilvl w:val="0"/>
          <w:numId w:val="51"/>
        </w:numPr>
      </w:pPr>
    </w:p>
    <w:p w14:paraId="4AB500B0" w14:textId="77777777" w:rsidR="00E778A2" w:rsidRDefault="00E778A2">
      <w:pPr>
        <w:numPr>
          <w:ilvl w:val="0"/>
          <w:numId w:val="51"/>
        </w:numPr>
      </w:pPr>
    </w:p>
    <w:p w14:paraId="1CE84A6A" w14:textId="77777777" w:rsidR="00E778A2" w:rsidRDefault="00E778A2">
      <w:pPr>
        <w:numPr>
          <w:ilvl w:val="0"/>
          <w:numId w:val="51"/>
        </w:numPr>
      </w:pPr>
    </w:p>
    <w:p w14:paraId="167B7C42" w14:textId="77777777" w:rsidR="00E778A2" w:rsidRDefault="00E778A2">
      <w:pPr>
        <w:numPr>
          <w:ilvl w:val="0"/>
          <w:numId w:val="51"/>
        </w:numPr>
      </w:pPr>
    </w:p>
    <w:p w14:paraId="1A5AA8DA" w14:textId="77777777" w:rsidR="00E778A2" w:rsidRDefault="00E778A2">
      <w:pPr>
        <w:numPr>
          <w:ilvl w:val="0"/>
          <w:numId w:val="51"/>
        </w:numPr>
      </w:pPr>
    </w:p>
    <w:p w14:paraId="230C6181" w14:textId="77777777" w:rsidR="00E778A2" w:rsidRDefault="00E778A2">
      <w:pPr>
        <w:numPr>
          <w:ilvl w:val="0"/>
          <w:numId w:val="51"/>
        </w:numPr>
      </w:pPr>
    </w:p>
    <w:p w14:paraId="2D054F15" w14:textId="77777777" w:rsidR="00E778A2" w:rsidRDefault="00000000">
      <w:r>
        <w:rPr>
          <w:b/>
        </w:rPr>
        <w:t>Test:</w:t>
      </w:r>
    </w:p>
    <w:p w14:paraId="3FB79B77" w14:textId="77777777" w:rsidR="00E778A2" w:rsidRDefault="00E778A2">
      <w:pPr>
        <w:numPr>
          <w:ilvl w:val="0"/>
          <w:numId w:val="52"/>
        </w:numPr>
      </w:pPr>
    </w:p>
    <w:p w14:paraId="01D3FEF9" w14:textId="77777777" w:rsidR="00E778A2" w:rsidRDefault="00E778A2">
      <w:pPr>
        <w:numPr>
          <w:ilvl w:val="0"/>
          <w:numId w:val="52"/>
        </w:numPr>
      </w:pPr>
    </w:p>
    <w:p w14:paraId="3CE948A9" w14:textId="77777777" w:rsidR="00E778A2" w:rsidRDefault="00E778A2">
      <w:pPr>
        <w:numPr>
          <w:ilvl w:val="0"/>
          <w:numId w:val="52"/>
        </w:numPr>
      </w:pPr>
    </w:p>
    <w:p w14:paraId="5C9549B2" w14:textId="77777777" w:rsidR="00E778A2" w:rsidRDefault="00000000">
      <w:r>
        <w:rPr>
          <w:b/>
        </w:rPr>
        <w:t>Başarı Kriteri:</w:t>
      </w:r>
      <w:r>
        <w:t xml:space="preserve"> Müşteriler kredi kartı ile ödeme yapabiliyor</w:t>
      </w:r>
    </w:p>
    <w:p w14:paraId="66391B63" w14:textId="77777777" w:rsidR="00E778A2" w:rsidRDefault="00000000">
      <w:pPr>
        <w:pStyle w:val="Balk3"/>
      </w:pPr>
      <w:r>
        <w:lastRenderedPageBreak/>
        <w:t xml:space="preserve">26. Stripe </w:t>
      </w:r>
      <w:proofErr w:type="spellStart"/>
      <w:r>
        <w:t>Entegrasyonu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37DC8A1E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Booqable Integrations</w:t>
      </w:r>
    </w:p>
    <w:p w14:paraId="22AB82FB" w14:textId="77777777" w:rsidR="00E778A2" w:rsidRDefault="00000000">
      <w:r>
        <w:rPr>
          <w:b/>
        </w:rPr>
        <w:t>Özellikler:</w:t>
      </w:r>
    </w:p>
    <w:p w14:paraId="28CCA81C" w14:textId="77777777" w:rsidR="00E778A2" w:rsidRDefault="00E778A2">
      <w:pPr>
        <w:numPr>
          <w:ilvl w:val="0"/>
          <w:numId w:val="53"/>
        </w:numPr>
      </w:pPr>
    </w:p>
    <w:p w14:paraId="4E59F43E" w14:textId="77777777" w:rsidR="00E778A2" w:rsidRDefault="00E778A2">
      <w:pPr>
        <w:numPr>
          <w:ilvl w:val="0"/>
          <w:numId w:val="53"/>
        </w:numPr>
      </w:pPr>
    </w:p>
    <w:p w14:paraId="6BFBBF98" w14:textId="77777777" w:rsidR="00E778A2" w:rsidRDefault="00E778A2">
      <w:pPr>
        <w:numPr>
          <w:ilvl w:val="0"/>
          <w:numId w:val="53"/>
        </w:numPr>
      </w:pPr>
    </w:p>
    <w:p w14:paraId="33F21897" w14:textId="77777777" w:rsidR="00E778A2" w:rsidRDefault="00E778A2">
      <w:pPr>
        <w:numPr>
          <w:ilvl w:val="0"/>
          <w:numId w:val="53"/>
        </w:numPr>
      </w:pPr>
    </w:p>
    <w:p w14:paraId="69A621C2" w14:textId="77777777" w:rsidR="00E778A2" w:rsidRDefault="00E778A2">
      <w:pPr>
        <w:numPr>
          <w:ilvl w:val="0"/>
          <w:numId w:val="53"/>
        </w:numPr>
      </w:pPr>
    </w:p>
    <w:p w14:paraId="256A0591" w14:textId="77777777" w:rsidR="00E778A2" w:rsidRDefault="00E778A2">
      <w:pPr>
        <w:numPr>
          <w:ilvl w:val="0"/>
          <w:numId w:val="53"/>
        </w:numPr>
      </w:pPr>
    </w:p>
    <w:p w14:paraId="6F644957" w14:textId="77777777" w:rsidR="00E778A2" w:rsidRDefault="00000000">
      <w:r>
        <w:rPr>
          <w:b/>
        </w:rPr>
        <w:t>Başarı Kriteri:</w:t>
      </w:r>
      <w:r>
        <w:t xml:space="preserve"> Uluslararası ödemeler kabul ediliyor</w:t>
      </w:r>
    </w:p>
    <w:p w14:paraId="755E7B40" w14:textId="77777777" w:rsidR="00E778A2" w:rsidRDefault="00000000">
      <w:pPr>
        <w:pStyle w:val="Balk3"/>
      </w:pPr>
      <w:r>
        <w:t xml:space="preserve">27. PayPal </w:t>
      </w:r>
      <w:proofErr w:type="spellStart"/>
      <w:r>
        <w:t>Entegrasyonu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44AB2EC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Booqable Integrations</w:t>
      </w:r>
    </w:p>
    <w:p w14:paraId="762E4AC0" w14:textId="77777777" w:rsidR="00E778A2" w:rsidRDefault="00000000">
      <w:r>
        <w:rPr>
          <w:b/>
        </w:rPr>
        <w:t>Özellikler:</w:t>
      </w:r>
    </w:p>
    <w:p w14:paraId="68F6AC5F" w14:textId="77777777" w:rsidR="00E778A2" w:rsidRDefault="00E778A2">
      <w:pPr>
        <w:numPr>
          <w:ilvl w:val="0"/>
          <w:numId w:val="54"/>
        </w:numPr>
      </w:pPr>
    </w:p>
    <w:p w14:paraId="5A3FA5D5" w14:textId="77777777" w:rsidR="00E778A2" w:rsidRDefault="00E778A2">
      <w:pPr>
        <w:numPr>
          <w:ilvl w:val="0"/>
          <w:numId w:val="54"/>
        </w:numPr>
      </w:pPr>
    </w:p>
    <w:p w14:paraId="56C9B6BE" w14:textId="77777777" w:rsidR="00E778A2" w:rsidRDefault="00E778A2">
      <w:pPr>
        <w:numPr>
          <w:ilvl w:val="0"/>
          <w:numId w:val="54"/>
        </w:numPr>
      </w:pPr>
    </w:p>
    <w:p w14:paraId="1374731D" w14:textId="77777777" w:rsidR="00E778A2" w:rsidRDefault="00E778A2">
      <w:pPr>
        <w:numPr>
          <w:ilvl w:val="0"/>
          <w:numId w:val="54"/>
        </w:numPr>
      </w:pPr>
    </w:p>
    <w:p w14:paraId="7570DC13" w14:textId="77777777" w:rsidR="00E778A2" w:rsidRDefault="00000000">
      <w:r>
        <w:rPr>
          <w:b/>
        </w:rPr>
        <w:t>Başarı Kriteri:</w:t>
      </w:r>
      <w:r>
        <w:t xml:space="preserve"> PayPal ödemeleri kabul ediliyor</w:t>
      </w:r>
    </w:p>
    <w:p w14:paraId="05B7BC1E" w14:textId="77777777" w:rsidR="00E778A2" w:rsidRDefault="00000000">
      <w:pPr>
        <w:pStyle w:val="Balk2"/>
      </w:pPr>
      <w:proofErr w:type="spellStart"/>
      <w:r>
        <w:t>İletişim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CRM</w:t>
      </w:r>
    </w:p>
    <w:p w14:paraId="74B87E12" w14:textId="77777777" w:rsidR="00E778A2" w:rsidRDefault="00000000">
      <w:pPr>
        <w:pStyle w:val="Balk3"/>
      </w:pPr>
      <w:r>
        <w:t xml:space="preserve">28. WhatsApp Business API </w:t>
      </w:r>
      <w:proofErr w:type="spellStart"/>
      <w:r>
        <w:t>Entegrasyonu</w:t>
      </w:r>
      <w:proofErr w:type="spellEnd"/>
      <w:r>
        <w:t xml:space="preserve"> (3 </w:t>
      </w:r>
      <w:proofErr w:type="spellStart"/>
      <w:r>
        <w:t>gün</w:t>
      </w:r>
      <w:proofErr w:type="spellEnd"/>
      <w:r>
        <w:t>)</w:t>
      </w:r>
    </w:p>
    <w:p w14:paraId="64C97B10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2082FED7" w14:textId="77777777" w:rsidR="00E778A2" w:rsidRDefault="00000000">
      <w:r>
        <w:rPr>
          <w:b/>
        </w:rPr>
        <w:t>Özellikler:</w:t>
      </w:r>
    </w:p>
    <w:p w14:paraId="5C773267" w14:textId="77777777" w:rsidR="00E778A2" w:rsidRDefault="00E778A2">
      <w:pPr>
        <w:numPr>
          <w:ilvl w:val="0"/>
          <w:numId w:val="55"/>
        </w:numPr>
      </w:pPr>
    </w:p>
    <w:p w14:paraId="63D59160" w14:textId="77777777" w:rsidR="00E778A2" w:rsidRDefault="00E778A2">
      <w:pPr>
        <w:numPr>
          <w:ilvl w:val="0"/>
          <w:numId w:val="55"/>
        </w:numPr>
      </w:pPr>
    </w:p>
    <w:p w14:paraId="133708AA" w14:textId="77777777" w:rsidR="00E778A2" w:rsidRDefault="00000000">
      <w:pPr>
        <w:numPr>
          <w:ilvl w:val="1"/>
          <w:numId w:val="56"/>
        </w:numPr>
      </w:pPr>
      <w:r>
        <w:t>Sipariş onayı</w:t>
      </w:r>
    </w:p>
    <w:p w14:paraId="41540DBE" w14:textId="77777777" w:rsidR="00E778A2" w:rsidRDefault="00000000">
      <w:pPr>
        <w:numPr>
          <w:ilvl w:val="1"/>
          <w:numId w:val="56"/>
        </w:numPr>
      </w:pPr>
      <w:r>
        <w:t>Teslimat hatırlatıcısı</w:t>
      </w:r>
    </w:p>
    <w:p w14:paraId="509FFD67" w14:textId="77777777" w:rsidR="00E778A2" w:rsidRDefault="00000000">
      <w:pPr>
        <w:numPr>
          <w:ilvl w:val="1"/>
          <w:numId w:val="56"/>
        </w:numPr>
      </w:pPr>
      <w:r>
        <w:t>İade hatırlatıcısı</w:t>
      </w:r>
    </w:p>
    <w:p w14:paraId="24C927EB" w14:textId="77777777" w:rsidR="00E778A2" w:rsidRDefault="00000000">
      <w:pPr>
        <w:numPr>
          <w:ilvl w:val="1"/>
          <w:numId w:val="56"/>
        </w:numPr>
      </w:pPr>
      <w:r>
        <w:t>Ödeme bildirimi</w:t>
      </w:r>
    </w:p>
    <w:p w14:paraId="540D317F" w14:textId="77777777" w:rsidR="00E778A2" w:rsidRDefault="00E778A2">
      <w:pPr>
        <w:numPr>
          <w:ilvl w:val="0"/>
          <w:numId w:val="55"/>
        </w:numPr>
      </w:pPr>
    </w:p>
    <w:p w14:paraId="1930A7C9" w14:textId="77777777" w:rsidR="00E778A2" w:rsidRDefault="00E778A2">
      <w:pPr>
        <w:numPr>
          <w:ilvl w:val="0"/>
          <w:numId w:val="55"/>
        </w:numPr>
      </w:pPr>
    </w:p>
    <w:p w14:paraId="7AA18AE7" w14:textId="77777777" w:rsidR="00E778A2" w:rsidRDefault="00E778A2">
      <w:pPr>
        <w:numPr>
          <w:ilvl w:val="0"/>
          <w:numId w:val="55"/>
        </w:numPr>
      </w:pPr>
    </w:p>
    <w:p w14:paraId="225ACBA9" w14:textId="77777777" w:rsidR="00E778A2" w:rsidRDefault="00000000">
      <w:r>
        <w:rPr>
          <w:b/>
        </w:rPr>
        <w:t>Başarı Kriteri:</w:t>
      </w:r>
      <w:r>
        <w:t xml:space="preserve"> Müşterilere WhatsApp ile bildirim gidiyor</w:t>
      </w:r>
    </w:p>
    <w:p w14:paraId="1043E318" w14:textId="77777777" w:rsidR="00E778A2" w:rsidRDefault="00000000">
      <w:pPr>
        <w:pStyle w:val="Balk3"/>
      </w:pPr>
      <w:r>
        <w:t xml:space="preserve">29. SMS Gateway </w:t>
      </w:r>
      <w:proofErr w:type="spellStart"/>
      <w:r>
        <w:t>Entegrasyonu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176BDB40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1FC6DD53" w14:textId="77777777" w:rsidR="00E778A2" w:rsidRDefault="00000000">
      <w:r>
        <w:rPr>
          <w:b/>
        </w:rPr>
        <w:t>Sağlayıcılar (Türkiye):</w:t>
      </w:r>
    </w:p>
    <w:p w14:paraId="2B258009" w14:textId="77777777" w:rsidR="00E778A2" w:rsidRDefault="00E778A2">
      <w:pPr>
        <w:numPr>
          <w:ilvl w:val="0"/>
          <w:numId w:val="57"/>
        </w:numPr>
      </w:pPr>
    </w:p>
    <w:p w14:paraId="58ADACAA" w14:textId="77777777" w:rsidR="00E778A2" w:rsidRDefault="00E778A2">
      <w:pPr>
        <w:numPr>
          <w:ilvl w:val="0"/>
          <w:numId w:val="57"/>
        </w:numPr>
      </w:pPr>
    </w:p>
    <w:p w14:paraId="19C5D5F8" w14:textId="77777777" w:rsidR="00E778A2" w:rsidRDefault="00E778A2">
      <w:pPr>
        <w:numPr>
          <w:ilvl w:val="0"/>
          <w:numId w:val="57"/>
        </w:numPr>
      </w:pPr>
    </w:p>
    <w:p w14:paraId="55AE4743" w14:textId="77777777" w:rsidR="00E778A2" w:rsidRDefault="00000000">
      <w:r>
        <w:rPr>
          <w:b/>
        </w:rPr>
        <w:t>Özellikler:</w:t>
      </w:r>
    </w:p>
    <w:p w14:paraId="19F0A9B6" w14:textId="77777777" w:rsidR="00E778A2" w:rsidRDefault="00E778A2">
      <w:pPr>
        <w:numPr>
          <w:ilvl w:val="0"/>
          <w:numId w:val="58"/>
        </w:numPr>
      </w:pPr>
    </w:p>
    <w:p w14:paraId="40AB72D3" w14:textId="77777777" w:rsidR="00E778A2" w:rsidRDefault="00E778A2">
      <w:pPr>
        <w:numPr>
          <w:ilvl w:val="0"/>
          <w:numId w:val="58"/>
        </w:numPr>
      </w:pPr>
    </w:p>
    <w:p w14:paraId="0C60DBFA" w14:textId="77777777" w:rsidR="00E778A2" w:rsidRDefault="00E778A2">
      <w:pPr>
        <w:numPr>
          <w:ilvl w:val="0"/>
          <w:numId w:val="58"/>
        </w:numPr>
      </w:pPr>
    </w:p>
    <w:p w14:paraId="7AE3B8B1" w14:textId="77777777" w:rsidR="00E778A2" w:rsidRDefault="00E778A2">
      <w:pPr>
        <w:numPr>
          <w:ilvl w:val="0"/>
          <w:numId w:val="58"/>
        </w:numPr>
      </w:pPr>
    </w:p>
    <w:p w14:paraId="0D316B52" w14:textId="77777777" w:rsidR="00E778A2" w:rsidRDefault="00E778A2">
      <w:pPr>
        <w:numPr>
          <w:ilvl w:val="0"/>
          <w:numId w:val="58"/>
        </w:numPr>
      </w:pPr>
    </w:p>
    <w:p w14:paraId="3BEED692" w14:textId="77777777" w:rsidR="00E778A2" w:rsidRDefault="00000000">
      <w:r>
        <w:rPr>
          <w:b/>
        </w:rPr>
        <w:t>Başarı Kriteri:</w:t>
      </w:r>
      <w:r>
        <w:t xml:space="preserve"> Müşterilere SMS bildirimi gidiyor</w:t>
      </w:r>
    </w:p>
    <w:p w14:paraId="54AA7834" w14:textId="77777777" w:rsidR="00E778A2" w:rsidRDefault="00000000">
      <w:pPr>
        <w:pStyle w:val="Balk3"/>
      </w:pPr>
      <w:r>
        <w:t xml:space="preserve">30. Mailchimp </w:t>
      </w:r>
      <w:proofErr w:type="spellStart"/>
      <w:r>
        <w:t>Entegrasyonu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2AD24293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Booqable Integrations</w:t>
      </w:r>
    </w:p>
    <w:p w14:paraId="5F50D984" w14:textId="77777777" w:rsidR="00E778A2" w:rsidRDefault="00000000">
      <w:r>
        <w:rPr>
          <w:b/>
        </w:rPr>
        <w:t>Özellikler:</w:t>
      </w:r>
    </w:p>
    <w:p w14:paraId="3BB58E2C" w14:textId="77777777" w:rsidR="00E778A2" w:rsidRDefault="00E778A2">
      <w:pPr>
        <w:numPr>
          <w:ilvl w:val="0"/>
          <w:numId w:val="59"/>
        </w:numPr>
      </w:pPr>
    </w:p>
    <w:p w14:paraId="3F1BF312" w14:textId="77777777" w:rsidR="00E778A2" w:rsidRDefault="00E778A2">
      <w:pPr>
        <w:numPr>
          <w:ilvl w:val="0"/>
          <w:numId w:val="59"/>
        </w:numPr>
      </w:pPr>
    </w:p>
    <w:p w14:paraId="2E48BF26" w14:textId="77777777" w:rsidR="00E778A2" w:rsidRDefault="00E778A2">
      <w:pPr>
        <w:numPr>
          <w:ilvl w:val="0"/>
          <w:numId w:val="59"/>
        </w:numPr>
      </w:pPr>
    </w:p>
    <w:p w14:paraId="37D9E4D4" w14:textId="77777777" w:rsidR="00E778A2" w:rsidRDefault="00E778A2">
      <w:pPr>
        <w:numPr>
          <w:ilvl w:val="0"/>
          <w:numId w:val="59"/>
        </w:numPr>
      </w:pPr>
    </w:p>
    <w:p w14:paraId="3D2C728E" w14:textId="77777777" w:rsidR="00E778A2" w:rsidRDefault="00E778A2">
      <w:pPr>
        <w:numPr>
          <w:ilvl w:val="0"/>
          <w:numId w:val="59"/>
        </w:numPr>
      </w:pPr>
    </w:p>
    <w:p w14:paraId="6D338DBF" w14:textId="77777777" w:rsidR="00E778A2" w:rsidRDefault="00000000">
      <w:r>
        <w:rPr>
          <w:b/>
        </w:rPr>
        <w:t>Başarı Kriteri:</w:t>
      </w:r>
      <w:r>
        <w:t xml:space="preserve"> Müşteriler otomatik Mailchimp listesine ekleniyor</w:t>
      </w:r>
    </w:p>
    <w:p w14:paraId="6DD1C242" w14:textId="77777777" w:rsidR="00E778A2" w:rsidRDefault="00000000">
      <w:pPr>
        <w:pStyle w:val="Balk2"/>
      </w:pPr>
      <w:proofErr w:type="spellStart"/>
      <w:r>
        <w:t>Muhasebe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Faturalandırma</w:t>
      </w:r>
      <w:proofErr w:type="spellEnd"/>
    </w:p>
    <w:p w14:paraId="23165125" w14:textId="77777777" w:rsidR="00E778A2" w:rsidRDefault="00000000">
      <w:pPr>
        <w:pStyle w:val="Balk3"/>
      </w:pPr>
      <w:r>
        <w:t>31. e-</w:t>
      </w:r>
      <w:proofErr w:type="spellStart"/>
      <w:r>
        <w:t>Fatura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2A33B2F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1C655BE4" w14:textId="77777777" w:rsidR="00E778A2" w:rsidRDefault="00000000">
      <w:r>
        <w:rPr>
          <w:b/>
        </w:rPr>
        <w:t>Sağlayıcılar:</w:t>
      </w:r>
    </w:p>
    <w:p w14:paraId="7782E91B" w14:textId="77777777" w:rsidR="00E778A2" w:rsidRDefault="00E778A2">
      <w:pPr>
        <w:numPr>
          <w:ilvl w:val="0"/>
          <w:numId w:val="60"/>
        </w:numPr>
      </w:pPr>
    </w:p>
    <w:p w14:paraId="7435A23F" w14:textId="77777777" w:rsidR="00E778A2" w:rsidRDefault="00E778A2">
      <w:pPr>
        <w:numPr>
          <w:ilvl w:val="0"/>
          <w:numId w:val="60"/>
        </w:numPr>
      </w:pPr>
    </w:p>
    <w:p w14:paraId="489E4B63" w14:textId="77777777" w:rsidR="00E778A2" w:rsidRDefault="00E778A2">
      <w:pPr>
        <w:numPr>
          <w:ilvl w:val="0"/>
          <w:numId w:val="60"/>
        </w:numPr>
      </w:pPr>
    </w:p>
    <w:p w14:paraId="7BBF0295" w14:textId="77777777" w:rsidR="00E778A2" w:rsidRDefault="00000000">
      <w:r>
        <w:rPr>
          <w:b/>
        </w:rPr>
        <w:t>Özellikler:</w:t>
      </w:r>
    </w:p>
    <w:p w14:paraId="69D3045D" w14:textId="77777777" w:rsidR="00E778A2" w:rsidRDefault="00E778A2">
      <w:pPr>
        <w:numPr>
          <w:ilvl w:val="0"/>
          <w:numId w:val="61"/>
        </w:numPr>
      </w:pPr>
    </w:p>
    <w:p w14:paraId="5F5B55E6" w14:textId="77777777" w:rsidR="00E778A2" w:rsidRDefault="00E778A2">
      <w:pPr>
        <w:numPr>
          <w:ilvl w:val="0"/>
          <w:numId w:val="61"/>
        </w:numPr>
      </w:pPr>
    </w:p>
    <w:p w14:paraId="4DFB4AE5" w14:textId="77777777" w:rsidR="00E778A2" w:rsidRDefault="00E778A2">
      <w:pPr>
        <w:numPr>
          <w:ilvl w:val="0"/>
          <w:numId w:val="61"/>
        </w:numPr>
      </w:pPr>
    </w:p>
    <w:p w14:paraId="3C751413" w14:textId="77777777" w:rsidR="00E778A2" w:rsidRDefault="00E778A2">
      <w:pPr>
        <w:numPr>
          <w:ilvl w:val="0"/>
          <w:numId w:val="61"/>
        </w:numPr>
      </w:pPr>
    </w:p>
    <w:p w14:paraId="728FF16B" w14:textId="77777777" w:rsidR="00E778A2" w:rsidRDefault="00E778A2">
      <w:pPr>
        <w:numPr>
          <w:ilvl w:val="0"/>
          <w:numId w:val="61"/>
        </w:numPr>
      </w:pPr>
    </w:p>
    <w:p w14:paraId="172D91E1" w14:textId="77777777" w:rsidR="00E778A2" w:rsidRDefault="00E778A2">
      <w:pPr>
        <w:numPr>
          <w:ilvl w:val="0"/>
          <w:numId w:val="61"/>
        </w:numPr>
      </w:pPr>
    </w:p>
    <w:p w14:paraId="4A422FE4" w14:textId="77777777" w:rsidR="00E778A2" w:rsidRDefault="00000000">
      <w:r>
        <w:rPr>
          <w:b/>
        </w:rPr>
        <w:t>Başarı Kriteri:</w:t>
      </w:r>
      <w:r>
        <w:t xml:space="preserve"> Yasal e-Fatura gönderilebiliyor</w:t>
      </w:r>
    </w:p>
    <w:p w14:paraId="68341EC9" w14:textId="77777777" w:rsidR="00E778A2" w:rsidRDefault="00000000">
      <w:pPr>
        <w:pStyle w:val="Balk3"/>
      </w:pPr>
      <w:r>
        <w:t>32. Logo/Eta/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Muhasebe</w:t>
      </w:r>
      <w:proofErr w:type="spellEnd"/>
      <w:r>
        <w:t xml:space="preserve"> </w:t>
      </w:r>
      <w:proofErr w:type="spellStart"/>
      <w:r>
        <w:t>Yazılımı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328DE082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07EAACC1" w14:textId="77777777" w:rsidR="00E778A2" w:rsidRDefault="00000000">
      <w:r>
        <w:rPr>
          <w:b/>
        </w:rPr>
        <w:t>Sağlayıcı Seçimi:</w:t>
      </w:r>
    </w:p>
    <w:p w14:paraId="50F20D34" w14:textId="77777777" w:rsidR="00E778A2" w:rsidRDefault="00000000">
      <w:pPr>
        <w:numPr>
          <w:ilvl w:val="0"/>
          <w:numId w:val="62"/>
        </w:numPr>
      </w:pPr>
      <w:r>
        <w:t>Logo Tiger (en yaygın)</w:t>
      </w:r>
    </w:p>
    <w:p w14:paraId="70F15A5B" w14:textId="77777777" w:rsidR="00E778A2" w:rsidRDefault="00000000">
      <w:pPr>
        <w:numPr>
          <w:ilvl w:val="0"/>
          <w:numId w:val="62"/>
        </w:numPr>
      </w:pPr>
      <w:r>
        <w:t>Eta (orta ölçekli)</w:t>
      </w:r>
    </w:p>
    <w:p w14:paraId="7624466C" w14:textId="77777777" w:rsidR="00E778A2" w:rsidRDefault="00000000">
      <w:pPr>
        <w:numPr>
          <w:ilvl w:val="0"/>
          <w:numId w:val="62"/>
        </w:numPr>
      </w:pPr>
      <w:r>
        <w:t>Mikro (küçük işletmeler)</w:t>
      </w:r>
    </w:p>
    <w:p w14:paraId="68AE96B1" w14:textId="77777777" w:rsidR="00E778A2" w:rsidRDefault="00000000">
      <w:r>
        <w:rPr>
          <w:b/>
        </w:rPr>
        <w:t>Özellikler:</w:t>
      </w:r>
    </w:p>
    <w:p w14:paraId="0CD7EF14" w14:textId="77777777" w:rsidR="00E778A2" w:rsidRDefault="00E778A2">
      <w:pPr>
        <w:numPr>
          <w:ilvl w:val="0"/>
          <w:numId w:val="63"/>
        </w:numPr>
      </w:pPr>
    </w:p>
    <w:p w14:paraId="52FB7F86" w14:textId="77777777" w:rsidR="00E778A2" w:rsidRDefault="00E778A2">
      <w:pPr>
        <w:numPr>
          <w:ilvl w:val="0"/>
          <w:numId w:val="63"/>
        </w:numPr>
      </w:pPr>
    </w:p>
    <w:p w14:paraId="1558066F" w14:textId="77777777" w:rsidR="00E778A2" w:rsidRDefault="00E778A2">
      <w:pPr>
        <w:numPr>
          <w:ilvl w:val="0"/>
          <w:numId w:val="63"/>
        </w:numPr>
      </w:pPr>
    </w:p>
    <w:p w14:paraId="6CFB8020" w14:textId="77777777" w:rsidR="00E778A2" w:rsidRDefault="00E778A2">
      <w:pPr>
        <w:numPr>
          <w:ilvl w:val="0"/>
          <w:numId w:val="63"/>
        </w:numPr>
      </w:pPr>
    </w:p>
    <w:p w14:paraId="076F477C" w14:textId="77777777" w:rsidR="00E778A2" w:rsidRDefault="00000000">
      <w:r>
        <w:rPr>
          <w:b/>
        </w:rPr>
        <w:t>Başarı Kriteri:</w:t>
      </w:r>
      <w:r>
        <w:t xml:space="preserve"> Canary ile muhasebe yazılımı senkronize</w:t>
      </w:r>
    </w:p>
    <w:p w14:paraId="53161D43" w14:textId="77777777" w:rsidR="00E778A2" w:rsidRDefault="00000000">
      <w:pPr>
        <w:pStyle w:val="Balk2"/>
      </w:pPr>
      <w:r>
        <w:t>E-</w:t>
      </w:r>
      <w:proofErr w:type="spellStart"/>
      <w:r>
        <w:t>İmza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Sözleşme</w:t>
      </w:r>
      <w:proofErr w:type="spellEnd"/>
    </w:p>
    <w:p w14:paraId="126D7C8B" w14:textId="77777777" w:rsidR="00E778A2" w:rsidRDefault="00000000">
      <w:pPr>
        <w:pStyle w:val="Balk3"/>
      </w:pPr>
      <w:r>
        <w:t>33. E-</w:t>
      </w:r>
      <w:proofErr w:type="spellStart"/>
      <w:r>
        <w:t>İmza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(3 </w:t>
      </w:r>
      <w:proofErr w:type="spellStart"/>
      <w:r>
        <w:t>gün</w:t>
      </w:r>
      <w:proofErr w:type="spellEnd"/>
      <w:r>
        <w:t>)</w:t>
      </w:r>
    </w:p>
    <w:p w14:paraId="0D4F94E0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410F0794" w14:textId="77777777" w:rsidR="00E778A2" w:rsidRDefault="00000000">
      <w:r>
        <w:rPr>
          <w:b/>
        </w:rPr>
        <w:t>Sağlayıcılar:</w:t>
      </w:r>
    </w:p>
    <w:p w14:paraId="78A28710" w14:textId="77777777" w:rsidR="00E778A2" w:rsidRDefault="00E778A2">
      <w:pPr>
        <w:numPr>
          <w:ilvl w:val="0"/>
          <w:numId w:val="64"/>
        </w:numPr>
      </w:pPr>
    </w:p>
    <w:p w14:paraId="0E2469E6" w14:textId="77777777" w:rsidR="00E778A2" w:rsidRDefault="00E778A2">
      <w:pPr>
        <w:numPr>
          <w:ilvl w:val="0"/>
          <w:numId w:val="64"/>
        </w:numPr>
      </w:pPr>
    </w:p>
    <w:p w14:paraId="25FF646A" w14:textId="77777777" w:rsidR="00E778A2" w:rsidRDefault="00000000">
      <w:r>
        <w:rPr>
          <w:b/>
        </w:rPr>
        <w:t>Özellikler:</w:t>
      </w:r>
    </w:p>
    <w:p w14:paraId="51BBF167" w14:textId="77777777" w:rsidR="00E778A2" w:rsidRDefault="00E778A2">
      <w:pPr>
        <w:numPr>
          <w:ilvl w:val="0"/>
          <w:numId w:val="65"/>
        </w:numPr>
      </w:pPr>
    </w:p>
    <w:p w14:paraId="3228CD6B" w14:textId="77777777" w:rsidR="00E778A2" w:rsidRDefault="00E778A2">
      <w:pPr>
        <w:numPr>
          <w:ilvl w:val="0"/>
          <w:numId w:val="65"/>
        </w:numPr>
      </w:pPr>
    </w:p>
    <w:p w14:paraId="625D42E8" w14:textId="77777777" w:rsidR="00E778A2" w:rsidRDefault="00E778A2">
      <w:pPr>
        <w:numPr>
          <w:ilvl w:val="0"/>
          <w:numId w:val="65"/>
        </w:numPr>
      </w:pPr>
    </w:p>
    <w:p w14:paraId="2EDCB199" w14:textId="77777777" w:rsidR="00E778A2" w:rsidRDefault="00E778A2">
      <w:pPr>
        <w:numPr>
          <w:ilvl w:val="0"/>
          <w:numId w:val="65"/>
        </w:numPr>
      </w:pPr>
    </w:p>
    <w:p w14:paraId="639602F6" w14:textId="77777777" w:rsidR="00E778A2" w:rsidRDefault="00000000">
      <w:r>
        <w:rPr>
          <w:b/>
        </w:rPr>
        <w:t>Başarı Kriteri:</w:t>
      </w:r>
      <w:r>
        <w:t xml:space="preserve"> Müşteriler sözleşmeyi dijital imzalayabiliyor</w:t>
      </w:r>
    </w:p>
    <w:p w14:paraId="0CFC830B" w14:textId="77777777" w:rsidR="00E778A2" w:rsidRDefault="00000000">
      <w:pPr>
        <w:pStyle w:val="Balk2"/>
      </w:pPr>
      <w:proofErr w:type="spellStart"/>
      <w:r>
        <w:t>Lojistik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Teslimat</w:t>
      </w:r>
      <w:proofErr w:type="spellEnd"/>
    </w:p>
    <w:p w14:paraId="4E3BF125" w14:textId="77777777" w:rsidR="00E778A2" w:rsidRDefault="00000000">
      <w:pPr>
        <w:pStyle w:val="Balk3"/>
      </w:pPr>
      <w:r>
        <w:t xml:space="preserve">34.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Entegrasyonları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6C9F027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2B2E69E5" w14:textId="77777777" w:rsidR="00E778A2" w:rsidRDefault="00000000">
      <w:r>
        <w:rPr>
          <w:b/>
        </w:rPr>
        <w:t>Sağlayıcılar:</w:t>
      </w:r>
    </w:p>
    <w:p w14:paraId="2EA147F1" w14:textId="77777777" w:rsidR="00E778A2" w:rsidRDefault="00E778A2">
      <w:pPr>
        <w:numPr>
          <w:ilvl w:val="0"/>
          <w:numId w:val="66"/>
        </w:numPr>
      </w:pPr>
    </w:p>
    <w:p w14:paraId="7C51A28B" w14:textId="77777777" w:rsidR="00E778A2" w:rsidRDefault="00E778A2">
      <w:pPr>
        <w:numPr>
          <w:ilvl w:val="0"/>
          <w:numId w:val="66"/>
        </w:numPr>
      </w:pPr>
    </w:p>
    <w:p w14:paraId="62D59EF6" w14:textId="77777777" w:rsidR="00E778A2" w:rsidRDefault="00E778A2">
      <w:pPr>
        <w:numPr>
          <w:ilvl w:val="0"/>
          <w:numId w:val="66"/>
        </w:numPr>
      </w:pPr>
    </w:p>
    <w:p w14:paraId="384035EF" w14:textId="77777777" w:rsidR="00E778A2" w:rsidRDefault="00000000">
      <w:r>
        <w:rPr>
          <w:b/>
        </w:rPr>
        <w:t>Özellikler:</w:t>
      </w:r>
    </w:p>
    <w:p w14:paraId="1261E140" w14:textId="77777777" w:rsidR="00E778A2" w:rsidRDefault="00E778A2">
      <w:pPr>
        <w:numPr>
          <w:ilvl w:val="0"/>
          <w:numId w:val="67"/>
        </w:numPr>
      </w:pPr>
    </w:p>
    <w:p w14:paraId="500B1C68" w14:textId="77777777" w:rsidR="00E778A2" w:rsidRDefault="00E778A2">
      <w:pPr>
        <w:numPr>
          <w:ilvl w:val="0"/>
          <w:numId w:val="67"/>
        </w:numPr>
      </w:pPr>
    </w:p>
    <w:p w14:paraId="554D988C" w14:textId="77777777" w:rsidR="00E778A2" w:rsidRDefault="00E778A2">
      <w:pPr>
        <w:numPr>
          <w:ilvl w:val="0"/>
          <w:numId w:val="67"/>
        </w:numPr>
      </w:pPr>
    </w:p>
    <w:p w14:paraId="1CE219BD" w14:textId="77777777" w:rsidR="00E778A2" w:rsidRDefault="00E778A2">
      <w:pPr>
        <w:numPr>
          <w:ilvl w:val="0"/>
          <w:numId w:val="67"/>
        </w:numPr>
      </w:pPr>
    </w:p>
    <w:p w14:paraId="29022A33" w14:textId="77777777" w:rsidR="00E778A2" w:rsidRDefault="00E778A2">
      <w:pPr>
        <w:numPr>
          <w:ilvl w:val="0"/>
          <w:numId w:val="67"/>
        </w:numPr>
      </w:pPr>
    </w:p>
    <w:p w14:paraId="5319A564" w14:textId="77777777" w:rsidR="00E778A2" w:rsidRDefault="00000000">
      <w:r>
        <w:rPr>
          <w:b/>
        </w:rPr>
        <w:t>Başarı Kriteri:</w:t>
      </w:r>
      <w:r>
        <w:t xml:space="preserve"> Ekipman teslimatı kargo ile takip ediliyor</w:t>
      </w:r>
    </w:p>
    <w:p w14:paraId="19EAD661" w14:textId="77777777" w:rsidR="00E778A2" w:rsidRDefault="00000000">
      <w:pPr>
        <w:pStyle w:val="Balk3"/>
      </w:pPr>
      <w:r>
        <w:t xml:space="preserve">35. GPS Tracking </w:t>
      </w:r>
      <w:proofErr w:type="spellStart"/>
      <w:r>
        <w:t>Entegrasyonu</w:t>
      </w:r>
      <w:proofErr w:type="spellEnd"/>
      <w:r>
        <w:t xml:space="preserve"> (3 </w:t>
      </w:r>
      <w:proofErr w:type="spellStart"/>
      <w:r>
        <w:t>gün</w:t>
      </w:r>
      <w:proofErr w:type="spellEnd"/>
      <w:r>
        <w:t>)</w:t>
      </w:r>
    </w:p>
    <w:p w14:paraId="612F140A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6620A470" w14:textId="77777777" w:rsidR="00E778A2" w:rsidRDefault="00000000">
      <w:r>
        <w:rPr>
          <w:b/>
        </w:rPr>
        <w:t>Özellikler:</w:t>
      </w:r>
    </w:p>
    <w:p w14:paraId="0D51509B" w14:textId="77777777" w:rsidR="00E778A2" w:rsidRDefault="00E778A2">
      <w:pPr>
        <w:numPr>
          <w:ilvl w:val="0"/>
          <w:numId w:val="68"/>
        </w:numPr>
      </w:pPr>
    </w:p>
    <w:p w14:paraId="038DFDB7" w14:textId="77777777" w:rsidR="00E778A2" w:rsidRDefault="00E778A2">
      <w:pPr>
        <w:numPr>
          <w:ilvl w:val="0"/>
          <w:numId w:val="68"/>
        </w:numPr>
      </w:pPr>
    </w:p>
    <w:p w14:paraId="794AF9D1" w14:textId="77777777" w:rsidR="00E778A2" w:rsidRDefault="00E778A2">
      <w:pPr>
        <w:numPr>
          <w:ilvl w:val="0"/>
          <w:numId w:val="68"/>
        </w:numPr>
      </w:pPr>
    </w:p>
    <w:p w14:paraId="4C5ECACD" w14:textId="77777777" w:rsidR="00E778A2" w:rsidRDefault="00E778A2">
      <w:pPr>
        <w:numPr>
          <w:ilvl w:val="0"/>
          <w:numId w:val="68"/>
        </w:numPr>
      </w:pPr>
    </w:p>
    <w:p w14:paraId="6B96E852" w14:textId="77777777" w:rsidR="00E778A2" w:rsidRDefault="00E778A2">
      <w:pPr>
        <w:numPr>
          <w:ilvl w:val="0"/>
          <w:numId w:val="68"/>
        </w:numPr>
      </w:pPr>
    </w:p>
    <w:p w14:paraId="175B876E" w14:textId="77777777" w:rsidR="00E778A2" w:rsidRDefault="00000000">
      <w:r>
        <w:rPr>
          <w:b/>
        </w:rPr>
        <w:t>Başarı Kriteri:</w:t>
      </w:r>
      <w:r>
        <w:t xml:space="preserve"> Kiradaki ekipmanların konumu görülebiliyor</w:t>
      </w:r>
    </w:p>
    <w:p w14:paraId="2D674155" w14:textId="77777777" w:rsidR="00E778A2" w:rsidRDefault="00000000">
      <w:pPr>
        <w:pStyle w:val="Balk3"/>
      </w:pPr>
      <w:r>
        <w:t xml:space="preserve">36. QR Code Check-in/Check-out </w:t>
      </w:r>
      <w:proofErr w:type="spellStart"/>
      <w:r>
        <w:t>Sistemi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6D422075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1CE42CC1" w14:textId="77777777" w:rsidR="00E778A2" w:rsidRDefault="00000000">
      <w:r>
        <w:rPr>
          <w:b/>
        </w:rPr>
        <w:t>Özellikler:</w:t>
      </w:r>
    </w:p>
    <w:p w14:paraId="7895B284" w14:textId="77777777" w:rsidR="00E778A2" w:rsidRDefault="00E778A2">
      <w:pPr>
        <w:numPr>
          <w:ilvl w:val="0"/>
          <w:numId w:val="69"/>
        </w:numPr>
      </w:pPr>
    </w:p>
    <w:p w14:paraId="21EE59F5" w14:textId="77777777" w:rsidR="00E778A2" w:rsidRDefault="00E778A2">
      <w:pPr>
        <w:numPr>
          <w:ilvl w:val="0"/>
          <w:numId w:val="69"/>
        </w:numPr>
      </w:pPr>
    </w:p>
    <w:p w14:paraId="4FFDC3FA" w14:textId="77777777" w:rsidR="00E778A2" w:rsidRDefault="00E778A2">
      <w:pPr>
        <w:numPr>
          <w:ilvl w:val="0"/>
          <w:numId w:val="69"/>
        </w:numPr>
      </w:pPr>
    </w:p>
    <w:p w14:paraId="55541B98" w14:textId="77777777" w:rsidR="00E778A2" w:rsidRDefault="00E778A2">
      <w:pPr>
        <w:numPr>
          <w:ilvl w:val="0"/>
          <w:numId w:val="69"/>
        </w:numPr>
      </w:pPr>
    </w:p>
    <w:p w14:paraId="16B384E4" w14:textId="77777777" w:rsidR="00E778A2" w:rsidRDefault="00E778A2">
      <w:pPr>
        <w:numPr>
          <w:ilvl w:val="0"/>
          <w:numId w:val="69"/>
        </w:numPr>
      </w:pPr>
    </w:p>
    <w:p w14:paraId="7FFDDD2A" w14:textId="77777777" w:rsidR="00E778A2" w:rsidRDefault="00E778A2">
      <w:pPr>
        <w:numPr>
          <w:ilvl w:val="0"/>
          <w:numId w:val="69"/>
        </w:numPr>
      </w:pPr>
    </w:p>
    <w:p w14:paraId="491A9941" w14:textId="77777777" w:rsidR="00E778A2" w:rsidRDefault="00000000">
      <w:r>
        <w:rPr>
          <w:b/>
        </w:rPr>
        <w:t>Başarı Kriteri:</w:t>
      </w:r>
      <w:r>
        <w:t xml:space="preserve"> Ekipman teslim/iade QR kod ile takip ediliyor</w:t>
      </w:r>
    </w:p>
    <w:p w14:paraId="1C763C57" w14:textId="77777777" w:rsidR="00E778A2" w:rsidRDefault="00000000">
      <w:pPr>
        <w:pStyle w:val="Balk2"/>
      </w:pPr>
      <w:r>
        <w:t xml:space="preserve">Automation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Platformları</w:t>
      </w:r>
      <w:proofErr w:type="spellEnd"/>
    </w:p>
    <w:p w14:paraId="7EF59464" w14:textId="77777777" w:rsidR="00E778A2" w:rsidRDefault="00000000">
      <w:pPr>
        <w:pStyle w:val="Balk3"/>
      </w:pPr>
      <w:r>
        <w:t xml:space="preserve">37. Zapier </w:t>
      </w:r>
      <w:proofErr w:type="spellStart"/>
      <w:r>
        <w:t>Entegrasyonu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2E4AC8C6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Booqable Integrations</w:t>
      </w:r>
    </w:p>
    <w:p w14:paraId="060524EE" w14:textId="77777777" w:rsidR="00E778A2" w:rsidRDefault="00000000">
      <w:r>
        <w:rPr>
          <w:b/>
        </w:rPr>
        <w:t>Özellikler:</w:t>
      </w:r>
    </w:p>
    <w:p w14:paraId="0E667F81" w14:textId="77777777" w:rsidR="00E778A2" w:rsidRDefault="00E778A2">
      <w:pPr>
        <w:numPr>
          <w:ilvl w:val="0"/>
          <w:numId w:val="70"/>
        </w:numPr>
      </w:pPr>
    </w:p>
    <w:p w14:paraId="0D361E74" w14:textId="77777777" w:rsidR="00E778A2" w:rsidRDefault="00E778A2">
      <w:pPr>
        <w:numPr>
          <w:ilvl w:val="0"/>
          <w:numId w:val="70"/>
        </w:numPr>
      </w:pPr>
    </w:p>
    <w:p w14:paraId="703B1085" w14:textId="77777777" w:rsidR="00E778A2" w:rsidRDefault="00000000">
      <w:pPr>
        <w:numPr>
          <w:ilvl w:val="1"/>
          <w:numId w:val="71"/>
        </w:numPr>
      </w:pPr>
      <w:r>
        <w:t>New order</w:t>
      </w:r>
    </w:p>
    <w:p w14:paraId="24F5A9FE" w14:textId="77777777" w:rsidR="00E778A2" w:rsidRDefault="00000000">
      <w:pPr>
        <w:numPr>
          <w:ilvl w:val="1"/>
          <w:numId w:val="71"/>
        </w:numPr>
      </w:pPr>
      <w:r>
        <w:t>Order completed</w:t>
      </w:r>
    </w:p>
    <w:p w14:paraId="7F87297F" w14:textId="77777777" w:rsidR="00E778A2" w:rsidRDefault="00000000">
      <w:pPr>
        <w:numPr>
          <w:ilvl w:val="1"/>
          <w:numId w:val="71"/>
        </w:numPr>
      </w:pPr>
      <w:r>
        <w:t>New customer</w:t>
      </w:r>
    </w:p>
    <w:p w14:paraId="7F4FDE20" w14:textId="77777777" w:rsidR="00E778A2" w:rsidRDefault="00000000">
      <w:pPr>
        <w:numPr>
          <w:ilvl w:val="1"/>
          <w:numId w:val="71"/>
        </w:numPr>
      </w:pPr>
      <w:r>
        <w:t>Equipment returned</w:t>
      </w:r>
    </w:p>
    <w:p w14:paraId="36096E88" w14:textId="77777777" w:rsidR="00E778A2" w:rsidRDefault="00E778A2">
      <w:pPr>
        <w:numPr>
          <w:ilvl w:val="0"/>
          <w:numId w:val="70"/>
        </w:numPr>
      </w:pPr>
    </w:p>
    <w:p w14:paraId="22E22974" w14:textId="77777777" w:rsidR="00E778A2" w:rsidRDefault="00000000">
      <w:pPr>
        <w:numPr>
          <w:ilvl w:val="1"/>
          <w:numId w:val="72"/>
        </w:numPr>
      </w:pPr>
      <w:r>
        <w:t>Create order</w:t>
      </w:r>
    </w:p>
    <w:p w14:paraId="595D1D02" w14:textId="77777777" w:rsidR="00E778A2" w:rsidRDefault="00000000">
      <w:pPr>
        <w:numPr>
          <w:ilvl w:val="1"/>
          <w:numId w:val="72"/>
        </w:numPr>
      </w:pPr>
      <w:r>
        <w:t>Update order</w:t>
      </w:r>
    </w:p>
    <w:p w14:paraId="642EB5B5" w14:textId="77777777" w:rsidR="00E778A2" w:rsidRDefault="00000000">
      <w:pPr>
        <w:numPr>
          <w:ilvl w:val="1"/>
          <w:numId w:val="72"/>
        </w:numPr>
      </w:pPr>
      <w:r>
        <w:t>Create customer</w:t>
      </w:r>
    </w:p>
    <w:p w14:paraId="6EFDD4BE" w14:textId="77777777" w:rsidR="00E778A2" w:rsidRDefault="00E778A2">
      <w:pPr>
        <w:numPr>
          <w:ilvl w:val="0"/>
          <w:numId w:val="70"/>
        </w:numPr>
      </w:pPr>
    </w:p>
    <w:p w14:paraId="1AD75DC2" w14:textId="77777777" w:rsidR="00E778A2" w:rsidRDefault="00000000">
      <w:r>
        <w:rPr>
          <w:b/>
        </w:rPr>
        <w:t>Başarı Kriteri:</w:t>
      </w:r>
      <w:r>
        <w:t xml:space="preserve"> Canary Zapier'da listelenebiliyor, automation kurulabiliyor</w:t>
      </w:r>
    </w:p>
    <w:p w14:paraId="5334A222" w14:textId="77777777" w:rsidR="00E778A2" w:rsidRDefault="00000000">
      <w:pPr>
        <w:pStyle w:val="Balk3"/>
      </w:pPr>
      <w:r>
        <w:t>38. Make.com (</w:t>
      </w:r>
      <w:proofErr w:type="spellStart"/>
      <w:r>
        <w:t>Integromat</w:t>
      </w:r>
      <w:proofErr w:type="spellEnd"/>
      <w:r>
        <w:t xml:space="preserve">) </w:t>
      </w:r>
      <w:proofErr w:type="spellStart"/>
      <w:r>
        <w:t>Entegrasyonu</w:t>
      </w:r>
      <w:proofErr w:type="spellEnd"/>
      <w:r>
        <w:t xml:space="preserve"> (3 </w:t>
      </w:r>
      <w:proofErr w:type="spellStart"/>
      <w:r>
        <w:t>gün</w:t>
      </w:r>
      <w:proofErr w:type="spellEnd"/>
      <w:r>
        <w:t>)</w:t>
      </w:r>
    </w:p>
    <w:p w14:paraId="253CD735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Araştırma Ödevi #2</w:t>
      </w:r>
    </w:p>
    <w:p w14:paraId="2A18D277" w14:textId="77777777" w:rsidR="00E778A2" w:rsidRDefault="00000000">
      <w:r>
        <w:rPr>
          <w:b/>
        </w:rPr>
        <w:t>Özellikler:</w:t>
      </w:r>
    </w:p>
    <w:p w14:paraId="154EDA47" w14:textId="77777777" w:rsidR="00E778A2" w:rsidRDefault="00E778A2">
      <w:pPr>
        <w:numPr>
          <w:ilvl w:val="0"/>
          <w:numId w:val="73"/>
        </w:numPr>
      </w:pPr>
    </w:p>
    <w:p w14:paraId="0D188E5E" w14:textId="77777777" w:rsidR="00E778A2" w:rsidRDefault="00E778A2">
      <w:pPr>
        <w:numPr>
          <w:ilvl w:val="0"/>
          <w:numId w:val="73"/>
        </w:numPr>
      </w:pPr>
    </w:p>
    <w:p w14:paraId="021A64F3" w14:textId="77777777" w:rsidR="00E778A2" w:rsidRDefault="00E778A2">
      <w:pPr>
        <w:numPr>
          <w:ilvl w:val="0"/>
          <w:numId w:val="73"/>
        </w:numPr>
      </w:pPr>
    </w:p>
    <w:p w14:paraId="499F659D" w14:textId="77777777" w:rsidR="00E778A2" w:rsidRDefault="00000000">
      <w:r>
        <w:rPr>
          <w:b/>
        </w:rPr>
        <w:t>Başarı Kriteri:</w:t>
      </w:r>
      <w:r>
        <w:t xml:space="preserve"> Make.com ile automation kurulabiliyor</w:t>
      </w:r>
    </w:p>
    <w:p w14:paraId="030A1FBE" w14:textId="77777777" w:rsidR="00E778A2" w:rsidRDefault="00000000">
      <w:pPr>
        <w:pStyle w:val="Balk2"/>
      </w:pPr>
      <w:r>
        <w:lastRenderedPageBreak/>
        <w:t>Cloud Storage</w:t>
      </w:r>
    </w:p>
    <w:p w14:paraId="36706F20" w14:textId="77777777" w:rsidR="00E778A2" w:rsidRDefault="00000000">
      <w:pPr>
        <w:pStyle w:val="Balk3"/>
      </w:pPr>
      <w:r>
        <w:t xml:space="preserve">39. Google Drive </w:t>
      </w:r>
      <w:proofErr w:type="spellStart"/>
      <w:r>
        <w:t>Entegrasyonu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1263F3D3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(#22)</w:t>
      </w:r>
    </w:p>
    <w:p w14:paraId="1F8D9DED" w14:textId="77777777" w:rsidR="00E778A2" w:rsidRDefault="00000000">
      <w:r>
        <w:rPr>
          <w:b/>
        </w:rPr>
        <w:t>Özellikler:</w:t>
      </w:r>
    </w:p>
    <w:p w14:paraId="16F05063" w14:textId="77777777" w:rsidR="00E778A2" w:rsidRDefault="00E778A2">
      <w:pPr>
        <w:numPr>
          <w:ilvl w:val="0"/>
          <w:numId w:val="74"/>
        </w:numPr>
      </w:pPr>
    </w:p>
    <w:p w14:paraId="1C489DCA" w14:textId="77777777" w:rsidR="00E778A2" w:rsidRDefault="00E778A2">
      <w:pPr>
        <w:numPr>
          <w:ilvl w:val="0"/>
          <w:numId w:val="74"/>
        </w:numPr>
      </w:pPr>
    </w:p>
    <w:p w14:paraId="28DA0E39" w14:textId="77777777" w:rsidR="00E778A2" w:rsidRDefault="00E778A2">
      <w:pPr>
        <w:numPr>
          <w:ilvl w:val="0"/>
          <w:numId w:val="74"/>
        </w:numPr>
      </w:pPr>
    </w:p>
    <w:p w14:paraId="50607141" w14:textId="77777777" w:rsidR="00E778A2" w:rsidRDefault="00E778A2">
      <w:pPr>
        <w:numPr>
          <w:ilvl w:val="0"/>
          <w:numId w:val="74"/>
        </w:numPr>
      </w:pPr>
    </w:p>
    <w:p w14:paraId="1EE5AE92" w14:textId="77777777" w:rsidR="00E778A2" w:rsidRDefault="00E778A2">
      <w:pPr>
        <w:numPr>
          <w:ilvl w:val="0"/>
          <w:numId w:val="74"/>
        </w:numPr>
      </w:pPr>
    </w:p>
    <w:p w14:paraId="6C66D65A" w14:textId="77777777" w:rsidR="00E778A2" w:rsidRDefault="00E778A2">
      <w:pPr>
        <w:numPr>
          <w:ilvl w:val="0"/>
          <w:numId w:val="74"/>
        </w:numPr>
      </w:pPr>
    </w:p>
    <w:p w14:paraId="403A2731" w14:textId="77777777" w:rsidR="00E778A2" w:rsidRDefault="00000000">
      <w:r>
        <w:rPr>
          <w:b/>
        </w:rPr>
        <w:t>Başarı Kriteri:</w:t>
      </w:r>
      <w:r>
        <w:t xml:space="preserve"> Belgeler Google Drive'a otomatik yükleniyor</w:t>
      </w:r>
    </w:p>
    <w:p w14:paraId="11FE5D3E" w14:textId="77777777" w:rsidR="00E778A2" w:rsidRDefault="00000000">
      <w:pPr>
        <w:pStyle w:val="Balk3"/>
      </w:pPr>
      <w:r>
        <w:t xml:space="preserve">40. OneDrive </w:t>
      </w:r>
      <w:proofErr w:type="spellStart"/>
      <w:r>
        <w:t>Entegrasyonu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664BD037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(#22)</w:t>
      </w:r>
    </w:p>
    <w:p w14:paraId="057FACC5" w14:textId="77777777" w:rsidR="00E778A2" w:rsidRDefault="00000000">
      <w:r>
        <w:rPr>
          <w:b/>
        </w:rPr>
        <w:t>Özellikler:</w:t>
      </w:r>
    </w:p>
    <w:p w14:paraId="0E13AC6E" w14:textId="77777777" w:rsidR="00E778A2" w:rsidRDefault="00000000">
      <w:pPr>
        <w:numPr>
          <w:ilvl w:val="0"/>
          <w:numId w:val="75"/>
        </w:numPr>
      </w:pPr>
      <w:r>
        <w:t>Google Drive ile aynı</w:t>
      </w:r>
    </w:p>
    <w:p w14:paraId="23CAA78B" w14:textId="77777777" w:rsidR="00E778A2" w:rsidRDefault="00000000">
      <w:pPr>
        <w:numPr>
          <w:ilvl w:val="0"/>
          <w:numId w:val="75"/>
        </w:numPr>
      </w:pPr>
      <w:r>
        <w:t>Microsoft Graph API kullan</w:t>
      </w:r>
    </w:p>
    <w:p w14:paraId="308A4016" w14:textId="77777777" w:rsidR="00E778A2" w:rsidRDefault="00000000">
      <w:r>
        <w:rPr>
          <w:b/>
        </w:rPr>
        <w:t>Başarı Kriteri:</w:t>
      </w:r>
      <w:r>
        <w:t xml:space="preserve"> Belgeler OneDrive'a otomatik yükleniyor</w:t>
      </w:r>
    </w:p>
    <w:p w14:paraId="42C9557F" w14:textId="77777777" w:rsidR="00E778A2" w:rsidRDefault="00000000">
      <w:pPr>
        <w:pStyle w:val="Balk2"/>
      </w:pPr>
      <w:r>
        <w:t xml:space="preserve">Analytics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Raporlama</w:t>
      </w:r>
      <w:proofErr w:type="spellEnd"/>
    </w:p>
    <w:p w14:paraId="40E1CA3E" w14:textId="77777777" w:rsidR="00E778A2" w:rsidRDefault="00000000">
      <w:pPr>
        <w:pStyle w:val="Balk3"/>
      </w:pPr>
      <w:r>
        <w:t xml:space="preserve">41. Google Analytics 4 </w:t>
      </w:r>
      <w:proofErr w:type="spellStart"/>
      <w:r>
        <w:t>Entegrasyonu</w:t>
      </w:r>
      <w:proofErr w:type="spellEnd"/>
      <w:r>
        <w:t xml:space="preserve"> (1 </w:t>
      </w:r>
      <w:proofErr w:type="spellStart"/>
      <w:r>
        <w:t>gün</w:t>
      </w:r>
      <w:proofErr w:type="spellEnd"/>
      <w:r>
        <w:t>)</w:t>
      </w:r>
    </w:p>
    <w:p w14:paraId="311895F3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Booqable Integrations</w:t>
      </w:r>
    </w:p>
    <w:p w14:paraId="173D548F" w14:textId="77777777" w:rsidR="00E778A2" w:rsidRDefault="00000000">
      <w:r>
        <w:rPr>
          <w:b/>
        </w:rPr>
        <w:t>Özellikler:</w:t>
      </w:r>
    </w:p>
    <w:p w14:paraId="26E1BE27" w14:textId="77777777" w:rsidR="00E778A2" w:rsidRDefault="00E778A2">
      <w:pPr>
        <w:numPr>
          <w:ilvl w:val="0"/>
          <w:numId w:val="76"/>
        </w:numPr>
      </w:pPr>
    </w:p>
    <w:p w14:paraId="3D48AD98" w14:textId="77777777" w:rsidR="00E778A2" w:rsidRDefault="00E778A2">
      <w:pPr>
        <w:numPr>
          <w:ilvl w:val="0"/>
          <w:numId w:val="76"/>
        </w:numPr>
      </w:pPr>
    </w:p>
    <w:p w14:paraId="28386860" w14:textId="77777777" w:rsidR="00E778A2" w:rsidRDefault="00000000">
      <w:pPr>
        <w:numPr>
          <w:ilvl w:val="1"/>
          <w:numId w:val="77"/>
        </w:numPr>
      </w:pPr>
      <w:r>
        <w:t>Page views</w:t>
      </w:r>
    </w:p>
    <w:p w14:paraId="170901A5" w14:textId="77777777" w:rsidR="00E778A2" w:rsidRDefault="00000000">
      <w:pPr>
        <w:numPr>
          <w:ilvl w:val="1"/>
          <w:numId w:val="77"/>
        </w:numPr>
      </w:pPr>
      <w:r>
        <w:t>Order created</w:t>
      </w:r>
    </w:p>
    <w:p w14:paraId="4F90D774" w14:textId="77777777" w:rsidR="00E778A2" w:rsidRDefault="00000000">
      <w:pPr>
        <w:numPr>
          <w:ilvl w:val="1"/>
          <w:numId w:val="77"/>
        </w:numPr>
      </w:pPr>
      <w:r>
        <w:t>Product viewed</w:t>
      </w:r>
    </w:p>
    <w:p w14:paraId="02A6660B" w14:textId="77777777" w:rsidR="00E778A2" w:rsidRDefault="00000000">
      <w:pPr>
        <w:numPr>
          <w:ilvl w:val="1"/>
          <w:numId w:val="77"/>
        </w:numPr>
      </w:pPr>
      <w:r>
        <w:t>Checkout completed</w:t>
      </w:r>
    </w:p>
    <w:p w14:paraId="44A572DC" w14:textId="77777777" w:rsidR="00E778A2" w:rsidRDefault="00E778A2">
      <w:pPr>
        <w:numPr>
          <w:ilvl w:val="0"/>
          <w:numId w:val="76"/>
        </w:numPr>
      </w:pPr>
    </w:p>
    <w:p w14:paraId="1A344AFA" w14:textId="77777777" w:rsidR="00E778A2" w:rsidRDefault="00E778A2">
      <w:pPr>
        <w:numPr>
          <w:ilvl w:val="0"/>
          <w:numId w:val="76"/>
        </w:numPr>
      </w:pPr>
    </w:p>
    <w:p w14:paraId="632D1642" w14:textId="77777777" w:rsidR="00E778A2" w:rsidRDefault="00000000">
      <w:r>
        <w:rPr>
          <w:b/>
        </w:rPr>
        <w:lastRenderedPageBreak/>
        <w:t>Başarı Kriteri:</w:t>
      </w:r>
      <w:r>
        <w:t xml:space="preserve"> Tüm önemli aksiyonlar GA4'te görünüyor</w:t>
      </w:r>
    </w:p>
    <w:p w14:paraId="53BBE014" w14:textId="77777777" w:rsidR="00E778A2" w:rsidRDefault="00000000">
      <w:pPr>
        <w:pStyle w:val="Balk3"/>
      </w:pPr>
      <w:r>
        <w:t xml:space="preserve">42. </w:t>
      </w:r>
      <w:proofErr w:type="spellStart"/>
      <w:r>
        <w:t>Mixpanel</w:t>
      </w:r>
      <w:proofErr w:type="spellEnd"/>
      <w:r>
        <w:t xml:space="preserve">/Amplitude </w:t>
      </w:r>
      <w:proofErr w:type="spellStart"/>
      <w:r>
        <w:t>Entegrasyonu</w:t>
      </w:r>
      <w:proofErr w:type="spellEnd"/>
      <w:r>
        <w:t xml:space="preserve"> (1 </w:t>
      </w:r>
      <w:proofErr w:type="spellStart"/>
      <w:r>
        <w:t>gün</w:t>
      </w:r>
      <w:proofErr w:type="spellEnd"/>
      <w:r>
        <w:t>)</w:t>
      </w:r>
    </w:p>
    <w:p w14:paraId="69905400" w14:textId="77777777" w:rsidR="00E778A2" w:rsidRDefault="00000000">
      <w:r>
        <w:rPr>
          <w:b/>
        </w:rPr>
        <w:t>Durum:</w:t>
      </w:r>
      <w:r>
        <w:t xml:space="preserve"> ⏳ Bekliyor</w:t>
      </w:r>
    </w:p>
    <w:p w14:paraId="60F3840D" w14:textId="77777777" w:rsidR="00E778A2" w:rsidRDefault="00000000">
      <w:r>
        <w:rPr>
          <w:b/>
        </w:rPr>
        <w:t>Özellikler:</w:t>
      </w:r>
    </w:p>
    <w:p w14:paraId="791DD0D1" w14:textId="77777777" w:rsidR="00E778A2" w:rsidRDefault="00E778A2">
      <w:pPr>
        <w:numPr>
          <w:ilvl w:val="0"/>
          <w:numId w:val="78"/>
        </w:numPr>
      </w:pPr>
    </w:p>
    <w:p w14:paraId="07E0E9ED" w14:textId="77777777" w:rsidR="00E778A2" w:rsidRDefault="00E778A2">
      <w:pPr>
        <w:numPr>
          <w:ilvl w:val="0"/>
          <w:numId w:val="78"/>
        </w:numPr>
      </w:pPr>
    </w:p>
    <w:p w14:paraId="5A7AD049" w14:textId="77777777" w:rsidR="00E778A2" w:rsidRDefault="00E778A2">
      <w:pPr>
        <w:numPr>
          <w:ilvl w:val="0"/>
          <w:numId w:val="78"/>
        </w:numPr>
      </w:pPr>
    </w:p>
    <w:p w14:paraId="34955A49" w14:textId="77777777" w:rsidR="00E778A2" w:rsidRDefault="00E778A2">
      <w:pPr>
        <w:numPr>
          <w:ilvl w:val="0"/>
          <w:numId w:val="78"/>
        </w:numPr>
      </w:pPr>
    </w:p>
    <w:p w14:paraId="60B56D39" w14:textId="77777777" w:rsidR="00E778A2" w:rsidRDefault="00000000">
      <w:r>
        <w:rPr>
          <w:b/>
        </w:rPr>
        <w:t>Başarı Kriteri:</w:t>
      </w:r>
      <w:r>
        <w:t xml:space="preserve"> Kullanıcı davranışları analiz edilebiliyor</w:t>
      </w:r>
    </w:p>
    <w:p w14:paraId="2B2C0138" w14:textId="77777777" w:rsidR="00E778A2" w:rsidRDefault="00000000">
      <w:pPr>
        <w:pStyle w:val="Balk1"/>
      </w:pPr>
      <w:r>
        <w:t xml:space="preserve">💭 PART 7: ARAŞTIRMA </w:t>
      </w:r>
      <w:proofErr w:type="spellStart"/>
      <w:r>
        <w:t>ve</w:t>
      </w:r>
      <w:proofErr w:type="spellEnd"/>
      <w:r>
        <w:t xml:space="preserve"> PLANLAMA (1 </w:t>
      </w:r>
      <w:proofErr w:type="spellStart"/>
      <w:r>
        <w:t>Hafta</w:t>
      </w:r>
      <w:proofErr w:type="spellEnd"/>
      <w:r>
        <w:t>)</w:t>
      </w:r>
    </w:p>
    <w:p w14:paraId="52378F32" w14:textId="77777777" w:rsidR="00E778A2" w:rsidRDefault="00000000">
      <w:pPr>
        <w:pStyle w:val="Balk2"/>
      </w:pPr>
      <w:proofErr w:type="spellStart"/>
      <w:r>
        <w:t>Detaylı</w:t>
      </w:r>
      <w:proofErr w:type="spellEnd"/>
      <w:r>
        <w:t xml:space="preserve"> Analiz </w:t>
      </w:r>
      <w:proofErr w:type="spellStart"/>
      <w:r>
        <w:t>Gerektiren</w:t>
      </w:r>
      <w:proofErr w:type="spellEnd"/>
      <w:r>
        <w:t xml:space="preserve"> </w:t>
      </w:r>
      <w:proofErr w:type="spellStart"/>
      <w:r>
        <w:t>Konular</w:t>
      </w:r>
      <w:proofErr w:type="spellEnd"/>
    </w:p>
    <w:p w14:paraId="387D4070" w14:textId="77777777" w:rsidR="00E778A2" w:rsidRDefault="00000000">
      <w:pPr>
        <w:pStyle w:val="Balk3"/>
      </w:pPr>
      <w:r>
        <w:t xml:space="preserve">43. </w:t>
      </w:r>
      <w:proofErr w:type="spellStart"/>
      <w:r>
        <w:t>Booqable</w:t>
      </w:r>
      <w:proofErr w:type="spellEnd"/>
      <w:r>
        <w:t xml:space="preserve"> API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Araştırması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381DE945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(#24)</w:t>
      </w:r>
    </w:p>
    <w:p w14:paraId="6E8ADB13" w14:textId="77777777" w:rsidR="00E778A2" w:rsidRDefault="00000000">
      <w:r>
        <w:rPr>
          <w:b/>
        </w:rPr>
        <w:t>Araştırılacaklar:</w:t>
      </w:r>
    </w:p>
    <w:p w14:paraId="60034E07" w14:textId="77777777" w:rsidR="00E778A2" w:rsidRDefault="00E778A2">
      <w:pPr>
        <w:numPr>
          <w:ilvl w:val="0"/>
          <w:numId w:val="79"/>
        </w:numPr>
      </w:pPr>
    </w:p>
    <w:p w14:paraId="79D5528F" w14:textId="77777777" w:rsidR="00E778A2" w:rsidRDefault="00E778A2">
      <w:pPr>
        <w:numPr>
          <w:ilvl w:val="0"/>
          <w:numId w:val="79"/>
        </w:numPr>
      </w:pPr>
    </w:p>
    <w:p w14:paraId="07CD26FF" w14:textId="77777777" w:rsidR="00E778A2" w:rsidRDefault="00E778A2">
      <w:pPr>
        <w:numPr>
          <w:ilvl w:val="0"/>
          <w:numId w:val="79"/>
        </w:numPr>
      </w:pPr>
    </w:p>
    <w:p w14:paraId="645DBF9A" w14:textId="77777777" w:rsidR="00E778A2" w:rsidRDefault="00E778A2">
      <w:pPr>
        <w:numPr>
          <w:ilvl w:val="0"/>
          <w:numId w:val="79"/>
        </w:numPr>
      </w:pPr>
    </w:p>
    <w:p w14:paraId="7B8C7545" w14:textId="77777777" w:rsidR="00E778A2" w:rsidRDefault="00E778A2">
      <w:pPr>
        <w:numPr>
          <w:ilvl w:val="0"/>
          <w:numId w:val="79"/>
        </w:numPr>
      </w:pPr>
    </w:p>
    <w:p w14:paraId="567BE1B5" w14:textId="77777777" w:rsidR="00E778A2" w:rsidRDefault="00E778A2">
      <w:pPr>
        <w:numPr>
          <w:ilvl w:val="0"/>
          <w:numId w:val="79"/>
        </w:numPr>
      </w:pPr>
    </w:p>
    <w:p w14:paraId="698ED084" w14:textId="77777777" w:rsidR="00E778A2" w:rsidRDefault="00000000">
      <w:r>
        <w:rPr>
          <w:b/>
        </w:rPr>
        <w:t>Çıktı:</w:t>
      </w:r>
      <w:r>
        <w:t xml:space="preserve"> Booqable entegrasyon feasibility raporu</w:t>
      </w:r>
    </w:p>
    <w:p w14:paraId="26E24A25" w14:textId="77777777" w:rsidR="00E778A2" w:rsidRDefault="00000000">
      <w:pPr>
        <w:pStyle w:val="Balk3"/>
      </w:pPr>
      <w:r>
        <w:t xml:space="preserve">44. Rental-to-Rental Network </w:t>
      </w:r>
      <w:proofErr w:type="spellStart"/>
      <w:r>
        <w:t>Araştırması</w:t>
      </w:r>
      <w:proofErr w:type="spellEnd"/>
      <w:r>
        <w:t xml:space="preserve"> (3 </w:t>
      </w:r>
      <w:proofErr w:type="spellStart"/>
      <w:r>
        <w:t>gün</w:t>
      </w:r>
      <w:proofErr w:type="spellEnd"/>
      <w:r>
        <w:t>)</w:t>
      </w:r>
    </w:p>
    <w:p w14:paraId="52434063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(#25)</w:t>
      </w:r>
    </w:p>
    <w:p w14:paraId="7909F2B9" w14:textId="77777777" w:rsidR="00E778A2" w:rsidRDefault="00000000">
      <w:r>
        <w:rPr>
          <w:b/>
        </w:rPr>
        <w:t>Konsept:</w:t>
      </w:r>
    </w:p>
    <w:p w14:paraId="0DB19E78" w14:textId="77777777" w:rsidR="00E778A2" w:rsidRDefault="00000000">
      <w:pPr>
        <w:numPr>
          <w:ilvl w:val="0"/>
          <w:numId w:val="80"/>
        </w:numPr>
      </w:pPr>
      <w:r>
        <w:t>Firmalar arası ekipman kiralama ağı</w:t>
      </w:r>
    </w:p>
    <w:p w14:paraId="72190D6D" w14:textId="77777777" w:rsidR="00E778A2" w:rsidRDefault="00000000">
      <w:pPr>
        <w:numPr>
          <w:ilvl w:val="0"/>
          <w:numId w:val="80"/>
        </w:numPr>
      </w:pPr>
      <w:r>
        <w:t>A firmasında olmayan ekipman B firmasından kiralanabilir</w:t>
      </w:r>
    </w:p>
    <w:p w14:paraId="4624F267" w14:textId="77777777" w:rsidR="00E778A2" w:rsidRDefault="00000000">
      <w:pPr>
        <w:numPr>
          <w:ilvl w:val="0"/>
          <w:numId w:val="80"/>
        </w:numPr>
      </w:pPr>
      <w:r>
        <w:t>Otomatik fiyat hesaplama (komisyon)</w:t>
      </w:r>
    </w:p>
    <w:p w14:paraId="12743129" w14:textId="77777777" w:rsidR="00E778A2" w:rsidRDefault="00000000">
      <w:r>
        <w:rPr>
          <w:b/>
        </w:rPr>
        <w:lastRenderedPageBreak/>
        <w:t>Araştırılacaklar:</w:t>
      </w:r>
    </w:p>
    <w:p w14:paraId="0E8EC046" w14:textId="77777777" w:rsidR="00E778A2" w:rsidRDefault="00E778A2">
      <w:pPr>
        <w:numPr>
          <w:ilvl w:val="0"/>
          <w:numId w:val="81"/>
        </w:numPr>
      </w:pPr>
    </w:p>
    <w:p w14:paraId="1572F0C2" w14:textId="77777777" w:rsidR="00E778A2" w:rsidRDefault="00E778A2">
      <w:pPr>
        <w:numPr>
          <w:ilvl w:val="0"/>
          <w:numId w:val="81"/>
        </w:numPr>
      </w:pPr>
    </w:p>
    <w:p w14:paraId="758B0635" w14:textId="77777777" w:rsidR="00E778A2" w:rsidRDefault="00E778A2">
      <w:pPr>
        <w:numPr>
          <w:ilvl w:val="0"/>
          <w:numId w:val="81"/>
        </w:numPr>
      </w:pPr>
    </w:p>
    <w:p w14:paraId="717A273F" w14:textId="77777777" w:rsidR="00E778A2" w:rsidRDefault="00E778A2">
      <w:pPr>
        <w:numPr>
          <w:ilvl w:val="0"/>
          <w:numId w:val="81"/>
        </w:numPr>
      </w:pPr>
    </w:p>
    <w:p w14:paraId="76408FCC" w14:textId="77777777" w:rsidR="00E778A2" w:rsidRDefault="00E778A2">
      <w:pPr>
        <w:numPr>
          <w:ilvl w:val="0"/>
          <w:numId w:val="81"/>
        </w:numPr>
      </w:pPr>
    </w:p>
    <w:p w14:paraId="25D98550" w14:textId="77777777" w:rsidR="00E778A2" w:rsidRDefault="00E778A2">
      <w:pPr>
        <w:numPr>
          <w:ilvl w:val="0"/>
          <w:numId w:val="81"/>
        </w:numPr>
      </w:pPr>
    </w:p>
    <w:p w14:paraId="24DC1FD0" w14:textId="77777777" w:rsidR="00E778A2" w:rsidRDefault="00000000">
      <w:r>
        <w:rPr>
          <w:b/>
        </w:rPr>
        <w:t>Çıktı:</w:t>
      </w:r>
      <w:r>
        <w:t xml:space="preserve"> Rental-to-Rental Network teknik döküman</w:t>
      </w:r>
    </w:p>
    <w:p w14:paraId="2BBD288F" w14:textId="77777777" w:rsidR="00E778A2" w:rsidRDefault="00000000">
      <w:pPr>
        <w:pStyle w:val="Balk3"/>
      </w:pPr>
      <w:r>
        <w:t xml:space="preserve">45. Production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(2 </w:t>
      </w:r>
      <w:proofErr w:type="spellStart"/>
      <w:r>
        <w:t>gün</w:t>
      </w:r>
      <w:proofErr w:type="spellEnd"/>
      <w:r>
        <w:t>)</w:t>
      </w:r>
    </w:p>
    <w:p w14:paraId="12C9C00E" w14:textId="77777777" w:rsidR="00E778A2" w:rsidRDefault="00000000">
      <w:r>
        <w:rPr>
          <w:b/>
        </w:rPr>
        <w:t>Durum:</w:t>
      </w:r>
      <w:r>
        <w:t xml:space="preserve"> ⏳ Bekliyor</w:t>
      </w:r>
      <w:r>
        <w:br/>
      </w:r>
      <w:r>
        <w:rPr>
          <w:b/>
        </w:rPr>
        <w:t>Kaynak:</w:t>
      </w:r>
      <w:r>
        <w:t xml:space="preserve"> 11 Ekim raporu (#26)</w:t>
      </w:r>
    </w:p>
    <w:p w14:paraId="60D9A536" w14:textId="77777777" w:rsidR="00E778A2" w:rsidRDefault="00000000">
      <w:r>
        <w:rPr>
          <w:b/>
        </w:rPr>
        <w:t>Mevcut Durum Analizi:</w:t>
      </w:r>
    </w:p>
    <w:p w14:paraId="18A3F770" w14:textId="77777777" w:rsidR="00E778A2" w:rsidRDefault="00E778A2">
      <w:pPr>
        <w:numPr>
          <w:ilvl w:val="0"/>
          <w:numId w:val="82"/>
        </w:numPr>
      </w:pPr>
    </w:p>
    <w:p w14:paraId="65584FF6" w14:textId="77777777" w:rsidR="00E778A2" w:rsidRDefault="00E778A2">
      <w:pPr>
        <w:numPr>
          <w:ilvl w:val="0"/>
          <w:numId w:val="82"/>
        </w:numPr>
      </w:pPr>
    </w:p>
    <w:p w14:paraId="08008D20" w14:textId="77777777" w:rsidR="00E778A2" w:rsidRDefault="00E778A2">
      <w:pPr>
        <w:numPr>
          <w:ilvl w:val="0"/>
          <w:numId w:val="82"/>
        </w:numPr>
      </w:pPr>
    </w:p>
    <w:p w14:paraId="1832C8AA" w14:textId="77777777" w:rsidR="00E778A2" w:rsidRDefault="00000000">
      <w:r>
        <w:rPr>
          <w:b/>
        </w:rPr>
        <w:t>Yeni Tasarım:</w:t>
      </w:r>
    </w:p>
    <w:p w14:paraId="6F48D289" w14:textId="77777777" w:rsidR="00E778A2" w:rsidRDefault="00E778A2">
      <w:pPr>
        <w:numPr>
          <w:ilvl w:val="0"/>
          <w:numId w:val="83"/>
        </w:numPr>
      </w:pPr>
    </w:p>
    <w:p w14:paraId="57C1B520" w14:textId="77777777" w:rsidR="00E778A2" w:rsidRDefault="00E778A2">
      <w:pPr>
        <w:numPr>
          <w:ilvl w:val="0"/>
          <w:numId w:val="83"/>
        </w:numPr>
      </w:pPr>
    </w:p>
    <w:p w14:paraId="3D4E6112" w14:textId="77777777" w:rsidR="00E778A2" w:rsidRDefault="00E778A2">
      <w:pPr>
        <w:numPr>
          <w:ilvl w:val="0"/>
          <w:numId w:val="83"/>
        </w:numPr>
      </w:pPr>
    </w:p>
    <w:p w14:paraId="02EEBE38" w14:textId="77777777" w:rsidR="00E778A2" w:rsidRDefault="00E778A2">
      <w:pPr>
        <w:numPr>
          <w:ilvl w:val="0"/>
          <w:numId w:val="83"/>
        </w:numPr>
      </w:pPr>
    </w:p>
    <w:p w14:paraId="1C04132F" w14:textId="77777777" w:rsidR="00E778A2" w:rsidRDefault="00E778A2">
      <w:pPr>
        <w:numPr>
          <w:ilvl w:val="0"/>
          <w:numId w:val="83"/>
        </w:numPr>
      </w:pPr>
    </w:p>
    <w:p w14:paraId="6360A553" w14:textId="77777777" w:rsidR="00E778A2" w:rsidRDefault="00E778A2">
      <w:pPr>
        <w:numPr>
          <w:ilvl w:val="0"/>
          <w:numId w:val="83"/>
        </w:numPr>
      </w:pPr>
    </w:p>
    <w:p w14:paraId="0DB35B4A" w14:textId="77777777" w:rsidR="00E778A2" w:rsidRDefault="00000000">
      <w:r>
        <w:rPr>
          <w:b/>
        </w:rPr>
        <w:t>Çıktı:</w:t>
      </w:r>
      <w:r>
        <w:t xml:space="preserve"> Production modülü tasarım dökümanı</w:t>
      </w:r>
    </w:p>
    <w:p w14:paraId="34C1DC35" w14:textId="77777777" w:rsidR="00E778A2" w:rsidRDefault="00000000">
      <w:pPr>
        <w:pStyle w:val="Balk1"/>
      </w:pPr>
      <w:r>
        <w:t xml:space="preserve">📊 PART 8: PRİORİTE </w:t>
      </w:r>
      <w:proofErr w:type="spellStart"/>
      <w:r>
        <w:t>ve</w:t>
      </w:r>
      <w:proofErr w:type="spellEnd"/>
      <w:r>
        <w:t xml:space="preserve"> ZAMAN PLANI</w:t>
      </w:r>
    </w:p>
    <w:p w14:paraId="0C29AB2F" w14:textId="77777777" w:rsidR="00E778A2" w:rsidRDefault="00000000">
      <w:pPr>
        <w:pStyle w:val="Balk2"/>
      </w:pPr>
      <w:r>
        <w:t xml:space="preserve">Sprint 1: </w:t>
      </w:r>
      <w:proofErr w:type="spellStart"/>
      <w:r>
        <w:t>Acil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3598D9F4" w14:textId="77777777" w:rsidR="00E778A2" w:rsidRDefault="00000000">
      <w:pPr>
        <w:pStyle w:val="Balk3"/>
      </w:pPr>
      <w:proofErr w:type="spellStart"/>
      <w:r>
        <w:t>Gün</w:t>
      </w:r>
      <w:proofErr w:type="spellEnd"/>
      <w:r>
        <w:t xml:space="preserve"> 1 (</w:t>
      </w:r>
      <w:proofErr w:type="spellStart"/>
      <w:r>
        <w:t>Pazartesi</w:t>
      </w:r>
      <w:proofErr w:type="spellEnd"/>
      <w:r>
        <w:t>)</w:t>
      </w:r>
    </w:p>
    <w:p w14:paraId="43EE421A" w14:textId="77777777" w:rsidR="00E778A2" w:rsidRDefault="00E778A2">
      <w:pPr>
        <w:numPr>
          <w:ilvl w:val="0"/>
          <w:numId w:val="84"/>
        </w:numPr>
      </w:pPr>
    </w:p>
    <w:p w14:paraId="266ABED5" w14:textId="77777777" w:rsidR="00E778A2" w:rsidRDefault="00E778A2">
      <w:pPr>
        <w:numPr>
          <w:ilvl w:val="0"/>
          <w:numId w:val="84"/>
        </w:numPr>
      </w:pPr>
    </w:p>
    <w:p w14:paraId="6827AD9E" w14:textId="77777777" w:rsidR="00E778A2" w:rsidRDefault="00E778A2">
      <w:pPr>
        <w:numPr>
          <w:ilvl w:val="0"/>
          <w:numId w:val="84"/>
        </w:numPr>
      </w:pPr>
    </w:p>
    <w:p w14:paraId="553C8819" w14:textId="77777777" w:rsidR="00E778A2" w:rsidRDefault="00E778A2">
      <w:pPr>
        <w:numPr>
          <w:ilvl w:val="0"/>
          <w:numId w:val="84"/>
        </w:numPr>
      </w:pPr>
    </w:p>
    <w:p w14:paraId="0E3E1109" w14:textId="77777777" w:rsidR="00E778A2" w:rsidRDefault="00E778A2">
      <w:pPr>
        <w:numPr>
          <w:ilvl w:val="0"/>
          <w:numId w:val="84"/>
        </w:numPr>
      </w:pPr>
    </w:p>
    <w:p w14:paraId="7E203399" w14:textId="77777777" w:rsidR="00E778A2" w:rsidRDefault="00E778A2">
      <w:pPr>
        <w:numPr>
          <w:ilvl w:val="0"/>
          <w:numId w:val="84"/>
        </w:numPr>
      </w:pPr>
    </w:p>
    <w:p w14:paraId="346870AA" w14:textId="77777777" w:rsidR="00E778A2" w:rsidRDefault="00000000">
      <w:pPr>
        <w:pStyle w:val="Balk3"/>
      </w:pPr>
      <w:proofErr w:type="spellStart"/>
      <w:r>
        <w:t>Gün</w:t>
      </w:r>
      <w:proofErr w:type="spellEnd"/>
      <w:r>
        <w:t xml:space="preserve"> 2 (</w:t>
      </w:r>
      <w:proofErr w:type="spellStart"/>
      <w:r>
        <w:t>Salı</w:t>
      </w:r>
      <w:proofErr w:type="spellEnd"/>
      <w:r>
        <w:t>)</w:t>
      </w:r>
    </w:p>
    <w:p w14:paraId="25B6FBCE" w14:textId="77777777" w:rsidR="00E778A2" w:rsidRDefault="00E778A2">
      <w:pPr>
        <w:numPr>
          <w:ilvl w:val="0"/>
          <w:numId w:val="85"/>
        </w:numPr>
      </w:pPr>
    </w:p>
    <w:p w14:paraId="77E6E3B3" w14:textId="77777777" w:rsidR="00E778A2" w:rsidRDefault="00E778A2">
      <w:pPr>
        <w:numPr>
          <w:ilvl w:val="0"/>
          <w:numId w:val="85"/>
        </w:numPr>
      </w:pPr>
    </w:p>
    <w:p w14:paraId="6FBA505F" w14:textId="77777777" w:rsidR="00E778A2" w:rsidRDefault="00E778A2">
      <w:pPr>
        <w:numPr>
          <w:ilvl w:val="0"/>
          <w:numId w:val="85"/>
        </w:numPr>
      </w:pPr>
    </w:p>
    <w:p w14:paraId="59AA4093" w14:textId="77777777" w:rsidR="00E778A2" w:rsidRDefault="00E778A2">
      <w:pPr>
        <w:numPr>
          <w:ilvl w:val="0"/>
          <w:numId w:val="85"/>
        </w:numPr>
      </w:pPr>
    </w:p>
    <w:p w14:paraId="737C2F2D" w14:textId="77777777" w:rsidR="00E778A2" w:rsidRDefault="00000000">
      <w:pPr>
        <w:pStyle w:val="Balk3"/>
      </w:pPr>
      <w:proofErr w:type="spellStart"/>
      <w:r>
        <w:t>Gün</w:t>
      </w:r>
      <w:proofErr w:type="spellEnd"/>
      <w:r>
        <w:t xml:space="preserve"> 3 (</w:t>
      </w:r>
      <w:proofErr w:type="spellStart"/>
      <w:r>
        <w:t>Çarşamba</w:t>
      </w:r>
      <w:proofErr w:type="spellEnd"/>
      <w:r>
        <w:t>)</w:t>
      </w:r>
    </w:p>
    <w:p w14:paraId="7E2AC123" w14:textId="77777777" w:rsidR="00E778A2" w:rsidRDefault="00E778A2">
      <w:pPr>
        <w:numPr>
          <w:ilvl w:val="0"/>
          <w:numId w:val="86"/>
        </w:numPr>
      </w:pPr>
    </w:p>
    <w:p w14:paraId="49405C37" w14:textId="77777777" w:rsidR="00E778A2" w:rsidRDefault="00E778A2">
      <w:pPr>
        <w:numPr>
          <w:ilvl w:val="0"/>
          <w:numId w:val="86"/>
        </w:numPr>
      </w:pPr>
    </w:p>
    <w:p w14:paraId="451E979A" w14:textId="77777777" w:rsidR="00E778A2" w:rsidRDefault="00E778A2">
      <w:pPr>
        <w:numPr>
          <w:ilvl w:val="0"/>
          <w:numId w:val="86"/>
        </w:numPr>
      </w:pPr>
    </w:p>
    <w:p w14:paraId="41AABED2" w14:textId="77777777" w:rsidR="00E778A2" w:rsidRDefault="00000000">
      <w:pPr>
        <w:pStyle w:val="Balk3"/>
      </w:pPr>
      <w:proofErr w:type="spellStart"/>
      <w:r>
        <w:t>Gün</w:t>
      </w:r>
      <w:proofErr w:type="spellEnd"/>
      <w:r>
        <w:t xml:space="preserve"> 4 (</w:t>
      </w:r>
      <w:proofErr w:type="spellStart"/>
      <w:r>
        <w:t>Perşembe</w:t>
      </w:r>
      <w:proofErr w:type="spellEnd"/>
      <w:r>
        <w:t>)</w:t>
      </w:r>
    </w:p>
    <w:p w14:paraId="4E6749E4" w14:textId="77777777" w:rsidR="00E778A2" w:rsidRDefault="00E778A2">
      <w:pPr>
        <w:numPr>
          <w:ilvl w:val="0"/>
          <w:numId w:val="87"/>
        </w:numPr>
      </w:pPr>
    </w:p>
    <w:p w14:paraId="6B8A943B" w14:textId="77777777" w:rsidR="00E778A2" w:rsidRDefault="00E778A2">
      <w:pPr>
        <w:numPr>
          <w:ilvl w:val="0"/>
          <w:numId w:val="87"/>
        </w:numPr>
      </w:pPr>
    </w:p>
    <w:p w14:paraId="3E65848F" w14:textId="77777777" w:rsidR="00E778A2" w:rsidRDefault="00000000">
      <w:pPr>
        <w:pStyle w:val="Balk3"/>
      </w:pPr>
      <w:proofErr w:type="spellStart"/>
      <w:r>
        <w:t>Gün</w:t>
      </w:r>
      <w:proofErr w:type="spellEnd"/>
      <w:r>
        <w:t xml:space="preserve"> 5 (</w:t>
      </w:r>
      <w:proofErr w:type="spellStart"/>
      <w:r>
        <w:t>Cuma</w:t>
      </w:r>
      <w:proofErr w:type="spellEnd"/>
      <w:r>
        <w:t>)</w:t>
      </w:r>
    </w:p>
    <w:p w14:paraId="579B35CB" w14:textId="77777777" w:rsidR="00E778A2" w:rsidRDefault="00E778A2">
      <w:pPr>
        <w:numPr>
          <w:ilvl w:val="0"/>
          <w:numId w:val="88"/>
        </w:numPr>
      </w:pPr>
    </w:p>
    <w:p w14:paraId="786B9066" w14:textId="77777777" w:rsidR="00E778A2" w:rsidRDefault="00E778A2">
      <w:pPr>
        <w:numPr>
          <w:ilvl w:val="0"/>
          <w:numId w:val="88"/>
        </w:numPr>
      </w:pPr>
    </w:p>
    <w:p w14:paraId="518F8939" w14:textId="77777777" w:rsidR="00E778A2" w:rsidRDefault="00E778A2">
      <w:pPr>
        <w:numPr>
          <w:ilvl w:val="0"/>
          <w:numId w:val="88"/>
        </w:numPr>
      </w:pPr>
    </w:p>
    <w:p w14:paraId="0A902667" w14:textId="77777777" w:rsidR="00E778A2" w:rsidRDefault="00E778A2">
      <w:pPr>
        <w:numPr>
          <w:ilvl w:val="0"/>
          <w:numId w:val="88"/>
        </w:numPr>
      </w:pPr>
    </w:p>
    <w:p w14:paraId="571DF6F6" w14:textId="77777777" w:rsidR="00E778A2" w:rsidRDefault="00000000">
      <w:pPr>
        <w:pStyle w:val="Balk2"/>
      </w:pPr>
      <w:r>
        <w:t xml:space="preserve">Sprint 2: </w:t>
      </w:r>
      <w:proofErr w:type="spellStart"/>
      <w:r>
        <w:t>İleri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(2 </w:t>
      </w:r>
      <w:proofErr w:type="spellStart"/>
      <w:r>
        <w:t>Hafta</w:t>
      </w:r>
      <w:proofErr w:type="spellEnd"/>
      <w:r>
        <w:t>)</w:t>
      </w:r>
    </w:p>
    <w:p w14:paraId="33982864" w14:textId="77777777" w:rsidR="00E778A2" w:rsidRDefault="00000000">
      <w:pPr>
        <w:pStyle w:val="Balk3"/>
      </w:pPr>
      <w:proofErr w:type="spellStart"/>
      <w:r>
        <w:t>Hafta</w:t>
      </w:r>
      <w:proofErr w:type="spellEnd"/>
      <w:r>
        <w:t xml:space="preserve"> 1</w:t>
      </w:r>
    </w:p>
    <w:p w14:paraId="6F5242D1" w14:textId="77777777" w:rsidR="00E778A2" w:rsidRDefault="00E778A2">
      <w:pPr>
        <w:numPr>
          <w:ilvl w:val="0"/>
          <w:numId w:val="89"/>
        </w:numPr>
      </w:pPr>
    </w:p>
    <w:p w14:paraId="41DA387F" w14:textId="77777777" w:rsidR="00E778A2" w:rsidRDefault="00E778A2">
      <w:pPr>
        <w:numPr>
          <w:ilvl w:val="0"/>
          <w:numId w:val="89"/>
        </w:numPr>
      </w:pPr>
    </w:p>
    <w:p w14:paraId="6BB6419E" w14:textId="77777777" w:rsidR="00E778A2" w:rsidRDefault="00E778A2">
      <w:pPr>
        <w:numPr>
          <w:ilvl w:val="0"/>
          <w:numId w:val="89"/>
        </w:numPr>
      </w:pPr>
    </w:p>
    <w:p w14:paraId="4A00304D" w14:textId="77777777" w:rsidR="00E778A2" w:rsidRDefault="00000000">
      <w:pPr>
        <w:pStyle w:val="Balk3"/>
      </w:pPr>
      <w:proofErr w:type="spellStart"/>
      <w:r>
        <w:t>Hafta</w:t>
      </w:r>
      <w:proofErr w:type="spellEnd"/>
      <w:r>
        <w:t xml:space="preserve"> 2</w:t>
      </w:r>
    </w:p>
    <w:p w14:paraId="0449D504" w14:textId="77777777" w:rsidR="00E778A2" w:rsidRDefault="00E778A2">
      <w:pPr>
        <w:numPr>
          <w:ilvl w:val="0"/>
          <w:numId w:val="90"/>
        </w:numPr>
      </w:pPr>
    </w:p>
    <w:p w14:paraId="1F7DA22B" w14:textId="77777777" w:rsidR="00E778A2" w:rsidRDefault="00E778A2">
      <w:pPr>
        <w:numPr>
          <w:ilvl w:val="0"/>
          <w:numId w:val="90"/>
        </w:numPr>
      </w:pPr>
    </w:p>
    <w:p w14:paraId="31C30970" w14:textId="77777777" w:rsidR="00E778A2" w:rsidRDefault="00000000">
      <w:pPr>
        <w:pStyle w:val="Balk2"/>
      </w:pPr>
      <w:r>
        <w:lastRenderedPageBreak/>
        <w:t xml:space="preserve">Sprint 3: Online Booking (2 </w:t>
      </w:r>
      <w:proofErr w:type="spellStart"/>
      <w:r>
        <w:t>Hafta</w:t>
      </w:r>
      <w:proofErr w:type="spellEnd"/>
      <w:r>
        <w:t>)</w:t>
      </w:r>
    </w:p>
    <w:p w14:paraId="224DE1E9" w14:textId="77777777" w:rsidR="00E778A2" w:rsidRDefault="00000000">
      <w:pPr>
        <w:pStyle w:val="Balk3"/>
      </w:pPr>
      <w:proofErr w:type="spellStart"/>
      <w:r>
        <w:t>Hafta</w:t>
      </w:r>
      <w:proofErr w:type="spellEnd"/>
      <w:r>
        <w:t xml:space="preserve"> 1</w:t>
      </w:r>
    </w:p>
    <w:p w14:paraId="20E0616B" w14:textId="77777777" w:rsidR="00E778A2" w:rsidRDefault="00E778A2">
      <w:pPr>
        <w:numPr>
          <w:ilvl w:val="0"/>
          <w:numId w:val="91"/>
        </w:numPr>
      </w:pPr>
    </w:p>
    <w:p w14:paraId="5B05FB12" w14:textId="77777777" w:rsidR="00E778A2" w:rsidRDefault="00E778A2">
      <w:pPr>
        <w:numPr>
          <w:ilvl w:val="0"/>
          <w:numId w:val="91"/>
        </w:numPr>
      </w:pPr>
    </w:p>
    <w:p w14:paraId="0F7DBA08" w14:textId="77777777" w:rsidR="00E778A2" w:rsidRDefault="00000000">
      <w:pPr>
        <w:pStyle w:val="Balk3"/>
      </w:pPr>
      <w:proofErr w:type="spellStart"/>
      <w:r>
        <w:t>Hafta</w:t>
      </w:r>
      <w:proofErr w:type="spellEnd"/>
      <w:r>
        <w:t xml:space="preserve"> 2</w:t>
      </w:r>
    </w:p>
    <w:p w14:paraId="65568C3C" w14:textId="77777777" w:rsidR="00E778A2" w:rsidRDefault="00E778A2">
      <w:pPr>
        <w:numPr>
          <w:ilvl w:val="0"/>
          <w:numId w:val="92"/>
        </w:numPr>
      </w:pPr>
    </w:p>
    <w:p w14:paraId="444ED701" w14:textId="77777777" w:rsidR="00E778A2" w:rsidRDefault="00E778A2">
      <w:pPr>
        <w:numPr>
          <w:ilvl w:val="0"/>
          <w:numId w:val="92"/>
        </w:numPr>
      </w:pPr>
    </w:p>
    <w:p w14:paraId="1F9B08D9" w14:textId="77777777" w:rsidR="00E778A2" w:rsidRDefault="00000000">
      <w:pPr>
        <w:pStyle w:val="Balk2"/>
      </w:pPr>
      <w:r>
        <w:t xml:space="preserve">Sprint 4: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Entegrasyonları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19AF2B40" w14:textId="77777777" w:rsidR="00E778A2" w:rsidRDefault="00E778A2">
      <w:pPr>
        <w:numPr>
          <w:ilvl w:val="0"/>
          <w:numId w:val="93"/>
        </w:numPr>
      </w:pPr>
    </w:p>
    <w:p w14:paraId="701AF57D" w14:textId="77777777" w:rsidR="00E778A2" w:rsidRDefault="00E778A2">
      <w:pPr>
        <w:numPr>
          <w:ilvl w:val="0"/>
          <w:numId w:val="93"/>
        </w:numPr>
      </w:pPr>
    </w:p>
    <w:p w14:paraId="5548A1F0" w14:textId="77777777" w:rsidR="00E778A2" w:rsidRDefault="00E778A2">
      <w:pPr>
        <w:numPr>
          <w:ilvl w:val="0"/>
          <w:numId w:val="93"/>
        </w:numPr>
      </w:pPr>
    </w:p>
    <w:p w14:paraId="5E7952D2" w14:textId="77777777" w:rsidR="00E778A2" w:rsidRDefault="00000000">
      <w:pPr>
        <w:pStyle w:val="Balk2"/>
      </w:pPr>
      <w:r>
        <w:t xml:space="preserve">Sprint 5: </w:t>
      </w:r>
      <w:proofErr w:type="spellStart"/>
      <w:r>
        <w:t>İletişim</w:t>
      </w:r>
      <w:proofErr w:type="spellEnd"/>
      <w:r>
        <w:t xml:space="preserve"> </w:t>
      </w:r>
      <w:proofErr w:type="spellStart"/>
      <w:r>
        <w:t>Entegrasyonları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6F6B2BEF" w14:textId="77777777" w:rsidR="00E778A2" w:rsidRDefault="00E778A2">
      <w:pPr>
        <w:numPr>
          <w:ilvl w:val="0"/>
          <w:numId w:val="94"/>
        </w:numPr>
      </w:pPr>
    </w:p>
    <w:p w14:paraId="7D81745E" w14:textId="77777777" w:rsidR="00E778A2" w:rsidRDefault="00E778A2">
      <w:pPr>
        <w:numPr>
          <w:ilvl w:val="0"/>
          <w:numId w:val="94"/>
        </w:numPr>
      </w:pPr>
    </w:p>
    <w:p w14:paraId="6A5A46C9" w14:textId="77777777" w:rsidR="00E778A2" w:rsidRDefault="00E778A2">
      <w:pPr>
        <w:numPr>
          <w:ilvl w:val="0"/>
          <w:numId w:val="94"/>
        </w:numPr>
      </w:pPr>
    </w:p>
    <w:p w14:paraId="245A8AFA" w14:textId="77777777" w:rsidR="00E778A2" w:rsidRDefault="00000000">
      <w:pPr>
        <w:pStyle w:val="Balk2"/>
      </w:pPr>
      <w:r>
        <w:t xml:space="preserve">Sprint 6: </w:t>
      </w:r>
      <w:proofErr w:type="spellStart"/>
      <w:r>
        <w:t>Muhasebe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E-</w:t>
      </w:r>
      <w:proofErr w:type="spellStart"/>
      <w:r>
        <w:t>İmza</w:t>
      </w:r>
      <w:proofErr w:type="spellEnd"/>
      <w:r>
        <w:t xml:space="preserve"> (2 </w:t>
      </w:r>
      <w:proofErr w:type="spellStart"/>
      <w:r>
        <w:t>Hafta</w:t>
      </w:r>
      <w:proofErr w:type="spellEnd"/>
      <w:r>
        <w:t>)</w:t>
      </w:r>
    </w:p>
    <w:p w14:paraId="40925942" w14:textId="77777777" w:rsidR="00E778A2" w:rsidRDefault="00000000">
      <w:pPr>
        <w:pStyle w:val="Balk3"/>
      </w:pPr>
      <w:proofErr w:type="spellStart"/>
      <w:r>
        <w:t>Hafta</w:t>
      </w:r>
      <w:proofErr w:type="spellEnd"/>
      <w:r>
        <w:t xml:space="preserve"> 1</w:t>
      </w:r>
    </w:p>
    <w:p w14:paraId="49771AE8" w14:textId="77777777" w:rsidR="00E778A2" w:rsidRDefault="00E778A2">
      <w:pPr>
        <w:numPr>
          <w:ilvl w:val="0"/>
          <w:numId w:val="95"/>
        </w:numPr>
      </w:pPr>
    </w:p>
    <w:p w14:paraId="79501FA1" w14:textId="77777777" w:rsidR="00E778A2" w:rsidRDefault="00000000">
      <w:pPr>
        <w:pStyle w:val="Balk3"/>
      </w:pPr>
      <w:proofErr w:type="spellStart"/>
      <w:r>
        <w:t>Hafta</w:t>
      </w:r>
      <w:proofErr w:type="spellEnd"/>
      <w:r>
        <w:t xml:space="preserve"> 2</w:t>
      </w:r>
    </w:p>
    <w:p w14:paraId="11DA4C2B" w14:textId="77777777" w:rsidR="00E778A2" w:rsidRDefault="00E778A2">
      <w:pPr>
        <w:numPr>
          <w:ilvl w:val="0"/>
          <w:numId w:val="96"/>
        </w:numPr>
      </w:pPr>
    </w:p>
    <w:p w14:paraId="7EA8B7A7" w14:textId="77777777" w:rsidR="00E778A2" w:rsidRDefault="00E778A2">
      <w:pPr>
        <w:numPr>
          <w:ilvl w:val="0"/>
          <w:numId w:val="96"/>
        </w:numPr>
      </w:pPr>
    </w:p>
    <w:p w14:paraId="299A7E0D" w14:textId="77777777" w:rsidR="00E778A2" w:rsidRDefault="00000000">
      <w:pPr>
        <w:pStyle w:val="Balk2"/>
      </w:pPr>
      <w:r>
        <w:t xml:space="preserve">Sprint 7: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Tracking (1 </w:t>
      </w:r>
      <w:proofErr w:type="spellStart"/>
      <w:r>
        <w:t>Hafta</w:t>
      </w:r>
      <w:proofErr w:type="spellEnd"/>
      <w:r>
        <w:t>)</w:t>
      </w:r>
    </w:p>
    <w:p w14:paraId="26E28048" w14:textId="77777777" w:rsidR="00E778A2" w:rsidRDefault="00E778A2">
      <w:pPr>
        <w:numPr>
          <w:ilvl w:val="0"/>
          <w:numId w:val="97"/>
        </w:numPr>
      </w:pPr>
    </w:p>
    <w:p w14:paraId="5A600F8A" w14:textId="77777777" w:rsidR="00E778A2" w:rsidRDefault="00E778A2">
      <w:pPr>
        <w:numPr>
          <w:ilvl w:val="0"/>
          <w:numId w:val="97"/>
        </w:numPr>
      </w:pPr>
    </w:p>
    <w:p w14:paraId="3241029E" w14:textId="77777777" w:rsidR="00E778A2" w:rsidRDefault="00E778A2">
      <w:pPr>
        <w:numPr>
          <w:ilvl w:val="0"/>
          <w:numId w:val="97"/>
        </w:numPr>
      </w:pPr>
    </w:p>
    <w:p w14:paraId="030E26F1" w14:textId="77777777" w:rsidR="00E778A2" w:rsidRDefault="00000000">
      <w:pPr>
        <w:pStyle w:val="Balk2"/>
      </w:pPr>
      <w:r>
        <w:t xml:space="preserve">Sprint 8: Automation </w:t>
      </w:r>
      <w:proofErr w:type="spellStart"/>
      <w:r>
        <w:t>ve</w:t>
      </w:r>
      <w:proofErr w:type="spellEnd"/>
      <w:r>
        <w:t xml:space="preserve"> Storage (1 </w:t>
      </w:r>
      <w:proofErr w:type="spellStart"/>
      <w:r>
        <w:t>Hafta</w:t>
      </w:r>
      <w:proofErr w:type="spellEnd"/>
      <w:r>
        <w:t>)</w:t>
      </w:r>
    </w:p>
    <w:p w14:paraId="50F8A03A" w14:textId="77777777" w:rsidR="00E778A2" w:rsidRDefault="00E778A2">
      <w:pPr>
        <w:numPr>
          <w:ilvl w:val="0"/>
          <w:numId w:val="98"/>
        </w:numPr>
      </w:pPr>
    </w:p>
    <w:p w14:paraId="6D279F25" w14:textId="77777777" w:rsidR="00E778A2" w:rsidRDefault="00E778A2">
      <w:pPr>
        <w:numPr>
          <w:ilvl w:val="0"/>
          <w:numId w:val="98"/>
        </w:numPr>
      </w:pPr>
    </w:p>
    <w:p w14:paraId="241149A0" w14:textId="77777777" w:rsidR="00E778A2" w:rsidRDefault="00E778A2">
      <w:pPr>
        <w:numPr>
          <w:ilvl w:val="0"/>
          <w:numId w:val="98"/>
        </w:numPr>
      </w:pPr>
    </w:p>
    <w:p w14:paraId="46424A47" w14:textId="77777777" w:rsidR="00E778A2" w:rsidRDefault="00000000">
      <w:pPr>
        <w:pStyle w:val="Balk2"/>
      </w:pPr>
      <w:r>
        <w:t xml:space="preserve">Sprint 9: Analytics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(1 </w:t>
      </w:r>
      <w:proofErr w:type="spellStart"/>
      <w:r>
        <w:t>Hafta</w:t>
      </w:r>
      <w:proofErr w:type="spellEnd"/>
      <w:r>
        <w:t>)</w:t>
      </w:r>
    </w:p>
    <w:p w14:paraId="782866BF" w14:textId="77777777" w:rsidR="00E778A2" w:rsidRDefault="00E778A2">
      <w:pPr>
        <w:numPr>
          <w:ilvl w:val="0"/>
          <w:numId w:val="99"/>
        </w:numPr>
      </w:pPr>
    </w:p>
    <w:p w14:paraId="40FAAF3D" w14:textId="77777777" w:rsidR="00E778A2" w:rsidRDefault="00E778A2">
      <w:pPr>
        <w:numPr>
          <w:ilvl w:val="0"/>
          <w:numId w:val="99"/>
        </w:numPr>
      </w:pPr>
    </w:p>
    <w:p w14:paraId="6C2188C1" w14:textId="77777777" w:rsidR="00E778A2" w:rsidRDefault="00E778A2">
      <w:pPr>
        <w:numPr>
          <w:ilvl w:val="0"/>
          <w:numId w:val="99"/>
        </w:numPr>
      </w:pPr>
    </w:p>
    <w:p w14:paraId="5D884CE5" w14:textId="77777777" w:rsidR="00E778A2" w:rsidRDefault="00E778A2">
      <w:pPr>
        <w:numPr>
          <w:ilvl w:val="0"/>
          <w:numId w:val="99"/>
        </w:numPr>
      </w:pPr>
    </w:p>
    <w:p w14:paraId="50FAE5E6" w14:textId="77777777" w:rsidR="00E778A2" w:rsidRDefault="00000000">
      <w:pPr>
        <w:pStyle w:val="Balk1"/>
      </w:pPr>
      <w:r>
        <w:t>📈 İLERLEME TAKİP METRİKLERİ</w:t>
      </w:r>
    </w:p>
    <w:p w14:paraId="44529A4C" w14:textId="77777777" w:rsidR="00E778A2" w:rsidRDefault="00000000">
      <w:pPr>
        <w:pStyle w:val="Balk2"/>
      </w:pPr>
      <w:r>
        <w:t>Completion Tracking</w:t>
      </w:r>
    </w:p>
    <w:p w14:paraId="2FF6251C" w14:textId="77777777" w:rsidR="00E778A2" w:rsidRDefault="00000000">
      <w:r>
        <w:rPr>
          <w:b/>
        </w:rPr>
        <w:t>Başlangıç:</w:t>
      </w:r>
      <w:r>
        <w:t xml:space="preserve"> 48% (12 Ekim 2025)</w:t>
      </w:r>
      <w:r>
        <w:br/>
      </w:r>
      <w:r>
        <w:rPr>
          <w:b/>
        </w:rPr>
        <w:t>Hedef (1 Ay):</w:t>
      </w:r>
      <w:r>
        <w:t xml:space="preserve"> 65%</w:t>
      </w:r>
      <w:r>
        <w:br/>
      </w:r>
      <w:r>
        <w:rPr>
          <w:b/>
        </w:rPr>
        <w:t>Hedef (3 Ay):</w:t>
      </w:r>
      <w:r>
        <w:t xml:space="preserve"> 85%</w:t>
      </w:r>
      <w:r>
        <w:br/>
      </w:r>
      <w:r>
        <w:rPr>
          <w:b/>
        </w:rPr>
        <w:t>Hedef (6 Ay):</w:t>
      </w:r>
      <w:r>
        <w:t xml:space="preserve"> 95%</w:t>
      </w:r>
    </w:p>
    <w:p w14:paraId="10FA724D" w14:textId="77777777" w:rsidR="00E778A2" w:rsidRDefault="00000000">
      <w:pPr>
        <w:pStyle w:val="Balk2"/>
      </w:pPr>
      <w:proofErr w:type="spellStart"/>
      <w:r>
        <w:t>Haftalık</w:t>
      </w:r>
      <w:proofErr w:type="spellEnd"/>
      <w:r>
        <w:t xml:space="preserve"> </w:t>
      </w:r>
      <w:proofErr w:type="spellStart"/>
      <w:r>
        <w:t>Hedefler</w:t>
      </w:r>
      <w:proofErr w:type="spellEnd"/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813"/>
        <w:gridCol w:w="1027"/>
        <w:gridCol w:w="1567"/>
        <w:gridCol w:w="2078"/>
      </w:tblGrid>
      <w:tr w:rsidR="00E778A2" w14:paraId="2F8758F2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FFA041" w14:textId="77777777" w:rsidR="00E778A2" w:rsidRDefault="00000000">
            <w:r>
              <w:t>Hafta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B3C4DD" w14:textId="77777777" w:rsidR="00E778A2" w:rsidRDefault="00000000">
            <w:r>
              <w:t>Sprint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9437D0" w14:textId="77777777" w:rsidR="00E778A2" w:rsidRDefault="00000000">
            <w:r>
              <w:t>Hedef %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E051E" w14:textId="77777777" w:rsidR="00E778A2" w:rsidRDefault="00000000">
            <w:r>
              <w:t>Tamamlanan Görev</w:t>
            </w:r>
          </w:p>
        </w:tc>
      </w:tr>
      <w:tr w:rsidR="00E778A2" w14:paraId="2DE3E36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BF7EE" w14:textId="77777777" w:rsidR="00E778A2" w:rsidRDefault="00000000">
            <w:r>
              <w:t>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35242" w14:textId="77777777" w:rsidR="00E778A2" w:rsidRDefault="00000000">
            <w:r>
              <w:t>Sprint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77DED" w14:textId="77777777" w:rsidR="00E778A2" w:rsidRDefault="00000000">
            <w:r>
              <w:t>+5% (→53%)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B6BFAA" w14:textId="77777777" w:rsidR="00E778A2" w:rsidRDefault="00000000">
            <w:r>
              <w:t>15 görev</w:t>
            </w:r>
          </w:p>
        </w:tc>
      </w:tr>
      <w:tr w:rsidR="00E778A2" w14:paraId="2DC37E3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7CFFF" w14:textId="77777777" w:rsidR="00E778A2" w:rsidRDefault="00000000">
            <w:r>
              <w:t>2-3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31A7D" w14:textId="77777777" w:rsidR="00E778A2" w:rsidRDefault="00000000">
            <w:r>
              <w:t>Sprint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C17BB" w14:textId="77777777" w:rsidR="00E778A2" w:rsidRDefault="00000000">
            <w:r>
              <w:t>+6% (→59%)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575779" w14:textId="77777777" w:rsidR="00E778A2" w:rsidRDefault="00000000">
            <w:r>
              <w:t>12 görev</w:t>
            </w:r>
          </w:p>
        </w:tc>
      </w:tr>
      <w:tr w:rsidR="00E778A2" w14:paraId="65CEA68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E0C33" w14:textId="77777777" w:rsidR="00E778A2" w:rsidRDefault="00000000">
            <w:r>
              <w:t>4-5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B6E2E8" w14:textId="77777777" w:rsidR="00E778A2" w:rsidRDefault="00000000">
            <w:r>
              <w:t>Sprint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2BCB14" w14:textId="77777777" w:rsidR="00E778A2" w:rsidRDefault="00000000">
            <w:r>
              <w:t>+6% (→65%)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A8E38" w14:textId="77777777" w:rsidR="00E778A2" w:rsidRDefault="00000000">
            <w:r>
              <w:t>10 görev</w:t>
            </w:r>
          </w:p>
        </w:tc>
      </w:tr>
      <w:tr w:rsidR="00E778A2" w14:paraId="6D55BE7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84F81" w14:textId="77777777" w:rsidR="00E778A2" w:rsidRDefault="00000000">
            <w:r>
              <w:t>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EF15C" w14:textId="77777777" w:rsidR="00E778A2" w:rsidRDefault="00000000">
            <w:r>
              <w:t>Sprint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E4D09" w14:textId="77777777" w:rsidR="00E778A2" w:rsidRDefault="00000000">
            <w:r>
              <w:t>+4% (→69%)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4E1A5A" w14:textId="77777777" w:rsidR="00E778A2" w:rsidRDefault="00000000">
            <w:r>
              <w:t>6 görev</w:t>
            </w:r>
          </w:p>
        </w:tc>
      </w:tr>
      <w:tr w:rsidR="00E778A2" w14:paraId="45A2327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9D2C6" w14:textId="77777777" w:rsidR="00E778A2" w:rsidRDefault="00000000">
            <w:r>
              <w:t>7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7B818" w14:textId="77777777" w:rsidR="00E778A2" w:rsidRDefault="00000000">
            <w:r>
              <w:t>Sprint 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E331A" w14:textId="77777777" w:rsidR="00E778A2" w:rsidRDefault="00000000">
            <w:r>
              <w:t>+4% (→73%)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B6A1A" w14:textId="77777777" w:rsidR="00E778A2" w:rsidRDefault="00000000">
            <w:r>
              <w:t>6 görev</w:t>
            </w:r>
          </w:p>
        </w:tc>
      </w:tr>
      <w:tr w:rsidR="00E778A2" w14:paraId="5450AC00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638CB" w14:textId="77777777" w:rsidR="00E778A2" w:rsidRDefault="00000000">
            <w:r>
              <w:t>8-9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6DCDD7" w14:textId="77777777" w:rsidR="00E778A2" w:rsidRDefault="00000000">
            <w:r>
              <w:t>Sprint 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E81F5" w14:textId="77777777" w:rsidR="00E778A2" w:rsidRDefault="00000000">
            <w:r>
              <w:t>+6% (→79%)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4C471B" w14:textId="77777777" w:rsidR="00E778A2" w:rsidRDefault="00000000">
            <w:r>
              <w:t>8 görev</w:t>
            </w:r>
          </w:p>
        </w:tc>
      </w:tr>
      <w:tr w:rsidR="00E778A2" w14:paraId="5BDEF23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369FF" w14:textId="77777777" w:rsidR="00E778A2" w:rsidRDefault="00000000">
            <w:r>
              <w:t>10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627FC" w14:textId="77777777" w:rsidR="00E778A2" w:rsidRDefault="00000000">
            <w:r>
              <w:t>Sprint 7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8F246" w14:textId="77777777" w:rsidR="00E778A2" w:rsidRDefault="00000000">
            <w:r>
              <w:t>+3% (→82%)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3277E" w14:textId="77777777" w:rsidR="00E778A2" w:rsidRDefault="00000000">
            <w:r>
              <w:t>6 görev</w:t>
            </w:r>
          </w:p>
        </w:tc>
      </w:tr>
      <w:tr w:rsidR="00E778A2" w14:paraId="0DB622B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F72AA" w14:textId="77777777" w:rsidR="00E778A2" w:rsidRDefault="00000000">
            <w:r>
              <w:t>11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EA432" w14:textId="77777777" w:rsidR="00E778A2" w:rsidRDefault="00000000">
            <w:r>
              <w:t>Sprint 8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4DF419" w14:textId="77777777" w:rsidR="00E778A2" w:rsidRDefault="00000000">
            <w:r>
              <w:t>+3% (→85%)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9A2625" w14:textId="77777777" w:rsidR="00E778A2" w:rsidRDefault="00000000">
            <w:r>
              <w:t>6 görev</w:t>
            </w:r>
          </w:p>
        </w:tc>
      </w:tr>
    </w:tbl>
    <w:p w14:paraId="1F5EDF69" w14:textId="77777777" w:rsidR="00E778A2" w:rsidRDefault="00E778A2"/>
    <w:p w14:paraId="15AD8E92" w14:textId="77777777" w:rsidR="00E778A2" w:rsidRDefault="00000000">
      <w:pPr>
        <w:pStyle w:val="Balk1"/>
      </w:pPr>
      <w:r>
        <w:lastRenderedPageBreak/>
        <w:t>🎯 ÖNEMLİ KARARLAR</w:t>
      </w:r>
    </w:p>
    <w:p w14:paraId="3E433F32" w14:textId="77777777" w:rsidR="00E778A2" w:rsidRDefault="00000000">
      <w:pPr>
        <w:pStyle w:val="Balk2"/>
      </w:pPr>
      <w:proofErr w:type="spellStart"/>
      <w:r>
        <w:t>Karar</w:t>
      </w:r>
      <w:proofErr w:type="spellEnd"/>
      <w:r>
        <w:t xml:space="preserve"> </w:t>
      </w:r>
      <w:proofErr w:type="spellStart"/>
      <w:r>
        <w:t>Verilmesi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Konular</w:t>
      </w:r>
      <w:proofErr w:type="spellEnd"/>
    </w:p>
    <w:p w14:paraId="34DC37EF" w14:textId="77777777" w:rsidR="00E778A2" w:rsidRDefault="00000000">
      <w:pPr>
        <w:pStyle w:val="Balk3"/>
      </w:pPr>
      <w:r>
        <w:t xml:space="preserve">1. Dark Mode </w:t>
      </w:r>
      <w:proofErr w:type="spellStart"/>
      <w:r>
        <w:t>Eklenecek</w:t>
      </w:r>
      <w:proofErr w:type="spellEnd"/>
      <w:r>
        <w:t xml:space="preserve"> mi?</w:t>
      </w:r>
    </w:p>
    <w:p w14:paraId="7F5A8C55" w14:textId="77777777" w:rsidR="00E778A2" w:rsidRDefault="00000000">
      <w:pPr>
        <w:numPr>
          <w:ilvl w:val="0"/>
          <w:numId w:val="100"/>
        </w:numPr>
      </w:pPr>
      <w:r>
        <w:rPr>
          <w:b/>
        </w:rPr>
        <w:t>Seçenek A:</w:t>
      </w:r>
      <w:r>
        <w:t xml:space="preserve"> Evet, tam dark mode desteği (+2 gün)</w:t>
      </w:r>
    </w:p>
    <w:p w14:paraId="4FC6A824" w14:textId="77777777" w:rsidR="00E778A2" w:rsidRDefault="00000000">
      <w:pPr>
        <w:numPr>
          <w:ilvl w:val="0"/>
          <w:numId w:val="100"/>
        </w:numPr>
      </w:pPr>
      <w:r>
        <w:rPr>
          <w:b/>
        </w:rPr>
        <w:t>Seçenek B:</w:t>
      </w:r>
      <w:r>
        <w:t xml:space="preserve"> Hayır, şimdilik light mode yeterli</w:t>
      </w:r>
    </w:p>
    <w:p w14:paraId="132D524F" w14:textId="77777777" w:rsidR="00E778A2" w:rsidRDefault="00000000">
      <w:pPr>
        <w:numPr>
          <w:ilvl w:val="0"/>
          <w:numId w:val="100"/>
        </w:numPr>
      </w:pPr>
      <w:r>
        <w:rPr>
          <w:b/>
        </w:rPr>
        <w:t>Seçenek C:</w:t>
      </w:r>
      <w:r>
        <w:t xml:space="preserve"> Sadece Dashboard'da dark mode (+1 gün)</w:t>
      </w:r>
    </w:p>
    <w:p w14:paraId="4CBB6363" w14:textId="77777777" w:rsidR="00E778A2" w:rsidRDefault="00000000">
      <w:r>
        <w:rPr>
          <w:b/>
        </w:rPr>
        <w:t>Öneri:</w:t>
      </w:r>
      <w:r>
        <w:t xml:space="preserve"> B - Şimdilik light mode, gelecekte eklenebilir</w:t>
      </w:r>
    </w:p>
    <w:p w14:paraId="4BE099C4" w14:textId="77777777" w:rsidR="00E778A2" w:rsidRDefault="00000000">
      <w:pPr>
        <w:pStyle w:val="Balk3"/>
      </w:pPr>
      <w:r>
        <w:t xml:space="preserve">2. </w:t>
      </w:r>
      <w:proofErr w:type="spellStart"/>
      <w:r>
        <w:t>Ayarlar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Nereye</w:t>
      </w:r>
      <w:proofErr w:type="spellEnd"/>
      <w:r>
        <w:t xml:space="preserve"> </w:t>
      </w:r>
      <w:proofErr w:type="spellStart"/>
      <w:r>
        <w:t>Gitsin</w:t>
      </w:r>
      <w:proofErr w:type="spellEnd"/>
      <w:r>
        <w:t>?</w:t>
      </w:r>
    </w:p>
    <w:p w14:paraId="0277D504" w14:textId="77777777" w:rsidR="00E778A2" w:rsidRDefault="00000000">
      <w:pPr>
        <w:numPr>
          <w:ilvl w:val="0"/>
          <w:numId w:val="101"/>
        </w:numPr>
      </w:pPr>
      <w:r>
        <w:rPr>
          <w:b/>
        </w:rPr>
        <w:t>Seçenek A:</w:t>
      </w:r>
      <w:r>
        <w:t xml:space="preserve"> Ayrı bir sayfa (şu anki gibi)</w:t>
      </w:r>
    </w:p>
    <w:p w14:paraId="4A33A1A4" w14:textId="77777777" w:rsidR="00E778A2" w:rsidRDefault="00000000">
      <w:pPr>
        <w:numPr>
          <w:ilvl w:val="0"/>
          <w:numId w:val="101"/>
        </w:numPr>
      </w:pPr>
      <w:r>
        <w:rPr>
          <w:b/>
        </w:rPr>
        <w:t>Seçenek B:</w:t>
      </w:r>
      <w:r>
        <w:t xml:space="preserve"> Admin Paneli içine dahil et</w:t>
      </w:r>
    </w:p>
    <w:p w14:paraId="39CCEA58" w14:textId="77777777" w:rsidR="00E778A2" w:rsidRDefault="00000000">
      <w:pPr>
        <w:numPr>
          <w:ilvl w:val="0"/>
          <w:numId w:val="101"/>
        </w:numPr>
      </w:pPr>
      <w:r>
        <w:rPr>
          <w:b/>
        </w:rPr>
        <w:t>Seçenek C:</w:t>
      </w:r>
      <w:r>
        <w:t xml:space="preserve"> Profile sayfasına ekle</w:t>
      </w:r>
    </w:p>
    <w:p w14:paraId="054713AE" w14:textId="77777777" w:rsidR="00E778A2" w:rsidRDefault="00000000">
      <w:r>
        <w:rPr>
          <w:b/>
        </w:rPr>
        <w:t>Öneri:</w:t>
      </w:r>
      <w:r>
        <w:t xml:space="preserve"> B - Admin Paneli içine entegre et</w:t>
      </w:r>
    </w:p>
    <w:p w14:paraId="12CAA84C" w14:textId="77777777" w:rsidR="00E778A2" w:rsidRDefault="00000000">
      <w:pPr>
        <w:pStyle w:val="Balk3"/>
      </w:pPr>
      <w:r>
        <w:t xml:space="preserve">3. Hangi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Öncelikli</w:t>
      </w:r>
      <w:proofErr w:type="spellEnd"/>
      <w:r>
        <w:t>?</w:t>
      </w:r>
    </w:p>
    <w:p w14:paraId="03A713ED" w14:textId="77777777" w:rsidR="00E778A2" w:rsidRDefault="00000000">
      <w:pPr>
        <w:numPr>
          <w:ilvl w:val="0"/>
          <w:numId w:val="102"/>
        </w:numPr>
      </w:pPr>
      <w:r>
        <w:rPr>
          <w:b/>
        </w:rPr>
        <w:t>İyzico:</w:t>
      </w:r>
      <w:r>
        <w:t xml:space="preserve"> Türkiye için zorunlu (3D Secure)</w:t>
      </w:r>
    </w:p>
    <w:p w14:paraId="3BB413EF" w14:textId="77777777" w:rsidR="00E778A2" w:rsidRDefault="00000000">
      <w:pPr>
        <w:numPr>
          <w:ilvl w:val="0"/>
          <w:numId w:val="102"/>
        </w:numPr>
      </w:pPr>
      <w:r>
        <w:rPr>
          <w:b/>
        </w:rPr>
        <w:t>Stripe:</w:t>
      </w:r>
      <w:r>
        <w:t xml:space="preserve"> Uluslararası müşteriler için</w:t>
      </w:r>
    </w:p>
    <w:p w14:paraId="066D9171" w14:textId="77777777" w:rsidR="00E778A2" w:rsidRDefault="00000000">
      <w:pPr>
        <w:numPr>
          <w:ilvl w:val="0"/>
          <w:numId w:val="102"/>
        </w:numPr>
      </w:pPr>
      <w:r>
        <w:rPr>
          <w:b/>
        </w:rPr>
        <w:t>PayPal:</w:t>
      </w:r>
      <w:r>
        <w:t xml:space="preserve"> Opsiyonel</w:t>
      </w:r>
    </w:p>
    <w:p w14:paraId="347158D2" w14:textId="77777777" w:rsidR="00E778A2" w:rsidRDefault="00000000">
      <w:r>
        <w:rPr>
          <w:b/>
        </w:rPr>
        <w:t>Öneri:</w:t>
      </w:r>
      <w:r>
        <w:t xml:space="preserve"> İyzico → Stripe → PayPal sırasıyla</w:t>
      </w:r>
    </w:p>
    <w:p w14:paraId="7B692FAD" w14:textId="77777777" w:rsidR="00E778A2" w:rsidRDefault="00000000">
      <w:pPr>
        <w:pStyle w:val="Balk3"/>
      </w:pPr>
      <w:r>
        <w:t xml:space="preserve">4. Hangi </w:t>
      </w:r>
      <w:proofErr w:type="spellStart"/>
      <w:r>
        <w:t>Muhasebe</w:t>
      </w:r>
      <w:proofErr w:type="spellEnd"/>
      <w:r>
        <w:t xml:space="preserve"> </w:t>
      </w:r>
      <w:proofErr w:type="spellStart"/>
      <w:r>
        <w:t>Yazılımı</w:t>
      </w:r>
      <w:proofErr w:type="spellEnd"/>
      <w:r>
        <w:t>?</w:t>
      </w:r>
    </w:p>
    <w:p w14:paraId="0D56F351" w14:textId="77777777" w:rsidR="00E778A2" w:rsidRDefault="00000000">
      <w:pPr>
        <w:numPr>
          <w:ilvl w:val="0"/>
          <w:numId w:val="103"/>
        </w:numPr>
      </w:pPr>
      <w:r>
        <w:rPr>
          <w:b/>
        </w:rPr>
        <w:t>Logo Tiger:</w:t>
      </w:r>
      <w:r>
        <w:t xml:space="preserve"> En yaygın (büyük firmalar)</w:t>
      </w:r>
    </w:p>
    <w:p w14:paraId="5BC11A74" w14:textId="77777777" w:rsidR="00E778A2" w:rsidRDefault="00000000">
      <w:pPr>
        <w:numPr>
          <w:ilvl w:val="0"/>
          <w:numId w:val="103"/>
        </w:numPr>
      </w:pPr>
      <w:r>
        <w:rPr>
          <w:b/>
        </w:rPr>
        <w:t>Eta:</w:t>
      </w:r>
      <w:r>
        <w:t xml:space="preserve"> Orta ölçekli firmalar</w:t>
      </w:r>
    </w:p>
    <w:p w14:paraId="1A20BE8B" w14:textId="77777777" w:rsidR="00E778A2" w:rsidRDefault="00000000">
      <w:pPr>
        <w:numPr>
          <w:ilvl w:val="0"/>
          <w:numId w:val="103"/>
        </w:numPr>
      </w:pPr>
      <w:r>
        <w:rPr>
          <w:b/>
        </w:rPr>
        <w:t>Mikro:</w:t>
      </w:r>
      <w:r>
        <w:t xml:space="preserve"> Küçük işletmeler</w:t>
      </w:r>
    </w:p>
    <w:p w14:paraId="753A8B46" w14:textId="77777777" w:rsidR="00E778A2" w:rsidRDefault="00000000">
      <w:pPr>
        <w:numPr>
          <w:ilvl w:val="0"/>
          <w:numId w:val="103"/>
        </w:numPr>
      </w:pPr>
      <w:r>
        <w:rPr>
          <w:b/>
        </w:rPr>
        <w:t>Direkt e-Fatura:</w:t>
      </w:r>
      <w:r>
        <w:t xml:space="preserve"> Sadece fatura (yazılım entegrasyonu yok)</w:t>
      </w:r>
    </w:p>
    <w:p w14:paraId="61FDDFC8" w14:textId="77777777" w:rsidR="00E778A2" w:rsidRDefault="00000000">
      <w:r>
        <w:rPr>
          <w:b/>
        </w:rPr>
        <w:t>Öneri:</w:t>
      </w:r>
      <w:r>
        <w:t xml:space="preserve"> Direkt e-Fatura (en hızlı) → Logo Tiger (gelecekte)</w:t>
      </w:r>
    </w:p>
    <w:p w14:paraId="637EF676" w14:textId="77777777" w:rsidR="00E778A2" w:rsidRDefault="00000000">
      <w:pPr>
        <w:pStyle w:val="Balk3"/>
      </w:pPr>
      <w:r>
        <w:t>5. Website Builder Hangi Platform?</w:t>
      </w:r>
    </w:p>
    <w:p w14:paraId="18C201E8" w14:textId="77777777" w:rsidR="00E778A2" w:rsidRDefault="00000000">
      <w:pPr>
        <w:numPr>
          <w:ilvl w:val="0"/>
          <w:numId w:val="104"/>
        </w:numPr>
      </w:pPr>
      <w:r>
        <w:rPr>
          <w:b/>
        </w:rPr>
        <w:t>WordPress:</w:t>
      </w:r>
      <w:r>
        <w:t xml:space="preserve"> En yaygın (Türkiye'de %60)</w:t>
      </w:r>
    </w:p>
    <w:p w14:paraId="65CFF07A" w14:textId="77777777" w:rsidR="00E778A2" w:rsidRDefault="00000000">
      <w:pPr>
        <w:numPr>
          <w:ilvl w:val="0"/>
          <w:numId w:val="104"/>
        </w:numPr>
      </w:pPr>
      <w:r>
        <w:rPr>
          <w:b/>
        </w:rPr>
        <w:t>Shopify:</w:t>
      </w:r>
      <w:r>
        <w:t xml:space="preserve"> E-ticaret odaklı</w:t>
      </w:r>
    </w:p>
    <w:p w14:paraId="7549784B" w14:textId="77777777" w:rsidR="00E778A2" w:rsidRDefault="00000000">
      <w:pPr>
        <w:numPr>
          <w:ilvl w:val="0"/>
          <w:numId w:val="104"/>
        </w:numPr>
      </w:pPr>
      <w:r>
        <w:rPr>
          <w:b/>
        </w:rPr>
        <w:t>Custom Embed:</w:t>
      </w:r>
      <w:r>
        <w:t xml:space="preserve"> Her yere gömülebilir</w:t>
      </w:r>
    </w:p>
    <w:p w14:paraId="1E98DEBE" w14:textId="77777777" w:rsidR="00E778A2" w:rsidRDefault="00000000">
      <w:r>
        <w:rPr>
          <w:b/>
        </w:rPr>
        <w:t>Öneri:</w:t>
      </w:r>
      <w:r>
        <w:t xml:space="preserve"> Custom Embed (en kolay) → WordPress Plugin (sonra)</w:t>
      </w:r>
    </w:p>
    <w:p w14:paraId="69A5DE7C" w14:textId="77777777" w:rsidR="00E778A2" w:rsidRDefault="00000000">
      <w:pPr>
        <w:pStyle w:val="Balk1"/>
      </w:pPr>
      <w:r>
        <w:lastRenderedPageBreak/>
        <w:t xml:space="preserve">📌 NOTLAR </w:t>
      </w:r>
      <w:proofErr w:type="spellStart"/>
      <w:r>
        <w:t>ve</w:t>
      </w:r>
      <w:proofErr w:type="spellEnd"/>
      <w:r>
        <w:t xml:space="preserve"> HATIRLATMALAR</w:t>
      </w:r>
    </w:p>
    <w:p w14:paraId="1B55357B" w14:textId="77777777" w:rsidR="00E778A2" w:rsidRDefault="00000000">
      <w:pPr>
        <w:pStyle w:val="Balk2"/>
      </w:pPr>
      <w:r>
        <w:t xml:space="preserve">Teknik </w:t>
      </w:r>
      <w:proofErr w:type="spellStart"/>
      <w:r>
        <w:t>Borçlar</w:t>
      </w:r>
      <w:proofErr w:type="spellEnd"/>
    </w:p>
    <w:p w14:paraId="2EF181E2" w14:textId="77777777" w:rsidR="00E778A2" w:rsidRDefault="00E778A2">
      <w:pPr>
        <w:numPr>
          <w:ilvl w:val="0"/>
          <w:numId w:val="105"/>
        </w:numPr>
      </w:pPr>
    </w:p>
    <w:p w14:paraId="0210788C" w14:textId="77777777" w:rsidR="00E778A2" w:rsidRDefault="00E778A2">
      <w:pPr>
        <w:numPr>
          <w:ilvl w:val="0"/>
          <w:numId w:val="105"/>
        </w:numPr>
      </w:pPr>
    </w:p>
    <w:p w14:paraId="4CED443D" w14:textId="77777777" w:rsidR="00E778A2" w:rsidRDefault="00E778A2">
      <w:pPr>
        <w:numPr>
          <w:ilvl w:val="0"/>
          <w:numId w:val="105"/>
        </w:numPr>
      </w:pPr>
    </w:p>
    <w:p w14:paraId="455FA68A" w14:textId="77777777" w:rsidR="00E778A2" w:rsidRDefault="00E778A2">
      <w:pPr>
        <w:numPr>
          <w:ilvl w:val="0"/>
          <w:numId w:val="105"/>
        </w:numPr>
      </w:pPr>
    </w:p>
    <w:p w14:paraId="0184C677" w14:textId="77777777" w:rsidR="00E778A2" w:rsidRDefault="00E778A2">
      <w:pPr>
        <w:numPr>
          <w:ilvl w:val="0"/>
          <w:numId w:val="105"/>
        </w:numPr>
      </w:pPr>
    </w:p>
    <w:p w14:paraId="5DBE7DE6" w14:textId="77777777" w:rsidR="00E778A2" w:rsidRDefault="00E778A2">
      <w:pPr>
        <w:numPr>
          <w:ilvl w:val="0"/>
          <w:numId w:val="105"/>
        </w:numPr>
      </w:pPr>
    </w:p>
    <w:p w14:paraId="6FF0C302" w14:textId="77777777" w:rsidR="00E778A2" w:rsidRDefault="00000000">
      <w:pPr>
        <w:pStyle w:val="Balk2"/>
      </w:pPr>
      <w:proofErr w:type="spellStart"/>
      <w:r>
        <w:t>Dokümantasyon</w:t>
      </w:r>
      <w:proofErr w:type="spellEnd"/>
    </w:p>
    <w:p w14:paraId="027622F5" w14:textId="77777777" w:rsidR="00E778A2" w:rsidRDefault="00E778A2">
      <w:pPr>
        <w:numPr>
          <w:ilvl w:val="0"/>
          <w:numId w:val="106"/>
        </w:numPr>
      </w:pPr>
    </w:p>
    <w:p w14:paraId="0927D4F8" w14:textId="77777777" w:rsidR="00E778A2" w:rsidRDefault="00E778A2">
      <w:pPr>
        <w:numPr>
          <w:ilvl w:val="0"/>
          <w:numId w:val="106"/>
        </w:numPr>
      </w:pPr>
    </w:p>
    <w:p w14:paraId="5821D7E8" w14:textId="77777777" w:rsidR="00E778A2" w:rsidRDefault="00E778A2">
      <w:pPr>
        <w:numPr>
          <w:ilvl w:val="0"/>
          <w:numId w:val="106"/>
        </w:numPr>
      </w:pPr>
    </w:p>
    <w:p w14:paraId="2564B764" w14:textId="77777777" w:rsidR="00E778A2" w:rsidRDefault="00E778A2">
      <w:pPr>
        <w:numPr>
          <w:ilvl w:val="0"/>
          <w:numId w:val="106"/>
        </w:numPr>
      </w:pPr>
    </w:p>
    <w:p w14:paraId="23DC32E6" w14:textId="77777777" w:rsidR="00E778A2" w:rsidRDefault="00E778A2">
      <w:pPr>
        <w:numPr>
          <w:ilvl w:val="0"/>
          <w:numId w:val="106"/>
        </w:numPr>
      </w:pPr>
    </w:p>
    <w:p w14:paraId="5199648A" w14:textId="77777777" w:rsidR="00E778A2" w:rsidRDefault="00000000">
      <w:pPr>
        <w:pStyle w:val="Balk2"/>
      </w:pPr>
      <w:r>
        <w:t>Test Coverage</w:t>
      </w:r>
    </w:p>
    <w:p w14:paraId="04B2EAD0" w14:textId="77777777" w:rsidR="00E778A2" w:rsidRDefault="00E778A2">
      <w:pPr>
        <w:numPr>
          <w:ilvl w:val="0"/>
          <w:numId w:val="107"/>
        </w:numPr>
      </w:pPr>
    </w:p>
    <w:p w14:paraId="5EE6D785" w14:textId="77777777" w:rsidR="00E778A2" w:rsidRDefault="00E778A2">
      <w:pPr>
        <w:numPr>
          <w:ilvl w:val="0"/>
          <w:numId w:val="107"/>
        </w:numPr>
      </w:pPr>
    </w:p>
    <w:p w14:paraId="58E6FEBA" w14:textId="77777777" w:rsidR="00E778A2" w:rsidRDefault="00E778A2">
      <w:pPr>
        <w:numPr>
          <w:ilvl w:val="0"/>
          <w:numId w:val="107"/>
        </w:numPr>
      </w:pPr>
    </w:p>
    <w:p w14:paraId="30C7179D" w14:textId="77777777" w:rsidR="00E778A2" w:rsidRDefault="00E778A2">
      <w:pPr>
        <w:numPr>
          <w:ilvl w:val="0"/>
          <w:numId w:val="107"/>
        </w:numPr>
      </w:pPr>
    </w:p>
    <w:p w14:paraId="60E1A70B" w14:textId="77777777" w:rsidR="00E778A2" w:rsidRDefault="00E778A2">
      <w:pPr>
        <w:numPr>
          <w:ilvl w:val="0"/>
          <w:numId w:val="107"/>
        </w:numPr>
      </w:pPr>
    </w:p>
    <w:p w14:paraId="4BD23600" w14:textId="77777777" w:rsidR="00E778A2" w:rsidRDefault="00000000">
      <w:pPr>
        <w:pStyle w:val="Balk1"/>
      </w:pPr>
      <w:r>
        <w:t xml:space="preserve">🚀 SONUÇ </w:t>
      </w:r>
      <w:proofErr w:type="spellStart"/>
      <w:r>
        <w:t>ve</w:t>
      </w:r>
      <w:proofErr w:type="spellEnd"/>
      <w:r>
        <w:t xml:space="preserve"> ÖNERİLER</w:t>
      </w:r>
    </w:p>
    <w:p w14:paraId="5A6E7225" w14:textId="77777777" w:rsidR="00E778A2" w:rsidRDefault="00000000">
      <w:pPr>
        <w:pStyle w:val="Balk2"/>
      </w:pPr>
      <w:proofErr w:type="spellStart"/>
      <w:r>
        <w:t>Öncelikli</w:t>
      </w:r>
      <w:proofErr w:type="spellEnd"/>
      <w:r>
        <w:t xml:space="preserve"> </w:t>
      </w:r>
      <w:proofErr w:type="spellStart"/>
      <w:r>
        <w:t>Odak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(İlk 2 </w:t>
      </w:r>
      <w:proofErr w:type="spellStart"/>
      <w:r>
        <w:t>Hafta</w:t>
      </w:r>
      <w:proofErr w:type="spellEnd"/>
      <w:r>
        <w:t>)</w:t>
      </w:r>
    </w:p>
    <w:p w14:paraId="5A1DCE9B" w14:textId="77777777" w:rsidR="00E778A2" w:rsidRDefault="00000000">
      <w:pPr>
        <w:numPr>
          <w:ilvl w:val="0"/>
          <w:numId w:val="108"/>
        </w:numPr>
      </w:pPr>
      <w:r>
        <w:t xml:space="preserve">✅ </w:t>
      </w:r>
      <w:r>
        <w:rPr>
          <w:b/>
        </w:rPr>
        <w:t>Production Infrastructure</w:t>
      </w:r>
      <w:r>
        <w:t xml:space="preserve"> (Email, Backup, Logging) - TAMAMLANDI</w:t>
      </w:r>
    </w:p>
    <w:p w14:paraId="448BEFFE" w14:textId="77777777" w:rsidR="00E778A2" w:rsidRDefault="00000000">
      <w:pPr>
        <w:numPr>
          <w:ilvl w:val="0"/>
          <w:numId w:val="108"/>
        </w:numPr>
      </w:pPr>
      <w:r>
        <w:t xml:space="preserve">🔥 </w:t>
      </w:r>
      <w:r>
        <w:rPr>
          <w:b/>
        </w:rPr>
        <w:t>Tasarım Tutarlılığı</w:t>
      </w:r>
      <w:r>
        <w:t xml:space="preserve"> - ACİL (kullanıcı deneyimi için kritik)</w:t>
      </w:r>
    </w:p>
    <w:p w14:paraId="4782BB64" w14:textId="77777777" w:rsidR="00E778A2" w:rsidRDefault="00000000">
      <w:pPr>
        <w:numPr>
          <w:ilvl w:val="0"/>
          <w:numId w:val="108"/>
        </w:numPr>
      </w:pPr>
      <w:r>
        <w:t xml:space="preserve">🔥 </w:t>
      </w:r>
      <w:r>
        <w:rPr>
          <w:b/>
        </w:rPr>
        <w:t>Temel Özellikler</w:t>
      </w:r>
      <w:r>
        <w:t xml:space="preserve"> - Profile, Dashboard (günlük kullanım)</w:t>
      </w:r>
    </w:p>
    <w:p w14:paraId="7D5BB62E" w14:textId="77777777" w:rsidR="00E778A2" w:rsidRDefault="00000000">
      <w:pPr>
        <w:numPr>
          <w:ilvl w:val="0"/>
          <w:numId w:val="108"/>
        </w:numPr>
      </w:pPr>
      <w:r>
        <w:t xml:space="preserve">🌐 </w:t>
      </w:r>
      <w:r>
        <w:rPr>
          <w:b/>
        </w:rPr>
        <w:t>Online Booking</w:t>
      </w:r>
      <w:r>
        <w:t xml:space="preserve"> - Gelir artırıcı (müşteri self-service)</w:t>
      </w:r>
    </w:p>
    <w:p w14:paraId="4268EE29" w14:textId="77777777" w:rsidR="00E778A2" w:rsidRDefault="00000000">
      <w:pPr>
        <w:numPr>
          <w:ilvl w:val="0"/>
          <w:numId w:val="108"/>
        </w:numPr>
      </w:pPr>
      <w:r>
        <w:t xml:space="preserve">🔌 </w:t>
      </w:r>
      <w:r>
        <w:rPr>
          <w:b/>
        </w:rPr>
        <w:t>Ödeme Entegrasyonları</w:t>
      </w:r>
      <w:r>
        <w:t xml:space="preserve"> - Zorunlu (online işlem için)</w:t>
      </w:r>
    </w:p>
    <w:p w14:paraId="4E8560A7" w14:textId="77777777" w:rsidR="00E778A2" w:rsidRDefault="00000000">
      <w:pPr>
        <w:pStyle w:val="Balk2"/>
      </w:pPr>
      <w:proofErr w:type="spellStart"/>
      <w:r>
        <w:lastRenderedPageBreak/>
        <w:t>Uzun</w:t>
      </w:r>
      <w:proofErr w:type="spellEnd"/>
      <w:r>
        <w:t xml:space="preserve"> </w:t>
      </w:r>
      <w:proofErr w:type="spellStart"/>
      <w:r>
        <w:t>Vadeli</w:t>
      </w:r>
      <w:proofErr w:type="spellEnd"/>
      <w:r>
        <w:t xml:space="preserve"> </w:t>
      </w:r>
      <w:proofErr w:type="spellStart"/>
      <w:r>
        <w:t>Hedefler</w:t>
      </w:r>
      <w:proofErr w:type="spellEnd"/>
      <w:r>
        <w:t xml:space="preserve"> (3-6 Ay)</w:t>
      </w:r>
    </w:p>
    <w:p w14:paraId="6DD9C4A0" w14:textId="77777777" w:rsidR="00E778A2" w:rsidRDefault="00000000">
      <w:pPr>
        <w:numPr>
          <w:ilvl w:val="0"/>
          <w:numId w:val="109"/>
        </w:numPr>
      </w:pPr>
      <w:r>
        <w:t>Tüm API entegrasyonları canlı</w:t>
      </w:r>
    </w:p>
    <w:p w14:paraId="565925C9" w14:textId="77777777" w:rsidR="00E778A2" w:rsidRDefault="00000000">
      <w:pPr>
        <w:numPr>
          <w:ilvl w:val="0"/>
          <w:numId w:val="109"/>
        </w:numPr>
      </w:pPr>
      <w:r>
        <w:t>Mobile app (React Native)</w:t>
      </w:r>
    </w:p>
    <w:p w14:paraId="350B6D02" w14:textId="77777777" w:rsidR="00E778A2" w:rsidRDefault="00000000">
      <w:pPr>
        <w:numPr>
          <w:ilvl w:val="0"/>
          <w:numId w:val="109"/>
        </w:numPr>
      </w:pPr>
      <w:r>
        <w:t>Advanced reporting ve analytics</w:t>
      </w:r>
    </w:p>
    <w:p w14:paraId="1261A92A" w14:textId="77777777" w:rsidR="00E778A2" w:rsidRDefault="00000000">
      <w:pPr>
        <w:numPr>
          <w:ilvl w:val="0"/>
          <w:numId w:val="109"/>
        </w:numPr>
      </w:pPr>
      <w:r>
        <w:t>AI-powered features (ekipman öneri, fiyat optimizasyonu)</w:t>
      </w:r>
    </w:p>
    <w:p w14:paraId="47A37604" w14:textId="77777777" w:rsidR="00E778A2" w:rsidRDefault="00000000">
      <w:pPr>
        <w:numPr>
          <w:ilvl w:val="0"/>
          <w:numId w:val="109"/>
        </w:numPr>
      </w:pPr>
      <w:r>
        <w:t>Multi-language support (İngilizce, Almanca, vb.)</w:t>
      </w:r>
    </w:p>
    <w:p w14:paraId="64F35569" w14:textId="77777777" w:rsidR="00E778A2" w:rsidRDefault="00000000">
      <w:pPr>
        <w:pStyle w:val="Balk2"/>
      </w:pPr>
      <w:proofErr w:type="spellStart"/>
      <w:r>
        <w:t>Başarı</w:t>
      </w:r>
      <w:proofErr w:type="spellEnd"/>
      <w:r>
        <w:t xml:space="preserve"> </w:t>
      </w:r>
      <w:proofErr w:type="spellStart"/>
      <w:r>
        <w:t>Kriterleri</w:t>
      </w:r>
      <w:proofErr w:type="spellEnd"/>
    </w:p>
    <w:p w14:paraId="662094CE" w14:textId="77777777" w:rsidR="00E778A2" w:rsidRDefault="00000000">
      <w:r>
        <w:rPr>
          <w:b/>
        </w:rPr>
        <w:t>1 Ay Sonunda:</w:t>
      </w:r>
    </w:p>
    <w:p w14:paraId="0AF97FC0" w14:textId="77777777" w:rsidR="00E778A2" w:rsidRDefault="00000000">
      <w:pPr>
        <w:numPr>
          <w:ilvl w:val="0"/>
          <w:numId w:val="110"/>
        </w:numPr>
      </w:pPr>
      <w:r>
        <w:t>Tasarım %100 tutarlı</w:t>
      </w:r>
    </w:p>
    <w:p w14:paraId="20A6A538" w14:textId="77777777" w:rsidR="00E778A2" w:rsidRDefault="00000000">
      <w:pPr>
        <w:numPr>
          <w:ilvl w:val="0"/>
          <w:numId w:val="110"/>
        </w:numPr>
      </w:pPr>
      <w:r>
        <w:t>Online booking çalışıyor</w:t>
      </w:r>
    </w:p>
    <w:p w14:paraId="341D1F39" w14:textId="77777777" w:rsidR="00E778A2" w:rsidRDefault="00000000">
      <w:pPr>
        <w:numPr>
          <w:ilvl w:val="0"/>
          <w:numId w:val="110"/>
        </w:numPr>
      </w:pPr>
      <w:r>
        <w:t>İyzico ödeme entegrasyonu canlı</w:t>
      </w:r>
    </w:p>
    <w:p w14:paraId="5C43AB4B" w14:textId="77777777" w:rsidR="00E778A2" w:rsidRDefault="00000000">
      <w:pPr>
        <w:numPr>
          <w:ilvl w:val="0"/>
          <w:numId w:val="110"/>
        </w:numPr>
      </w:pPr>
      <w:r>
        <w:t>Kullanıcı sayısı: 10+ (test kullanıcıları)</w:t>
      </w:r>
    </w:p>
    <w:p w14:paraId="2B0F3111" w14:textId="77777777" w:rsidR="00E778A2" w:rsidRDefault="00000000">
      <w:r>
        <w:rPr>
          <w:b/>
        </w:rPr>
        <w:t>3 Ay Sonunda:</w:t>
      </w:r>
    </w:p>
    <w:p w14:paraId="00DA2455" w14:textId="77777777" w:rsidR="00E778A2" w:rsidRDefault="00000000">
      <w:pPr>
        <w:numPr>
          <w:ilvl w:val="0"/>
          <w:numId w:val="111"/>
        </w:numPr>
      </w:pPr>
      <w:r>
        <w:t>10+ entegrasyon canlı</w:t>
      </w:r>
    </w:p>
    <w:p w14:paraId="4BB08B79" w14:textId="77777777" w:rsidR="00E778A2" w:rsidRDefault="00000000">
      <w:pPr>
        <w:numPr>
          <w:ilvl w:val="0"/>
          <w:numId w:val="111"/>
        </w:numPr>
      </w:pPr>
      <w:r>
        <w:t>Mobile app MVP</w:t>
      </w:r>
    </w:p>
    <w:p w14:paraId="4EE37C72" w14:textId="77777777" w:rsidR="00E778A2" w:rsidRDefault="00000000">
      <w:pPr>
        <w:numPr>
          <w:ilvl w:val="0"/>
          <w:numId w:val="111"/>
        </w:numPr>
      </w:pPr>
      <w:r>
        <w:t>Aktif müşteri sayısı: 50+</w:t>
      </w:r>
    </w:p>
    <w:p w14:paraId="0829FE67" w14:textId="77777777" w:rsidR="00E778A2" w:rsidRDefault="00000000">
      <w:pPr>
        <w:numPr>
          <w:ilvl w:val="0"/>
          <w:numId w:val="111"/>
        </w:numPr>
      </w:pPr>
      <w:r>
        <w:t>Aylık transaction: 100+ sipariş</w:t>
      </w:r>
    </w:p>
    <w:p w14:paraId="4E1178DA" w14:textId="77777777" w:rsidR="00E778A2" w:rsidRDefault="00000000">
      <w:r>
        <w:rPr>
          <w:b/>
        </w:rPr>
        <w:t>6 Ay Sonunda:</w:t>
      </w:r>
    </w:p>
    <w:p w14:paraId="0F562F52" w14:textId="77777777" w:rsidR="00E778A2" w:rsidRDefault="00000000">
      <w:pPr>
        <w:numPr>
          <w:ilvl w:val="0"/>
          <w:numId w:val="112"/>
        </w:numPr>
      </w:pPr>
      <w:r>
        <w:t>Full-featured ERP sistem</w:t>
      </w:r>
    </w:p>
    <w:p w14:paraId="78621462" w14:textId="77777777" w:rsidR="00E778A2" w:rsidRDefault="00000000">
      <w:pPr>
        <w:numPr>
          <w:ilvl w:val="0"/>
          <w:numId w:val="112"/>
        </w:numPr>
      </w:pPr>
      <w:r>
        <w:t>Tüm planlanmış entegrasyonlar canlı</w:t>
      </w:r>
    </w:p>
    <w:p w14:paraId="65B4EB43" w14:textId="77777777" w:rsidR="00E778A2" w:rsidRDefault="00000000">
      <w:pPr>
        <w:numPr>
          <w:ilvl w:val="0"/>
          <w:numId w:val="112"/>
        </w:numPr>
      </w:pPr>
      <w:r>
        <w:t>Aktif müşteri sayısı: 200+</w:t>
      </w:r>
    </w:p>
    <w:p w14:paraId="68B24653" w14:textId="77777777" w:rsidR="00E778A2" w:rsidRDefault="00000000">
      <w:pPr>
        <w:numPr>
          <w:ilvl w:val="0"/>
          <w:numId w:val="112"/>
        </w:numPr>
      </w:pPr>
      <w:r>
        <w:t>Aylık revenue: $10,000+</w:t>
      </w:r>
    </w:p>
    <w:p w14:paraId="1A40C7F4" w14:textId="77777777" w:rsidR="00E778A2" w:rsidRDefault="00000000">
      <w:r>
        <w:rPr>
          <w:b/>
        </w:rPr>
        <w:t>Rapor Hazırlama:</w:t>
      </w:r>
      <w:r>
        <w:t xml:space="preserve"> 12 Ekim 2025</w:t>
      </w:r>
      <w:r>
        <w:br/>
      </w:r>
      <w:r>
        <w:rPr>
          <w:b/>
        </w:rPr>
        <w:t>Sonraki Güncelleme:</w:t>
      </w:r>
      <w:r>
        <w:t xml:space="preserve"> Her hafta sonu (Sprint Review)</w:t>
      </w:r>
      <w:r>
        <w:br/>
      </w:r>
      <w:r>
        <w:rPr>
          <w:b/>
        </w:rPr>
        <w:t>Sorumlu:</w:t>
      </w:r>
      <w:r>
        <w:t xml:space="preserve"> Development Team + Product Owner</w:t>
      </w:r>
    </w:p>
    <w:p w14:paraId="4243A166" w14:textId="77777777" w:rsidR="00E778A2" w:rsidRDefault="00000000">
      <w:r>
        <w:rPr>
          <w:b/>
        </w:rPr>
        <w:t>🎯 Hedef: Modern, ölçeklenebilir, kullanıcı dostu ekipman kiralama ERP sistemi! 🚀</w:t>
      </w:r>
    </w:p>
    <w:sectPr w:rsidR="00E778A2">
      <w:pgSz w:w="12240" w:h="15840"/>
      <w:pgMar w:top="1440" w:right="1800" w:bottom="1440" w:left="18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822"/>
    <w:multiLevelType w:val="multilevel"/>
    <w:tmpl w:val="BFF22E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25C43AC"/>
    <w:multiLevelType w:val="multilevel"/>
    <w:tmpl w:val="B3D6B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3544AA9"/>
    <w:multiLevelType w:val="multilevel"/>
    <w:tmpl w:val="12B296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03B32BE5"/>
    <w:multiLevelType w:val="multilevel"/>
    <w:tmpl w:val="7D0A5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06EF3D4C"/>
    <w:multiLevelType w:val="multilevel"/>
    <w:tmpl w:val="B9429E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06FC0F05"/>
    <w:multiLevelType w:val="multilevel"/>
    <w:tmpl w:val="E38C38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0B5B4084"/>
    <w:multiLevelType w:val="multilevel"/>
    <w:tmpl w:val="A42A6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0C997E63"/>
    <w:multiLevelType w:val="multilevel"/>
    <w:tmpl w:val="D8CC8A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0D2F70BC"/>
    <w:multiLevelType w:val="multilevel"/>
    <w:tmpl w:val="7592E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0F4A4D2A"/>
    <w:multiLevelType w:val="multilevel"/>
    <w:tmpl w:val="2D58D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0F706627"/>
    <w:multiLevelType w:val="multilevel"/>
    <w:tmpl w:val="6164D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0FC1208B"/>
    <w:multiLevelType w:val="multilevel"/>
    <w:tmpl w:val="432EC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10217A7A"/>
    <w:multiLevelType w:val="multilevel"/>
    <w:tmpl w:val="F1143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111170FE"/>
    <w:multiLevelType w:val="multilevel"/>
    <w:tmpl w:val="FE6C3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11A05F47"/>
    <w:multiLevelType w:val="multilevel"/>
    <w:tmpl w:val="EF566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5" w15:restartNumberingAfterBreak="0">
    <w:nsid w:val="11C318FD"/>
    <w:multiLevelType w:val="multilevel"/>
    <w:tmpl w:val="97CE51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6" w15:restartNumberingAfterBreak="0">
    <w:nsid w:val="12020306"/>
    <w:multiLevelType w:val="multilevel"/>
    <w:tmpl w:val="5A061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7" w15:restartNumberingAfterBreak="0">
    <w:nsid w:val="123F2AD4"/>
    <w:multiLevelType w:val="multilevel"/>
    <w:tmpl w:val="9104D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8" w15:restartNumberingAfterBreak="0">
    <w:nsid w:val="13926F47"/>
    <w:multiLevelType w:val="multilevel"/>
    <w:tmpl w:val="6DFCB6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9" w15:restartNumberingAfterBreak="0">
    <w:nsid w:val="13EF6777"/>
    <w:multiLevelType w:val="multilevel"/>
    <w:tmpl w:val="043E1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0" w15:restartNumberingAfterBreak="0">
    <w:nsid w:val="142E5112"/>
    <w:multiLevelType w:val="multilevel"/>
    <w:tmpl w:val="DA1E6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1" w15:restartNumberingAfterBreak="0">
    <w:nsid w:val="149E1E75"/>
    <w:multiLevelType w:val="multilevel"/>
    <w:tmpl w:val="4F9A4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2" w15:restartNumberingAfterBreak="0">
    <w:nsid w:val="163829D5"/>
    <w:multiLevelType w:val="multilevel"/>
    <w:tmpl w:val="06B6E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3" w15:restartNumberingAfterBreak="0">
    <w:nsid w:val="16D46FA3"/>
    <w:multiLevelType w:val="multilevel"/>
    <w:tmpl w:val="0F2C6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4" w15:restartNumberingAfterBreak="0">
    <w:nsid w:val="17013069"/>
    <w:multiLevelType w:val="multilevel"/>
    <w:tmpl w:val="B0261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5" w15:restartNumberingAfterBreak="0">
    <w:nsid w:val="18AE7052"/>
    <w:multiLevelType w:val="multilevel"/>
    <w:tmpl w:val="B7304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6" w15:restartNumberingAfterBreak="0">
    <w:nsid w:val="19603803"/>
    <w:multiLevelType w:val="multilevel"/>
    <w:tmpl w:val="2AC08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7" w15:restartNumberingAfterBreak="0">
    <w:nsid w:val="19D41FF7"/>
    <w:multiLevelType w:val="multilevel"/>
    <w:tmpl w:val="0DFE4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8" w15:restartNumberingAfterBreak="0">
    <w:nsid w:val="1B263C9A"/>
    <w:multiLevelType w:val="multilevel"/>
    <w:tmpl w:val="54046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9" w15:restartNumberingAfterBreak="0">
    <w:nsid w:val="215504CF"/>
    <w:multiLevelType w:val="multilevel"/>
    <w:tmpl w:val="43848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0" w15:restartNumberingAfterBreak="0">
    <w:nsid w:val="2187015E"/>
    <w:multiLevelType w:val="multilevel"/>
    <w:tmpl w:val="56322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1" w15:restartNumberingAfterBreak="0">
    <w:nsid w:val="21E32E05"/>
    <w:multiLevelType w:val="multilevel"/>
    <w:tmpl w:val="43F6C3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2" w15:restartNumberingAfterBreak="0">
    <w:nsid w:val="225D7A1B"/>
    <w:multiLevelType w:val="multilevel"/>
    <w:tmpl w:val="3DF8D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3" w15:restartNumberingAfterBreak="0">
    <w:nsid w:val="24C00AC8"/>
    <w:multiLevelType w:val="multilevel"/>
    <w:tmpl w:val="A636D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4" w15:restartNumberingAfterBreak="0">
    <w:nsid w:val="261D68B5"/>
    <w:multiLevelType w:val="multilevel"/>
    <w:tmpl w:val="4B9CF5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5" w15:restartNumberingAfterBreak="0">
    <w:nsid w:val="267C1AE7"/>
    <w:multiLevelType w:val="multilevel"/>
    <w:tmpl w:val="817E26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6" w15:restartNumberingAfterBreak="0">
    <w:nsid w:val="26F54FFD"/>
    <w:multiLevelType w:val="multilevel"/>
    <w:tmpl w:val="E94467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7" w15:restartNumberingAfterBreak="0">
    <w:nsid w:val="27854CBF"/>
    <w:multiLevelType w:val="multilevel"/>
    <w:tmpl w:val="0AC80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8" w15:restartNumberingAfterBreak="0">
    <w:nsid w:val="27B5085E"/>
    <w:multiLevelType w:val="multilevel"/>
    <w:tmpl w:val="664874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9" w15:restartNumberingAfterBreak="0">
    <w:nsid w:val="29B00DBE"/>
    <w:multiLevelType w:val="multilevel"/>
    <w:tmpl w:val="E912E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0" w15:restartNumberingAfterBreak="0">
    <w:nsid w:val="2A49795B"/>
    <w:multiLevelType w:val="multilevel"/>
    <w:tmpl w:val="E130A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1" w15:restartNumberingAfterBreak="0">
    <w:nsid w:val="2AB50B70"/>
    <w:multiLevelType w:val="multilevel"/>
    <w:tmpl w:val="CC845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2" w15:restartNumberingAfterBreak="0">
    <w:nsid w:val="2AE2638D"/>
    <w:multiLevelType w:val="multilevel"/>
    <w:tmpl w:val="DEA86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3" w15:restartNumberingAfterBreak="0">
    <w:nsid w:val="2B1A4CBC"/>
    <w:multiLevelType w:val="multilevel"/>
    <w:tmpl w:val="01822E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4" w15:restartNumberingAfterBreak="0">
    <w:nsid w:val="2B2B5B96"/>
    <w:multiLevelType w:val="multilevel"/>
    <w:tmpl w:val="839ED9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5" w15:restartNumberingAfterBreak="0">
    <w:nsid w:val="2C502E1F"/>
    <w:multiLevelType w:val="multilevel"/>
    <w:tmpl w:val="27F0AC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6" w15:restartNumberingAfterBreak="0">
    <w:nsid w:val="2D0F4CA6"/>
    <w:multiLevelType w:val="multilevel"/>
    <w:tmpl w:val="90EC2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7" w15:restartNumberingAfterBreak="0">
    <w:nsid w:val="31A306CA"/>
    <w:multiLevelType w:val="multilevel"/>
    <w:tmpl w:val="63D09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8" w15:restartNumberingAfterBreak="0">
    <w:nsid w:val="32495A60"/>
    <w:multiLevelType w:val="multilevel"/>
    <w:tmpl w:val="C9EE6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9" w15:restartNumberingAfterBreak="0">
    <w:nsid w:val="32B20DC6"/>
    <w:multiLevelType w:val="multilevel"/>
    <w:tmpl w:val="4AA873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0" w15:restartNumberingAfterBreak="0">
    <w:nsid w:val="32EA70EB"/>
    <w:multiLevelType w:val="multilevel"/>
    <w:tmpl w:val="9032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1" w15:restartNumberingAfterBreak="0">
    <w:nsid w:val="35D86C72"/>
    <w:multiLevelType w:val="multilevel"/>
    <w:tmpl w:val="1B586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2" w15:restartNumberingAfterBreak="0">
    <w:nsid w:val="382F2281"/>
    <w:multiLevelType w:val="multilevel"/>
    <w:tmpl w:val="C290C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3" w15:restartNumberingAfterBreak="0">
    <w:nsid w:val="39D90C21"/>
    <w:multiLevelType w:val="multilevel"/>
    <w:tmpl w:val="E9C25D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4" w15:restartNumberingAfterBreak="0">
    <w:nsid w:val="3A076034"/>
    <w:multiLevelType w:val="multilevel"/>
    <w:tmpl w:val="E06C1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5" w15:restartNumberingAfterBreak="0">
    <w:nsid w:val="3A3957CC"/>
    <w:multiLevelType w:val="multilevel"/>
    <w:tmpl w:val="02AE3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6" w15:restartNumberingAfterBreak="0">
    <w:nsid w:val="3AE47B9E"/>
    <w:multiLevelType w:val="multilevel"/>
    <w:tmpl w:val="412ED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7" w15:restartNumberingAfterBreak="0">
    <w:nsid w:val="3B057B55"/>
    <w:multiLevelType w:val="multilevel"/>
    <w:tmpl w:val="91828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8" w15:restartNumberingAfterBreak="0">
    <w:nsid w:val="3C972034"/>
    <w:multiLevelType w:val="multilevel"/>
    <w:tmpl w:val="58726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9" w15:restartNumberingAfterBreak="0">
    <w:nsid w:val="3D774A8C"/>
    <w:multiLevelType w:val="multilevel"/>
    <w:tmpl w:val="431CF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0" w15:restartNumberingAfterBreak="0">
    <w:nsid w:val="3F7C2851"/>
    <w:multiLevelType w:val="multilevel"/>
    <w:tmpl w:val="C2A607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1" w15:restartNumberingAfterBreak="0">
    <w:nsid w:val="3FBF3BA8"/>
    <w:multiLevelType w:val="multilevel"/>
    <w:tmpl w:val="BB9E2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2" w15:restartNumberingAfterBreak="0">
    <w:nsid w:val="3FC061A4"/>
    <w:multiLevelType w:val="multilevel"/>
    <w:tmpl w:val="2AE60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3" w15:restartNumberingAfterBreak="0">
    <w:nsid w:val="41F52702"/>
    <w:multiLevelType w:val="multilevel"/>
    <w:tmpl w:val="604EE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4" w15:restartNumberingAfterBreak="0">
    <w:nsid w:val="421C7C84"/>
    <w:multiLevelType w:val="multilevel"/>
    <w:tmpl w:val="523E8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5" w15:restartNumberingAfterBreak="0">
    <w:nsid w:val="42B67AD8"/>
    <w:multiLevelType w:val="multilevel"/>
    <w:tmpl w:val="0ACA3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6" w15:restartNumberingAfterBreak="0">
    <w:nsid w:val="435851FF"/>
    <w:multiLevelType w:val="multilevel"/>
    <w:tmpl w:val="B16853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7" w15:restartNumberingAfterBreak="0">
    <w:nsid w:val="43AB2AAE"/>
    <w:multiLevelType w:val="multilevel"/>
    <w:tmpl w:val="4394E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8" w15:restartNumberingAfterBreak="0">
    <w:nsid w:val="43E620C1"/>
    <w:multiLevelType w:val="multilevel"/>
    <w:tmpl w:val="63400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9" w15:restartNumberingAfterBreak="0">
    <w:nsid w:val="468A50E5"/>
    <w:multiLevelType w:val="multilevel"/>
    <w:tmpl w:val="31F4AC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0" w15:restartNumberingAfterBreak="0">
    <w:nsid w:val="49307243"/>
    <w:multiLevelType w:val="multilevel"/>
    <w:tmpl w:val="9A7AE3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71" w15:restartNumberingAfterBreak="0">
    <w:nsid w:val="4A171F97"/>
    <w:multiLevelType w:val="multilevel"/>
    <w:tmpl w:val="3A22A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2" w15:restartNumberingAfterBreak="0">
    <w:nsid w:val="4B8150AC"/>
    <w:multiLevelType w:val="multilevel"/>
    <w:tmpl w:val="2AB02A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3" w15:restartNumberingAfterBreak="0">
    <w:nsid w:val="4E7470DA"/>
    <w:multiLevelType w:val="multilevel"/>
    <w:tmpl w:val="4BEE7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4" w15:restartNumberingAfterBreak="0">
    <w:nsid w:val="4FF51F1C"/>
    <w:multiLevelType w:val="multilevel"/>
    <w:tmpl w:val="4BAEA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5" w15:restartNumberingAfterBreak="0">
    <w:nsid w:val="50AE77DF"/>
    <w:multiLevelType w:val="multilevel"/>
    <w:tmpl w:val="0ECE75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6" w15:restartNumberingAfterBreak="0">
    <w:nsid w:val="51451CC0"/>
    <w:multiLevelType w:val="multilevel"/>
    <w:tmpl w:val="45B6BC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7" w15:restartNumberingAfterBreak="0">
    <w:nsid w:val="51C123D7"/>
    <w:multiLevelType w:val="multilevel"/>
    <w:tmpl w:val="39365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8" w15:restartNumberingAfterBreak="0">
    <w:nsid w:val="52C33E3B"/>
    <w:multiLevelType w:val="multilevel"/>
    <w:tmpl w:val="36E8AD6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79" w15:restartNumberingAfterBreak="0">
    <w:nsid w:val="59362E70"/>
    <w:multiLevelType w:val="multilevel"/>
    <w:tmpl w:val="80E8B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0" w15:restartNumberingAfterBreak="0">
    <w:nsid w:val="5A400B34"/>
    <w:multiLevelType w:val="multilevel"/>
    <w:tmpl w:val="06B0E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1" w15:restartNumberingAfterBreak="0">
    <w:nsid w:val="5B9D5AF5"/>
    <w:multiLevelType w:val="multilevel"/>
    <w:tmpl w:val="5E206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2" w15:restartNumberingAfterBreak="0">
    <w:nsid w:val="5C0F7B2F"/>
    <w:multiLevelType w:val="multilevel"/>
    <w:tmpl w:val="02AE0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3" w15:restartNumberingAfterBreak="0">
    <w:nsid w:val="5D9602FF"/>
    <w:multiLevelType w:val="multilevel"/>
    <w:tmpl w:val="310AD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4" w15:restartNumberingAfterBreak="0">
    <w:nsid w:val="61E83A8F"/>
    <w:multiLevelType w:val="multilevel"/>
    <w:tmpl w:val="62828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5" w15:restartNumberingAfterBreak="0">
    <w:nsid w:val="62900937"/>
    <w:multiLevelType w:val="multilevel"/>
    <w:tmpl w:val="7EB8BE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6" w15:restartNumberingAfterBreak="0">
    <w:nsid w:val="65F36B08"/>
    <w:multiLevelType w:val="multilevel"/>
    <w:tmpl w:val="C248C7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7" w15:restartNumberingAfterBreak="0">
    <w:nsid w:val="68183883"/>
    <w:multiLevelType w:val="multilevel"/>
    <w:tmpl w:val="8B2C8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8" w15:restartNumberingAfterBreak="0">
    <w:nsid w:val="683B77AB"/>
    <w:multiLevelType w:val="multilevel"/>
    <w:tmpl w:val="7A7438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9" w15:restartNumberingAfterBreak="0">
    <w:nsid w:val="68C10D78"/>
    <w:multiLevelType w:val="multilevel"/>
    <w:tmpl w:val="B0A42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0" w15:restartNumberingAfterBreak="0">
    <w:nsid w:val="6A7D159A"/>
    <w:multiLevelType w:val="multilevel"/>
    <w:tmpl w:val="B5D653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1" w15:restartNumberingAfterBreak="0">
    <w:nsid w:val="6BCE1F1B"/>
    <w:multiLevelType w:val="multilevel"/>
    <w:tmpl w:val="EAF2F6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2" w15:restartNumberingAfterBreak="0">
    <w:nsid w:val="6BD52B84"/>
    <w:multiLevelType w:val="multilevel"/>
    <w:tmpl w:val="1FEC0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3" w15:restartNumberingAfterBreak="0">
    <w:nsid w:val="6BE041B2"/>
    <w:multiLevelType w:val="multilevel"/>
    <w:tmpl w:val="191A6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4" w15:restartNumberingAfterBreak="0">
    <w:nsid w:val="6CE56171"/>
    <w:multiLevelType w:val="multilevel"/>
    <w:tmpl w:val="FC8AE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5" w15:restartNumberingAfterBreak="0">
    <w:nsid w:val="6D5F2B50"/>
    <w:multiLevelType w:val="multilevel"/>
    <w:tmpl w:val="CC9C3A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6" w15:restartNumberingAfterBreak="0">
    <w:nsid w:val="6E3409B1"/>
    <w:multiLevelType w:val="multilevel"/>
    <w:tmpl w:val="EECA6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7" w15:restartNumberingAfterBreak="0">
    <w:nsid w:val="705E048A"/>
    <w:multiLevelType w:val="multilevel"/>
    <w:tmpl w:val="C1A45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8" w15:restartNumberingAfterBreak="0">
    <w:nsid w:val="71D24543"/>
    <w:multiLevelType w:val="multilevel"/>
    <w:tmpl w:val="D458E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9" w15:restartNumberingAfterBreak="0">
    <w:nsid w:val="7200470A"/>
    <w:multiLevelType w:val="multilevel"/>
    <w:tmpl w:val="08784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0" w15:restartNumberingAfterBreak="0">
    <w:nsid w:val="721A27C2"/>
    <w:multiLevelType w:val="multilevel"/>
    <w:tmpl w:val="D4C8A7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1" w15:restartNumberingAfterBreak="0">
    <w:nsid w:val="73112C00"/>
    <w:multiLevelType w:val="multilevel"/>
    <w:tmpl w:val="62B42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2" w15:restartNumberingAfterBreak="0">
    <w:nsid w:val="73722481"/>
    <w:multiLevelType w:val="multilevel"/>
    <w:tmpl w:val="3EE2AF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3" w15:restartNumberingAfterBreak="0">
    <w:nsid w:val="7390296C"/>
    <w:multiLevelType w:val="multilevel"/>
    <w:tmpl w:val="7E9A3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4" w15:restartNumberingAfterBreak="0">
    <w:nsid w:val="73B35929"/>
    <w:multiLevelType w:val="multilevel"/>
    <w:tmpl w:val="65724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5" w15:restartNumberingAfterBreak="0">
    <w:nsid w:val="74400EF8"/>
    <w:multiLevelType w:val="multilevel"/>
    <w:tmpl w:val="F95E2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6" w15:restartNumberingAfterBreak="0">
    <w:nsid w:val="7906332A"/>
    <w:multiLevelType w:val="multilevel"/>
    <w:tmpl w:val="23C6C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7" w15:restartNumberingAfterBreak="0">
    <w:nsid w:val="79D06287"/>
    <w:multiLevelType w:val="multilevel"/>
    <w:tmpl w:val="4C34B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8" w15:restartNumberingAfterBreak="0">
    <w:nsid w:val="7D9C1DA2"/>
    <w:multiLevelType w:val="multilevel"/>
    <w:tmpl w:val="EDF6A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9" w15:restartNumberingAfterBreak="0">
    <w:nsid w:val="7E567557"/>
    <w:multiLevelType w:val="multilevel"/>
    <w:tmpl w:val="D17AC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0" w15:restartNumberingAfterBreak="0">
    <w:nsid w:val="7EFE2ECA"/>
    <w:multiLevelType w:val="multilevel"/>
    <w:tmpl w:val="5BC27F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1" w15:restartNumberingAfterBreak="0">
    <w:nsid w:val="7FDE4DC8"/>
    <w:multiLevelType w:val="multilevel"/>
    <w:tmpl w:val="522A9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1469007051">
    <w:abstractNumId w:val="57"/>
  </w:num>
  <w:num w:numId="2" w16cid:durableId="648746542">
    <w:abstractNumId w:val="75"/>
  </w:num>
  <w:num w:numId="3" w16cid:durableId="625891086">
    <w:abstractNumId w:val="87"/>
  </w:num>
  <w:num w:numId="4" w16cid:durableId="2131892676">
    <w:abstractNumId w:val="101"/>
  </w:num>
  <w:num w:numId="5" w16cid:durableId="1826236570">
    <w:abstractNumId w:val="24"/>
  </w:num>
  <w:num w:numId="6" w16cid:durableId="460926292">
    <w:abstractNumId w:val="79"/>
  </w:num>
  <w:num w:numId="7" w16cid:durableId="965504524">
    <w:abstractNumId w:val="33"/>
  </w:num>
  <w:num w:numId="8" w16cid:durableId="314189826">
    <w:abstractNumId w:val="60"/>
  </w:num>
  <w:num w:numId="9" w16cid:durableId="2058969250">
    <w:abstractNumId w:val="44"/>
  </w:num>
  <w:num w:numId="10" w16cid:durableId="151142547">
    <w:abstractNumId w:val="32"/>
  </w:num>
  <w:num w:numId="11" w16cid:durableId="1961717255">
    <w:abstractNumId w:val="85"/>
  </w:num>
  <w:num w:numId="12" w16cid:durableId="1575237523">
    <w:abstractNumId w:val="27"/>
  </w:num>
  <w:num w:numId="13" w16cid:durableId="244266199">
    <w:abstractNumId w:val="83"/>
  </w:num>
  <w:num w:numId="14" w16cid:durableId="1744175903">
    <w:abstractNumId w:val="37"/>
  </w:num>
  <w:num w:numId="15" w16cid:durableId="1062407791">
    <w:abstractNumId w:val="64"/>
  </w:num>
  <w:num w:numId="16" w16cid:durableId="483666336">
    <w:abstractNumId w:val="45"/>
  </w:num>
  <w:num w:numId="17" w16cid:durableId="1704868189">
    <w:abstractNumId w:val="74"/>
  </w:num>
  <w:num w:numId="18" w16cid:durableId="1080712067">
    <w:abstractNumId w:val="73"/>
  </w:num>
  <w:num w:numId="19" w16cid:durableId="845905243">
    <w:abstractNumId w:val="35"/>
  </w:num>
  <w:num w:numId="20" w16cid:durableId="765425594">
    <w:abstractNumId w:val="6"/>
  </w:num>
  <w:num w:numId="21" w16cid:durableId="1576431551">
    <w:abstractNumId w:val="1"/>
  </w:num>
  <w:num w:numId="22" w16cid:durableId="959071593">
    <w:abstractNumId w:val="56"/>
  </w:num>
  <w:num w:numId="23" w16cid:durableId="544832637">
    <w:abstractNumId w:val="12"/>
  </w:num>
  <w:num w:numId="24" w16cid:durableId="157890872">
    <w:abstractNumId w:val="52"/>
  </w:num>
  <w:num w:numId="25" w16cid:durableId="1560551281">
    <w:abstractNumId w:val="51"/>
  </w:num>
  <w:num w:numId="26" w16cid:durableId="1234465644">
    <w:abstractNumId w:val="65"/>
  </w:num>
  <w:num w:numId="27" w16cid:durableId="2080975975">
    <w:abstractNumId w:val="88"/>
  </w:num>
  <w:num w:numId="28" w16cid:durableId="830948188">
    <w:abstractNumId w:val="14"/>
  </w:num>
  <w:num w:numId="29" w16cid:durableId="189340458">
    <w:abstractNumId w:val="97"/>
  </w:num>
  <w:num w:numId="30" w16cid:durableId="965551302">
    <w:abstractNumId w:val="100"/>
  </w:num>
  <w:num w:numId="31" w16cid:durableId="411511474">
    <w:abstractNumId w:val="9"/>
  </w:num>
  <w:num w:numId="32" w16cid:durableId="1121458408">
    <w:abstractNumId w:val="105"/>
  </w:num>
  <w:num w:numId="33" w16cid:durableId="627708703">
    <w:abstractNumId w:val="84"/>
  </w:num>
  <w:num w:numId="34" w16cid:durableId="117457986">
    <w:abstractNumId w:val="29"/>
  </w:num>
  <w:num w:numId="35" w16cid:durableId="744843054">
    <w:abstractNumId w:val="25"/>
  </w:num>
  <w:num w:numId="36" w16cid:durableId="2096509911">
    <w:abstractNumId w:val="99"/>
  </w:num>
  <w:num w:numId="37" w16cid:durableId="1105466971">
    <w:abstractNumId w:val="103"/>
  </w:num>
  <w:num w:numId="38" w16cid:durableId="1296251229">
    <w:abstractNumId w:val="77"/>
  </w:num>
  <w:num w:numId="39" w16cid:durableId="1455636469">
    <w:abstractNumId w:val="16"/>
  </w:num>
  <w:num w:numId="40" w16cid:durableId="1143155900">
    <w:abstractNumId w:val="47"/>
  </w:num>
  <w:num w:numId="41" w16cid:durableId="789516156">
    <w:abstractNumId w:val="22"/>
  </w:num>
  <w:num w:numId="42" w16cid:durableId="1690256595">
    <w:abstractNumId w:val="15"/>
  </w:num>
  <w:num w:numId="43" w16cid:durableId="1669483829">
    <w:abstractNumId w:val="69"/>
  </w:num>
  <w:num w:numId="44" w16cid:durableId="540943073">
    <w:abstractNumId w:val="49"/>
  </w:num>
  <w:num w:numId="45" w16cid:durableId="750735047">
    <w:abstractNumId w:val="3"/>
  </w:num>
  <w:num w:numId="46" w16cid:durableId="195041628">
    <w:abstractNumId w:val="66"/>
  </w:num>
  <w:num w:numId="47" w16cid:durableId="117066714">
    <w:abstractNumId w:val="38"/>
  </w:num>
  <w:num w:numId="48" w16cid:durableId="1075786146">
    <w:abstractNumId w:val="0"/>
  </w:num>
  <w:num w:numId="49" w16cid:durableId="1084836712">
    <w:abstractNumId w:val="42"/>
  </w:num>
  <w:num w:numId="50" w16cid:durableId="365453362">
    <w:abstractNumId w:val="43"/>
  </w:num>
  <w:num w:numId="51" w16cid:durableId="561671199">
    <w:abstractNumId w:val="109"/>
  </w:num>
  <w:num w:numId="52" w16cid:durableId="1908496307">
    <w:abstractNumId w:val="53"/>
  </w:num>
  <w:num w:numId="53" w16cid:durableId="868179861">
    <w:abstractNumId w:val="91"/>
  </w:num>
  <w:num w:numId="54" w16cid:durableId="788621961">
    <w:abstractNumId w:val="5"/>
  </w:num>
  <w:num w:numId="55" w16cid:durableId="1183209377">
    <w:abstractNumId w:val="110"/>
  </w:num>
  <w:num w:numId="56" w16cid:durableId="737829003">
    <w:abstractNumId w:val="13"/>
  </w:num>
  <w:num w:numId="57" w16cid:durableId="2143577926">
    <w:abstractNumId w:val="104"/>
  </w:num>
  <w:num w:numId="58" w16cid:durableId="759067212">
    <w:abstractNumId w:val="50"/>
  </w:num>
  <w:num w:numId="59" w16cid:durableId="1881354193">
    <w:abstractNumId w:val="20"/>
  </w:num>
  <w:num w:numId="60" w16cid:durableId="1138111042">
    <w:abstractNumId w:val="19"/>
  </w:num>
  <w:num w:numId="61" w16cid:durableId="730882982">
    <w:abstractNumId w:val="8"/>
  </w:num>
  <w:num w:numId="62" w16cid:durableId="1434983601">
    <w:abstractNumId w:val="93"/>
  </w:num>
  <w:num w:numId="63" w16cid:durableId="920483961">
    <w:abstractNumId w:val="18"/>
  </w:num>
  <w:num w:numId="64" w16cid:durableId="1685284537">
    <w:abstractNumId w:val="106"/>
  </w:num>
  <w:num w:numId="65" w16cid:durableId="776678490">
    <w:abstractNumId w:val="67"/>
  </w:num>
  <w:num w:numId="66" w16cid:durableId="867596310">
    <w:abstractNumId w:val="102"/>
  </w:num>
  <w:num w:numId="67" w16cid:durableId="1705910508">
    <w:abstractNumId w:val="2"/>
  </w:num>
  <w:num w:numId="68" w16cid:durableId="332414690">
    <w:abstractNumId w:val="80"/>
  </w:num>
  <w:num w:numId="69" w16cid:durableId="674380434">
    <w:abstractNumId w:val="107"/>
  </w:num>
  <w:num w:numId="70" w16cid:durableId="1980381562">
    <w:abstractNumId w:val="81"/>
  </w:num>
  <w:num w:numId="71" w16cid:durableId="1040083149">
    <w:abstractNumId w:val="58"/>
  </w:num>
  <w:num w:numId="72" w16cid:durableId="528301812">
    <w:abstractNumId w:val="61"/>
  </w:num>
  <w:num w:numId="73" w16cid:durableId="1791973213">
    <w:abstractNumId w:val="92"/>
  </w:num>
  <w:num w:numId="74" w16cid:durableId="111291252">
    <w:abstractNumId w:val="72"/>
  </w:num>
  <w:num w:numId="75" w16cid:durableId="943271342">
    <w:abstractNumId w:val="59"/>
  </w:num>
  <w:num w:numId="76" w16cid:durableId="2065135637">
    <w:abstractNumId w:val="95"/>
  </w:num>
  <w:num w:numId="77" w16cid:durableId="271520932">
    <w:abstractNumId w:val="21"/>
  </w:num>
  <w:num w:numId="78" w16cid:durableId="1556743047">
    <w:abstractNumId w:val="28"/>
  </w:num>
  <w:num w:numId="79" w16cid:durableId="669328526">
    <w:abstractNumId w:val="90"/>
  </w:num>
  <w:num w:numId="80" w16cid:durableId="538513766">
    <w:abstractNumId w:val="23"/>
  </w:num>
  <w:num w:numId="81" w16cid:durableId="737703386">
    <w:abstractNumId w:val="31"/>
  </w:num>
  <w:num w:numId="82" w16cid:durableId="1409576002">
    <w:abstractNumId w:val="98"/>
  </w:num>
  <w:num w:numId="83" w16cid:durableId="364135444">
    <w:abstractNumId w:val="54"/>
  </w:num>
  <w:num w:numId="84" w16cid:durableId="1286890731">
    <w:abstractNumId w:val="30"/>
  </w:num>
  <w:num w:numId="85" w16cid:durableId="548615392">
    <w:abstractNumId w:val="62"/>
  </w:num>
  <w:num w:numId="86" w16cid:durableId="1273632715">
    <w:abstractNumId w:val="76"/>
  </w:num>
  <w:num w:numId="87" w16cid:durableId="547452999">
    <w:abstractNumId w:val="111"/>
  </w:num>
  <w:num w:numId="88" w16cid:durableId="24601599">
    <w:abstractNumId w:val="10"/>
  </w:num>
  <w:num w:numId="89" w16cid:durableId="1779444701">
    <w:abstractNumId w:val="48"/>
  </w:num>
  <w:num w:numId="90" w16cid:durableId="1480923682">
    <w:abstractNumId w:val="82"/>
  </w:num>
  <w:num w:numId="91" w16cid:durableId="514227348">
    <w:abstractNumId w:val="94"/>
  </w:num>
  <w:num w:numId="92" w16cid:durableId="227619112">
    <w:abstractNumId w:val="4"/>
  </w:num>
  <w:num w:numId="93" w16cid:durableId="1347249924">
    <w:abstractNumId w:val="34"/>
  </w:num>
  <w:num w:numId="94" w16cid:durableId="572200007">
    <w:abstractNumId w:val="46"/>
  </w:num>
  <w:num w:numId="95" w16cid:durableId="1664432752">
    <w:abstractNumId w:val="89"/>
  </w:num>
  <w:num w:numId="96" w16cid:durableId="1389570156">
    <w:abstractNumId w:val="36"/>
  </w:num>
  <w:num w:numId="97" w16cid:durableId="202443011">
    <w:abstractNumId w:val="7"/>
  </w:num>
  <w:num w:numId="98" w16cid:durableId="1312297162">
    <w:abstractNumId w:val="71"/>
  </w:num>
  <w:num w:numId="99" w16cid:durableId="1273321993">
    <w:abstractNumId w:val="39"/>
  </w:num>
  <w:num w:numId="100" w16cid:durableId="372313590">
    <w:abstractNumId w:val="108"/>
  </w:num>
  <w:num w:numId="101" w16cid:durableId="1949116245">
    <w:abstractNumId w:val="86"/>
  </w:num>
  <w:num w:numId="102" w16cid:durableId="831721427">
    <w:abstractNumId w:val="41"/>
  </w:num>
  <w:num w:numId="103" w16cid:durableId="562178422">
    <w:abstractNumId w:val="55"/>
  </w:num>
  <w:num w:numId="104" w16cid:durableId="2101026328">
    <w:abstractNumId w:val="68"/>
  </w:num>
  <w:num w:numId="105" w16cid:durableId="1089230413">
    <w:abstractNumId w:val="96"/>
  </w:num>
  <w:num w:numId="106" w16cid:durableId="1447968764">
    <w:abstractNumId w:val="11"/>
  </w:num>
  <w:num w:numId="107" w16cid:durableId="644817649">
    <w:abstractNumId w:val="63"/>
  </w:num>
  <w:num w:numId="108" w16cid:durableId="1495141297">
    <w:abstractNumId w:val="70"/>
  </w:num>
  <w:num w:numId="109" w16cid:durableId="468865838">
    <w:abstractNumId w:val="78"/>
  </w:num>
  <w:num w:numId="110" w16cid:durableId="2006319968">
    <w:abstractNumId w:val="17"/>
  </w:num>
  <w:num w:numId="111" w16cid:durableId="1962616071">
    <w:abstractNumId w:val="40"/>
  </w:num>
  <w:num w:numId="112" w16cid:durableId="537013902">
    <w:abstractNumId w:val="26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8A2"/>
    <w:rsid w:val="00DC7E14"/>
    <w:rsid w:val="00E53068"/>
    <w:rsid w:val="00E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4E8A9"/>
  <w15:docId w15:val="{1D51848F-DC4E-444F-976F-9F8B4E47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alk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~WRL1190.tmp</Template>
  <TotalTime>8</TotalTime>
  <Pages>1</Pages>
  <Words>2419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umit yaman</cp:lastModifiedBy>
  <cp:revision>3</cp:revision>
  <dcterms:created xsi:type="dcterms:W3CDTF">2025-10-12T07:23:00Z</dcterms:created>
  <dcterms:modified xsi:type="dcterms:W3CDTF">2025-10-13T12:32:00Z</dcterms:modified>
</cp:coreProperties>
</file>